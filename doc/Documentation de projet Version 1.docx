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EF3BB" w14:textId="20DDC2B8"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321382FA" wp14:editId="38253393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93D79" w14:textId="2021D073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E358148" w14:textId="77777777">
        <w:tc>
          <w:tcPr>
            <w:tcW w:w="9210" w:type="dxa"/>
          </w:tcPr>
          <w:p w14:paraId="7E08446A" w14:textId="576B13FB" w:rsidR="00C930E9" w:rsidRPr="00ED50C4" w:rsidRDefault="00D0431F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FC3CFB">
              <w:rPr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14:paraId="05AD7ADB" w14:textId="31D9DB31" w:rsidR="00CF39A8" w:rsidRDefault="00CF39A8">
      <w:pPr>
        <w:rPr>
          <w:sz w:val="52"/>
        </w:rPr>
      </w:pPr>
    </w:p>
    <w:p w14:paraId="37134808" w14:textId="6EE9FCA0" w:rsidR="004F521F" w:rsidRDefault="004F521F" w:rsidP="004F521F">
      <w:pPr>
        <w:jc w:val="center"/>
      </w:pPr>
    </w:p>
    <w:p w14:paraId="79BF1B7E" w14:textId="7536215F" w:rsidR="004F521F" w:rsidRDefault="004F521F" w:rsidP="004F521F">
      <w:pPr>
        <w:jc w:val="center"/>
      </w:pPr>
    </w:p>
    <w:p w14:paraId="338EA0A4" w14:textId="38AB3C90" w:rsidR="004F521F" w:rsidRDefault="00FC3CFB" w:rsidP="004F521F">
      <w:pPr>
        <w:jc w:val="center"/>
      </w:pPr>
      <w:r w:rsidRPr="00B70DE1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0" wp14:anchorId="40CFE627" wp14:editId="30FE23E5">
            <wp:simplePos x="0" y="0"/>
            <wp:positionH relativeFrom="column">
              <wp:posOffset>636905</wp:posOffset>
            </wp:positionH>
            <wp:positionV relativeFrom="page">
              <wp:posOffset>3429000</wp:posOffset>
            </wp:positionV>
            <wp:extent cx="4572635" cy="3653790"/>
            <wp:effectExtent l="0" t="0" r="0" b="3810"/>
            <wp:wrapSquare wrapText="bothSides"/>
            <wp:docPr id="6" name="Image 6" descr="ttp://a51.idata.over-blog.com/300x239/4/39/55/96/Bricolages/Bataille-navale-des-Pirates/brigantin-nav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a51.idata.over-blog.com/300x239/4/39/55/96/Bricolages/Bataille-navale-des-Pirates/brigantin-navi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594C4" w14:textId="49D8F6A6" w:rsidR="004F521F" w:rsidRDefault="004F521F" w:rsidP="004F521F">
      <w:pPr>
        <w:jc w:val="center"/>
      </w:pPr>
    </w:p>
    <w:p w14:paraId="2E18C6DF" w14:textId="7B9EEC33" w:rsidR="004F521F" w:rsidRDefault="004F521F" w:rsidP="004F521F">
      <w:pPr>
        <w:jc w:val="center"/>
      </w:pPr>
    </w:p>
    <w:p w14:paraId="33680C96" w14:textId="43450521" w:rsidR="00B70DE1" w:rsidRPr="00B70DE1" w:rsidRDefault="00B70DE1" w:rsidP="00B70DE1">
      <w:pPr>
        <w:rPr>
          <w:rFonts w:ascii="Times New Roman" w:hAnsi="Times New Roman"/>
          <w:szCs w:val="24"/>
        </w:rPr>
      </w:pPr>
    </w:p>
    <w:p w14:paraId="07921E2D" w14:textId="1482A1A5" w:rsidR="004F521F" w:rsidRDefault="004F521F" w:rsidP="004F521F">
      <w:pPr>
        <w:jc w:val="center"/>
      </w:pPr>
    </w:p>
    <w:p w14:paraId="0B9C6191" w14:textId="7E062E46" w:rsidR="004F521F" w:rsidRDefault="004F521F" w:rsidP="004F521F">
      <w:pPr>
        <w:jc w:val="center"/>
      </w:pPr>
    </w:p>
    <w:p w14:paraId="0957BA84" w14:textId="12B848FD" w:rsidR="004F521F" w:rsidRDefault="004F521F" w:rsidP="004F521F">
      <w:pPr>
        <w:jc w:val="center"/>
        <w:rPr>
          <w:i/>
        </w:rPr>
      </w:pPr>
    </w:p>
    <w:p w14:paraId="059B0E55" w14:textId="6FB3D032" w:rsidR="004F521F" w:rsidRDefault="004F521F" w:rsidP="004F521F">
      <w:pPr>
        <w:jc w:val="center"/>
        <w:rPr>
          <w:i/>
        </w:rPr>
      </w:pPr>
    </w:p>
    <w:p w14:paraId="28818515" w14:textId="284B242E" w:rsidR="004F521F" w:rsidRDefault="004F521F" w:rsidP="004F521F">
      <w:pPr>
        <w:jc w:val="center"/>
        <w:rPr>
          <w:i/>
        </w:rPr>
      </w:pPr>
    </w:p>
    <w:p w14:paraId="0BDB44EF" w14:textId="77777777" w:rsidR="004F521F" w:rsidRDefault="004F521F" w:rsidP="004F521F">
      <w:pPr>
        <w:jc w:val="center"/>
        <w:rPr>
          <w:i/>
        </w:rPr>
      </w:pPr>
    </w:p>
    <w:p w14:paraId="75F0312E" w14:textId="77777777" w:rsidR="004F521F" w:rsidRDefault="004F521F" w:rsidP="004F521F">
      <w:pPr>
        <w:jc w:val="center"/>
        <w:rPr>
          <w:i/>
        </w:rPr>
      </w:pPr>
    </w:p>
    <w:p w14:paraId="1A9B9FEF" w14:textId="77777777" w:rsidR="004F521F" w:rsidRDefault="004F521F" w:rsidP="004F521F">
      <w:pPr>
        <w:jc w:val="center"/>
        <w:rPr>
          <w:i/>
        </w:rPr>
      </w:pPr>
    </w:p>
    <w:p w14:paraId="5F534ECB" w14:textId="77777777" w:rsidR="004F521F" w:rsidRDefault="004F521F" w:rsidP="004F521F">
      <w:pPr>
        <w:jc w:val="center"/>
        <w:rPr>
          <w:i/>
        </w:rPr>
      </w:pPr>
    </w:p>
    <w:p w14:paraId="1A0299B7" w14:textId="77777777" w:rsidR="004F521F" w:rsidRDefault="004F521F" w:rsidP="004F521F">
      <w:pPr>
        <w:jc w:val="center"/>
        <w:rPr>
          <w:i/>
        </w:rPr>
      </w:pPr>
    </w:p>
    <w:p w14:paraId="70CFBE65" w14:textId="77777777"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5BE9C9" wp14:editId="232480D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85610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CE69" w14:textId="6FCA719F" w:rsidR="004F521F" w:rsidRPr="0067729D" w:rsidRDefault="000D0F40" w:rsidP="00ED50C4">
                            <w:pPr>
                              <w:pStyle w:val="Help"/>
                            </w:pPr>
                            <w:r>
                              <w:t>Roland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Samuel</w:t>
                            </w:r>
                          </w:p>
                          <w:p w14:paraId="18FF702F" w14:textId="4D916C56" w:rsidR="004F521F" w:rsidRPr="0062247F" w:rsidRDefault="00B70DE1" w:rsidP="00ED50C4">
                            <w:pPr>
                              <w:pStyle w:val="Help"/>
                            </w:pPr>
                            <w:r>
                              <w:t>s</w:t>
                            </w:r>
                            <w:r w:rsidR="000D0F40">
                              <w:t>amuel.roland@cpnv.ch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BE9C9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4" o:spid="_x0000_s1026" type="#_x0000_t202" style="position:absolute;left:0;text-align:left;margin-left:182.25pt;margin-top:6pt;width:146.1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" filled="f" stroked="f">
                <v:textbox>
                  <w:txbxContent>
                    <w:p w14:paraId="62D4CE69" w14:textId="6FCA719F" w:rsidR="004F521F" w:rsidRPr="0067729D" w:rsidRDefault="000D0F40" w:rsidP="00ED50C4">
                      <w:pPr>
                        <w:pStyle w:val="Help"/>
                      </w:pPr>
                      <w:r>
                        <w:t>Roland</w:t>
                      </w:r>
                      <w:r w:rsidR="004F521F" w:rsidRPr="0067729D">
                        <w:t xml:space="preserve">, </w:t>
                      </w:r>
                      <w:r>
                        <w:t>Samuel</w:t>
                      </w:r>
                    </w:p>
                    <w:p w14:paraId="18FF702F" w14:textId="4D916C56" w:rsidR="004F521F" w:rsidRPr="0062247F" w:rsidRDefault="00B70DE1" w:rsidP="00ED50C4">
                      <w:pPr>
                        <w:pStyle w:val="Help"/>
                      </w:pPr>
                      <w:r>
                        <w:t>s</w:t>
                      </w:r>
                      <w:r w:rsidR="000D0F40">
                        <w:t>amuel.roland@cpnv.ch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6CC81C61" w14:textId="77777777" w:rsidR="004F521F" w:rsidRDefault="004F521F" w:rsidP="004F521F">
      <w:pPr>
        <w:jc w:val="center"/>
        <w:rPr>
          <w:i/>
        </w:rPr>
      </w:pPr>
    </w:p>
    <w:p w14:paraId="53F5A076" w14:textId="77777777" w:rsidR="004F521F" w:rsidRDefault="004F521F" w:rsidP="004F521F">
      <w:pPr>
        <w:jc w:val="center"/>
        <w:rPr>
          <w:i/>
        </w:rPr>
      </w:pPr>
    </w:p>
    <w:p w14:paraId="1119A603" w14:textId="77777777" w:rsidR="004F521F" w:rsidRDefault="004F521F" w:rsidP="004F521F">
      <w:pPr>
        <w:jc w:val="center"/>
        <w:rPr>
          <w:i/>
        </w:rPr>
      </w:pPr>
    </w:p>
    <w:p w14:paraId="20027E15" w14:textId="77777777" w:rsidR="004F521F" w:rsidRDefault="004F521F" w:rsidP="004F521F">
      <w:pPr>
        <w:jc w:val="center"/>
        <w:rPr>
          <w:i/>
        </w:rPr>
      </w:pPr>
    </w:p>
    <w:p w14:paraId="1AABBFED" w14:textId="77777777" w:rsidR="004F521F" w:rsidRDefault="004F521F" w:rsidP="004F521F">
      <w:pPr>
        <w:jc w:val="center"/>
        <w:rPr>
          <w:i/>
        </w:rPr>
      </w:pPr>
    </w:p>
    <w:p w14:paraId="49EEA7D6" w14:textId="77777777" w:rsidR="004F521F" w:rsidRDefault="004F521F" w:rsidP="004F521F">
      <w:pPr>
        <w:jc w:val="center"/>
        <w:rPr>
          <w:i/>
        </w:rPr>
      </w:pPr>
    </w:p>
    <w:p w14:paraId="63A9942F" w14:textId="77777777" w:rsidR="004F521F" w:rsidRPr="0067729D" w:rsidRDefault="004F521F" w:rsidP="004F521F">
      <w:pPr>
        <w:jc w:val="center"/>
        <w:rPr>
          <w:i/>
        </w:rPr>
      </w:pPr>
    </w:p>
    <w:p w14:paraId="7BA6A7F0" w14:textId="77777777" w:rsidR="004F521F" w:rsidRDefault="004F521F" w:rsidP="004F521F">
      <w:pPr>
        <w:jc w:val="center"/>
        <w:rPr>
          <w:u w:val="single"/>
        </w:rPr>
      </w:pPr>
    </w:p>
    <w:p w14:paraId="43858C5C" w14:textId="77777777"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4A7064A4" wp14:editId="54D1D6E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8E18" w14:textId="77777777" w:rsidR="004F521F" w:rsidRDefault="004F521F" w:rsidP="004F521F"/>
    <w:p w14:paraId="7A662567" w14:textId="77777777" w:rsidR="004F521F" w:rsidRDefault="004F521F" w:rsidP="004F521F"/>
    <w:p w14:paraId="3BB5D5D5" w14:textId="77777777"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EF26E" wp14:editId="51171F8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8B9D" w14:textId="5F9B71B2" w:rsidR="004F521F" w:rsidRDefault="000D0F40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14:paraId="68ECC2E0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5DFCF818" w14:textId="0309AE32" w:rsidR="004F521F" w:rsidRDefault="000D0F40" w:rsidP="00ED50C4">
                            <w:pPr>
                              <w:pStyle w:val="Help"/>
                              <w:jc w:val="center"/>
                            </w:pPr>
                            <w:r>
                              <w:t>17 mars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F26E" id="Zone_x0020_de_x0020_texte_x0020_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" filled="f" stroked="f">
                <v:textbox>
                  <w:txbxContent>
                    <w:p w14:paraId="25848B9D" w14:textId="5F9B71B2" w:rsidR="004F521F" w:rsidRDefault="000D0F40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14:paraId="68ECC2E0" w14:textId="77777777" w:rsidR="004F521F" w:rsidRDefault="004F521F" w:rsidP="00ED50C4">
                      <w:pPr>
                        <w:pStyle w:val="Help"/>
                        <w:jc w:val="center"/>
                      </w:pPr>
                    </w:p>
                    <w:p w14:paraId="5DFCF818" w14:textId="0309AE32" w:rsidR="004F521F" w:rsidRDefault="000D0F40" w:rsidP="00ED50C4">
                      <w:pPr>
                        <w:pStyle w:val="Help"/>
                        <w:jc w:val="center"/>
                      </w:pPr>
                      <w:r>
                        <w:t>17 mars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9D91822" w14:textId="77777777" w:rsidR="004F521F" w:rsidRDefault="004F521F" w:rsidP="004F521F"/>
    <w:p w14:paraId="287F9C55" w14:textId="77777777" w:rsidR="004F521F" w:rsidRDefault="004F521F" w:rsidP="004F521F"/>
    <w:p w14:paraId="429D2366" w14:textId="77777777" w:rsidR="004F521F" w:rsidRDefault="004F521F" w:rsidP="004F521F"/>
    <w:p w14:paraId="2163D493" w14:textId="77777777" w:rsidR="004F521F" w:rsidRDefault="004F521F" w:rsidP="004F521F"/>
    <w:p w14:paraId="0DDEE10C" w14:textId="77777777" w:rsidR="004F521F" w:rsidRDefault="004F521F" w:rsidP="004F521F"/>
    <w:p w14:paraId="3A6C547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8F026AD" w14:textId="77777777"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60089A74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451A4BA7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1CD514A5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3585C2A7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678949CC" w14:textId="77777777" w:rsidR="001F6623" w:rsidRDefault="009F73A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18E0FBBE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0A265954" w14:textId="77777777" w:rsidR="001F6623" w:rsidRDefault="009F73A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7C3DB2EB" w14:textId="77777777" w:rsidR="001F6623" w:rsidRDefault="009F73A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605E58B" w14:textId="77777777" w:rsidR="001F6623" w:rsidRDefault="009F73A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0B43EF39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483D1C7F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B7B1637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C103344" w14:textId="77777777" w:rsidR="001F6623" w:rsidRDefault="009F73A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14:paraId="448B9823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3A5847DD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7C9B842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40AEA70D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074B66DB" w14:textId="77777777" w:rsidR="001F6623" w:rsidRDefault="009F73A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72B59DD2" w14:textId="77777777" w:rsidR="001F6623" w:rsidRDefault="009F73A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3C747F52" w14:textId="77777777" w:rsidR="001F6623" w:rsidRDefault="009F73A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5C453458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65F5FFB7" w14:textId="77777777" w:rsidR="001F6623" w:rsidRDefault="009F73A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14:paraId="295FF0F7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60ABF345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3FA0791B" w14:textId="77777777" w:rsidR="001F6623" w:rsidRDefault="009F73A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14:paraId="0A52CEE3" w14:textId="77777777" w:rsidR="001F6623" w:rsidRDefault="009F73A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14:paraId="25D79848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5AF9D660" w14:textId="77777777" w:rsidR="001F6623" w:rsidRDefault="009F73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3DA20102" w14:textId="77777777" w:rsidR="00CF39A8" w:rsidRDefault="003F2179" w:rsidP="003F2179">
      <w:r>
        <w:fldChar w:fldCharType="end"/>
      </w:r>
    </w:p>
    <w:p w14:paraId="0B0D854B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20BF4060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64156A34" w14:textId="4DD1A208" w:rsidR="00CF39A8" w:rsidRDefault="00791020" w:rsidP="00CF39A8">
      <w:pPr>
        <w:pStyle w:val="Help"/>
      </w:pPr>
      <w:r w:rsidRPr="00791020">
        <w:t xml:space="preserve">De plus, en fonction du type de </w:t>
      </w:r>
      <w:r w:rsidR="0066043C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24984A19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015F6891" w14:textId="77777777"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14:paraId="443B4117" w14:textId="77777777"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14:paraId="303CF4F6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2D8E4BFF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47064C2E" w14:textId="77777777"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14:paraId="57A552AE" w14:textId="77777777" w:rsidR="00CF39A8" w:rsidRDefault="001B7271" w:rsidP="00CF39A8">
      <w:pPr>
        <w:pStyle w:val="Help"/>
      </w:pPr>
      <w:r>
        <w:t>Organisation générale du projet</w:t>
      </w:r>
    </w:p>
    <w:p w14:paraId="7C61D278" w14:textId="77777777"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14:paraId="4FD45010" w14:textId="77777777"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14:paraId="1F104311" w14:textId="77777777"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14:paraId="4DE9A111" w14:textId="77777777"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14:paraId="16D4E45E" w14:textId="77777777" w:rsidR="00CF39A8" w:rsidRDefault="006E2C58" w:rsidP="00CF39A8">
      <w:pPr>
        <w:pStyle w:val="Help"/>
      </w:pPr>
      <w:r w:rsidRPr="00432F3D">
        <w:t>Expert 2 : Nom, prénom, e-mail et téléphone</w:t>
      </w:r>
    </w:p>
    <w:p w14:paraId="00499FCD" w14:textId="77777777"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14:paraId="2384310C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5C69616C" w14:textId="77777777" w:rsidTr="005F2769">
        <w:tc>
          <w:tcPr>
            <w:tcW w:w="3070" w:type="dxa"/>
          </w:tcPr>
          <w:p w14:paraId="215A6E55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54773FE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14:paraId="4139AB32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14:paraId="04FD9340" w14:textId="77777777" w:rsidTr="005F2769">
        <w:tc>
          <w:tcPr>
            <w:tcW w:w="3070" w:type="dxa"/>
          </w:tcPr>
          <w:p w14:paraId="51CB5848" w14:textId="77777777"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14:paraId="01069927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14:paraId="752E1C38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DD27DB6" w14:textId="77777777" w:rsidTr="005F2769">
        <w:tc>
          <w:tcPr>
            <w:tcW w:w="3070" w:type="dxa"/>
          </w:tcPr>
          <w:p w14:paraId="0F06A37E" w14:textId="77777777"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14:paraId="0CBAD6D1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76CFD2AF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14:paraId="1E4B70C2" w14:textId="77777777" w:rsidTr="005F2769">
        <w:tc>
          <w:tcPr>
            <w:tcW w:w="3070" w:type="dxa"/>
          </w:tcPr>
          <w:p w14:paraId="2F2D6597" w14:textId="77777777"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14:paraId="7B9F2DB7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4A9B9D9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F2A082C" w14:textId="77777777" w:rsidTr="005F2769">
        <w:tc>
          <w:tcPr>
            <w:tcW w:w="3070" w:type="dxa"/>
          </w:tcPr>
          <w:p w14:paraId="4F317B6C" w14:textId="77777777"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14:paraId="3858B9DF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3EDF7F79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14:paraId="2A8830D7" w14:textId="77777777" w:rsidR="007C53D3" w:rsidRDefault="007C53D3" w:rsidP="00CF39A8">
      <w:pPr>
        <w:pStyle w:val="Help"/>
      </w:pPr>
    </w:p>
    <w:p w14:paraId="45C66C11" w14:textId="77777777"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682C9859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14:paraId="4D771B85" w14:textId="284E00DB" w:rsidR="00CF39A8" w:rsidRDefault="006C413C" w:rsidP="006C413C">
      <w:r>
        <w:t>-</w:t>
      </w:r>
      <w:r>
        <w:tab/>
        <w:t>S’entrainer à réaliser un logiciel avec un cahier des charges.</w:t>
      </w:r>
    </w:p>
    <w:p w14:paraId="494ACA66" w14:textId="5383A361" w:rsidR="006C413C" w:rsidRDefault="006C413C" w:rsidP="006C413C">
      <w:r>
        <w:t>-</w:t>
      </w:r>
      <w:r>
        <w:tab/>
        <w:t>Avoir un aperçu du travail certificatif (TPI).</w:t>
      </w:r>
    </w:p>
    <w:p w14:paraId="7C1FA790" w14:textId="3355023B" w:rsidR="006C413C" w:rsidRDefault="006C413C" w:rsidP="006C413C">
      <w:r>
        <w:t>-</w:t>
      </w:r>
      <w:r>
        <w:tab/>
        <w:t>Réaliser un programme en C entièrement.</w:t>
      </w:r>
    </w:p>
    <w:p w14:paraId="3246380A" w14:textId="77777777" w:rsidR="006C413C" w:rsidRDefault="006C413C" w:rsidP="006C413C"/>
    <w:p w14:paraId="6D67A96F" w14:textId="5E764F09" w:rsidR="007C53D3" w:rsidRPr="00791020" w:rsidRDefault="00E901A7" w:rsidP="00AA0785">
      <w:pPr>
        <w:pStyle w:val="Titre2"/>
        <w:rPr>
          <w:i w:val="0"/>
          <w:iCs/>
        </w:rPr>
      </w:pPr>
      <w:bookmarkStart w:id="4" w:name="_Toc2333851"/>
      <w:r>
        <w:rPr>
          <w:i w:val="0"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4E2E00" wp14:editId="5007BD9D">
            <wp:simplePos x="0" y="0"/>
            <wp:positionH relativeFrom="column">
              <wp:posOffset>65405</wp:posOffset>
            </wp:positionH>
            <wp:positionV relativeFrom="paragraph">
              <wp:posOffset>327660</wp:posOffset>
            </wp:positionV>
            <wp:extent cx="5752465" cy="2451100"/>
            <wp:effectExtent l="0" t="0" r="0" b="12700"/>
            <wp:wrapTight wrapText="bothSides">
              <wp:wrapPolygon edited="0">
                <wp:start x="0" y="0"/>
                <wp:lineTo x="0" y="21488"/>
                <wp:lineTo x="21459" y="21488"/>
                <wp:lineTo x="21459" y="0"/>
                <wp:lineTo x="0" y="0"/>
              </wp:wrapPolygon>
            </wp:wrapTight>
            <wp:docPr id="7" name="Image 7" descr="../../../../Desktop/Capture%20d’écran%202019-03-17%20à%2018.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e%20d’écran%202019-03-17%20à%2018.23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0691E82D" w14:textId="58533792"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14:paraId="2684AA9E" w14:textId="77777777"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4A923692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66445F0F" w14:textId="77777777" w:rsidR="00CF39A8" w:rsidRDefault="00A14804" w:rsidP="000D3599">
      <w:pPr>
        <w:pStyle w:val="Titre1"/>
        <w:rPr>
          <w:i/>
        </w:rPr>
      </w:pPr>
      <w:bookmarkStart w:id="8" w:name="_Toc2333853"/>
      <w:bookmarkEnd w:id="6"/>
      <w:bookmarkEnd w:id="7"/>
      <w:r>
        <w:t>Use cases et scénarios</w:t>
      </w:r>
      <w:bookmarkEnd w:id="8"/>
    </w:p>
    <w:p w14:paraId="4FAB3E92" w14:textId="64DC39E5" w:rsidR="0041308E" w:rsidRPr="0041308E" w:rsidRDefault="0041308E" w:rsidP="00B318BB">
      <w:pPr>
        <w:pStyle w:val="Titre2"/>
        <w:rPr>
          <w:lang w:val="fr-CH" w:eastAsia="en-US"/>
        </w:rPr>
      </w:pPr>
      <w:bookmarkStart w:id="9" w:name="_Toc71691012"/>
      <w:bookmarkStart w:id="10" w:name="_Toc2333857"/>
      <w:bookmarkStart w:id="11" w:name="_Toc1588691"/>
      <w:r w:rsidRPr="0041308E">
        <w:rPr>
          <w:lang w:val="fr-CH" w:eastAsia="en-US"/>
        </w:rPr>
        <w:t>Apprendre à jouer</w:t>
      </w:r>
      <w:bookmarkEnd w:id="11"/>
    </w:p>
    <w:p w14:paraId="778C3CAE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2" w:name="_Toc1588692"/>
      <w:r w:rsidRPr="0041308E">
        <w:rPr>
          <w:lang w:val="fr-CH" w:eastAsia="en-US"/>
        </w:rPr>
        <w:t>Démarrer et lire les règles</w:t>
      </w:r>
      <w:bookmarkEnd w:id="12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0B617C6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A00D0A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C5170C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1.1 Démarrer et lire les règles</w:t>
            </w:r>
          </w:p>
        </w:tc>
      </w:tr>
      <w:tr w:rsidR="0041308E" w:rsidRPr="0041308E" w14:paraId="4B65A81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35ED84A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406FEB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1CA82978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5EE417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7052342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Afficher l’aide</w:t>
            </w:r>
          </w:p>
        </w:tc>
      </w:tr>
      <w:tr w:rsidR="0041308E" w:rsidRPr="0041308E" w14:paraId="5739B2B9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7A4B9DF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41F7B72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Apprendre à jouer</w:t>
            </w:r>
          </w:p>
        </w:tc>
      </w:tr>
      <w:tr w:rsidR="0041308E" w:rsidRPr="0041308E" w14:paraId="27A061B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B8A4A7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63574FE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4ED1E121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2978"/>
        <w:gridCol w:w="2403"/>
        <w:gridCol w:w="3679"/>
      </w:tblGrid>
      <w:tr w:rsidR="0041308E" w:rsidRPr="0041308E" w14:paraId="7313CC9F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/>
          </w:tcPr>
          <w:p w14:paraId="64B690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403" w:type="dxa"/>
            <w:shd w:val="clear" w:color="auto" w:fill="BDD6EE"/>
          </w:tcPr>
          <w:p w14:paraId="4AD4115E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80" w:type="dxa"/>
            <w:shd w:val="clear" w:color="auto" w:fill="BDD6EE"/>
          </w:tcPr>
          <w:p w14:paraId="44AB1A11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59F6C755" w14:textId="77777777" w:rsidTr="00715662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599DF6C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lance le programme.</w:t>
            </w:r>
          </w:p>
        </w:tc>
        <w:tc>
          <w:tcPr>
            <w:tcW w:w="2403" w:type="dxa"/>
          </w:tcPr>
          <w:p w14:paraId="1C113CC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80" w:type="dxa"/>
          </w:tcPr>
          <w:p w14:paraId="5C55B49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Jeu de la bataille Navale.</w:t>
            </w:r>
          </w:p>
          <w:p w14:paraId="5EFE39A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Voulez-vous apprendre à jouer ? (tapez 1 pour oui ou 0 pour non)» </w:t>
            </w:r>
          </w:p>
        </w:tc>
      </w:tr>
      <w:tr w:rsidR="0041308E" w:rsidRPr="0041308E" w14:paraId="21E0DFF5" w14:textId="77777777" w:rsidTr="00715662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6B49F7E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tape « </w:t>
            </w:r>
            <w:proofErr w:type="spellStart"/>
            <w:r w:rsidRPr="0041308E">
              <w:rPr>
                <w:rFonts w:ascii="Calibri" w:hAnsi="Calibri"/>
                <w:sz w:val="22"/>
              </w:rPr>
              <w:t>bla</w:t>
            </w:r>
            <w:proofErr w:type="spellEnd"/>
            <w:r w:rsidRPr="0041308E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41308E">
              <w:rPr>
                <w:rFonts w:ascii="Calibri" w:hAnsi="Calibri"/>
                <w:sz w:val="22"/>
              </w:rPr>
              <w:t>bla</w:t>
            </w:r>
            <w:proofErr w:type="spellEnd"/>
            <w:r w:rsidRPr="0041308E">
              <w:rPr>
                <w:rFonts w:ascii="Calibri" w:hAnsi="Calibri"/>
                <w:sz w:val="22"/>
              </w:rPr>
              <w:t>».</w:t>
            </w:r>
          </w:p>
        </w:tc>
        <w:tc>
          <w:tcPr>
            <w:tcW w:w="2403" w:type="dxa"/>
          </w:tcPr>
          <w:p w14:paraId="0FB7FB3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On a tapé autre chose que oui ou non.</w:t>
            </w:r>
          </w:p>
        </w:tc>
        <w:tc>
          <w:tcPr>
            <w:tcW w:w="3680" w:type="dxa"/>
          </w:tcPr>
          <w:p w14:paraId="202E0E2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Eh, il faut écrire 0 ou 1 !!! On vous demande pas la lune quand même…</w:t>
            </w:r>
          </w:p>
        </w:tc>
      </w:tr>
      <w:tr w:rsidR="0041308E" w:rsidRPr="0041308E" w14:paraId="2293F08E" w14:textId="77777777" w:rsidTr="00715662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AFC76E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lastRenderedPageBreak/>
              <w:t>On tape « oui »</w:t>
            </w:r>
          </w:p>
        </w:tc>
        <w:tc>
          <w:tcPr>
            <w:tcW w:w="2403" w:type="dxa"/>
          </w:tcPr>
          <w:p w14:paraId="526B090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80" w:type="dxa"/>
          </w:tcPr>
          <w:p w14:paraId="6F476FA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 la grille vide. + Afficher l’aide (03) + « Tapez une touche pour quitter l’aide …» </w:t>
            </w:r>
          </w:p>
        </w:tc>
      </w:tr>
      <w:tr w:rsidR="0041308E" w:rsidRPr="0041308E" w14:paraId="4F3DDA49" w14:textId="77777777" w:rsidTr="00715662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0802DC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tape une touche.</w:t>
            </w:r>
          </w:p>
        </w:tc>
        <w:tc>
          <w:tcPr>
            <w:tcW w:w="2403" w:type="dxa"/>
          </w:tcPr>
          <w:p w14:paraId="706851D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3680" w:type="dxa"/>
          </w:tcPr>
          <w:p w14:paraId="6D18107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</w:rPr>
            </w:pPr>
          </w:p>
        </w:tc>
      </w:tr>
    </w:tbl>
    <w:p w14:paraId="12EC0FFE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052E4537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B21FC76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3" w:name="_Toc1588693"/>
      <w:r w:rsidRPr="0041308E">
        <w:rPr>
          <w:lang w:val="fr-CH" w:eastAsia="en-US"/>
        </w:rPr>
        <w:t>Démarrer sans lire les règles</w:t>
      </w:r>
      <w:bookmarkEnd w:id="13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2A589FA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1DF1E8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27A2C47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1.2 Démarrer sans lire les règles.</w:t>
            </w:r>
          </w:p>
        </w:tc>
      </w:tr>
      <w:tr w:rsidR="0041308E" w:rsidRPr="0041308E" w14:paraId="40714951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4F215B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6373EC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188C83A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516723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5929180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Ne pas lire les règles</w:t>
            </w:r>
          </w:p>
        </w:tc>
      </w:tr>
      <w:tr w:rsidR="0041308E" w:rsidRPr="0041308E" w14:paraId="73988FFA" w14:textId="77777777" w:rsidTr="0041308E">
        <w:trPr>
          <w:trHeight w:val="530"/>
        </w:trPr>
        <w:tc>
          <w:tcPr>
            <w:tcW w:w="1980" w:type="dxa"/>
            <w:shd w:val="clear" w:color="auto" w:fill="9CC2E5"/>
            <w:vAlign w:val="center"/>
          </w:tcPr>
          <w:p w14:paraId="61A3DB89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6629FB3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tout de suite.</w:t>
            </w:r>
          </w:p>
        </w:tc>
      </w:tr>
      <w:tr w:rsidR="0041308E" w:rsidRPr="0041308E" w14:paraId="171AD85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3ED85FD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0DE14B8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S</w:t>
            </w:r>
          </w:p>
        </w:tc>
      </w:tr>
    </w:tbl>
    <w:p w14:paraId="7BE9CC07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5E299C82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53452D9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1FF3D0A8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679870BB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102E4F4C" w14:textId="77777777" w:rsidTr="00715662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7D661A9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41308E">
              <w:rPr>
                <w:rFonts w:ascii="Calibri" w:hAnsi="Calibri"/>
                <w:b w:val="0"/>
                <w:bCs w:val="0"/>
                <w:sz w:val="22"/>
              </w:rPr>
              <w:t>On lance le programme</w:t>
            </w:r>
          </w:p>
        </w:tc>
        <w:tc>
          <w:tcPr>
            <w:tcW w:w="2369" w:type="dxa"/>
          </w:tcPr>
          <w:p w14:paraId="5117EEB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1E2EFD0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Jeu de la bataille Navale.</w:t>
            </w:r>
          </w:p>
          <w:p w14:paraId="0BAD3DF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Voulez-vous apprendre à jouer ? (tapez 1 pour oui ou 0 pour non)» </w:t>
            </w:r>
          </w:p>
        </w:tc>
      </w:tr>
      <w:tr w:rsidR="0041308E" w:rsidRPr="0041308E" w14:paraId="38D3A155" w14:textId="77777777" w:rsidTr="00715662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DD0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41308E">
              <w:rPr>
                <w:rFonts w:ascii="Calibri" w:hAnsi="Calibri"/>
                <w:b w:val="0"/>
                <w:bCs w:val="0"/>
                <w:sz w:val="22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5EC0BEF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236A1C7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Parfait, pas besoin de se fatiguer à vous apprendre comment faire ! Bonne chance d’avance et bonne partie !». + « Tapez une touche pour quitter l’aide …» </w:t>
            </w:r>
          </w:p>
        </w:tc>
      </w:tr>
    </w:tbl>
    <w:p w14:paraId="29E0FD04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375752B4" w14:textId="77777777" w:rsidR="0041308E" w:rsidRPr="0041308E" w:rsidRDefault="0041308E" w:rsidP="00B318BB">
      <w:pPr>
        <w:pStyle w:val="Titre2"/>
        <w:rPr>
          <w:lang w:val="fr-CH" w:eastAsia="en-US"/>
        </w:rPr>
      </w:pPr>
      <w:bookmarkStart w:id="14" w:name="_Toc1588694"/>
      <w:r w:rsidRPr="0041308E">
        <w:rPr>
          <w:lang w:val="fr-CH" w:eastAsia="en-US"/>
        </w:rPr>
        <w:t>Placer les bateaux</w:t>
      </w:r>
      <w:bookmarkEnd w:id="14"/>
    </w:p>
    <w:p w14:paraId="2C0C8B79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5" w:name="_Toc1588695"/>
      <w:r w:rsidRPr="0041308E">
        <w:rPr>
          <w:lang w:val="fr-CH" w:eastAsia="en-US"/>
        </w:rPr>
        <w:t>Grille fixe</w:t>
      </w:r>
      <w:bookmarkEnd w:id="15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B3D25B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784F70C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1AA5871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2.1 Grille fixe</w:t>
            </w:r>
          </w:p>
        </w:tc>
      </w:tr>
      <w:tr w:rsidR="0041308E" w:rsidRPr="0041308E" w14:paraId="7A3F6E6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3DC066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3AEEE7C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4BF1B5C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7B317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0725B08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Prendre une grille fixe</w:t>
            </w:r>
          </w:p>
        </w:tc>
      </w:tr>
      <w:tr w:rsidR="0041308E" w:rsidRPr="0041308E" w14:paraId="69330DE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2D6AC5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09E6F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Placer les bateaux</w:t>
            </w:r>
          </w:p>
        </w:tc>
      </w:tr>
      <w:tr w:rsidR="0041308E" w:rsidRPr="0041308E" w14:paraId="263E7F3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6A8D3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75C8750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46A30339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35547638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76BF7BE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lastRenderedPageBreak/>
              <w:t>Action</w:t>
            </w:r>
          </w:p>
        </w:tc>
        <w:tc>
          <w:tcPr>
            <w:tcW w:w="2369" w:type="dxa"/>
            <w:shd w:val="clear" w:color="auto" w:fill="BDD6EE"/>
          </w:tcPr>
          <w:p w14:paraId="2B01DAE3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0136FB54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3FB2A5AB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481EB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2369" w:type="dxa"/>
          </w:tcPr>
          <w:p w14:paraId="5DCFCFD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0865AD36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L’ordinateur a appliqué la grille fixe prédéfinie. Vous pouvez maintenant jouer. Tapez une touche pour continuer…» </w:t>
            </w:r>
          </w:p>
        </w:tc>
      </w:tr>
      <w:tr w:rsidR="0041308E" w:rsidRPr="0041308E" w14:paraId="5B63990A" w14:textId="77777777" w:rsidTr="0071566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8A5BA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tape une touche.</w:t>
            </w:r>
          </w:p>
        </w:tc>
        <w:tc>
          <w:tcPr>
            <w:tcW w:w="2369" w:type="dxa"/>
          </w:tcPr>
          <w:p w14:paraId="2DEBCB6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49E7C4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</w:tr>
    </w:tbl>
    <w:p w14:paraId="16F2FC43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02C451D6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40843AC3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6" w:name="_Toc1588696"/>
      <w:r w:rsidRPr="0041308E">
        <w:rPr>
          <w:lang w:val="fr-CH" w:eastAsia="en-US"/>
        </w:rPr>
        <w:t>Choisir une grille</w:t>
      </w:r>
      <w:bookmarkEnd w:id="16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F94261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BCF114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41D6916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2.2 Choisir une grille.</w:t>
            </w:r>
          </w:p>
        </w:tc>
      </w:tr>
      <w:tr w:rsidR="0041308E" w:rsidRPr="0041308E" w14:paraId="5AC1479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186BAE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38BD8C6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7291879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3E4D18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3C465E0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Choisir entre 3 grilles de placements</w:t>
            </w:r>
          </w:p>
        </w:tc>
      </w:tr>
      <w:tr w:rsidR="0041308E" w:rsidRPr="0041308E" w14:paraId="2544A1F5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40C427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755DA9B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Pouvoir jouer plusieurs fois.</w:t>
            </w:r>
          </w:p>
        </w:tc>
      </w:tr>
      <w:tr w:rsidR="0041308E" w:rsidRPr="0041308E" w14:paraId="033C4EA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505EA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5F0CA5A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</w:t>
            </w:r>
          </w:p>
        </w:tc>
      </w:tr>
    </w:tbl>
    <w:p w14:paraId="3BA1A1ED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3B7DD48C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42CDCB5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6BFF2CC2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3765125A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60892281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4FCE2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2369" w:type="dxa"/>
          </w:tcPr>
          <w:p w14:paraId="41A3CEE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444685D5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Choisissez une grille de bateau parmi 3 différentes. Tapez 1, 2 ou 3. » </w:t>
            </w:r>
          </w:p>
        </w:tc>
      </w:tr>
      <w:tr w:rsidR="0041308E" w:rsidRPr="0041308E" w14:paraId="7A39F2EE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FD9EC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tape 5.</w:t>
            </w:r>
          </w:p>
        </w:tc>
        <w:tc>
          <w:tcPr>
            <w:tcW w:w="2369" w:type="dxa"/>
          </w:tcPr>
          <w:p w14:paraId="27C22CE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On a tapé autre chose que 1, 2 ou 3.</w:t>
            </w:r>
          </w:p>
        </w:tc>
        <w:tc>
          <w:tcPr>
            <w:tcW w:w="3673" w:type="dxa"/>
          </w:tcPr>
          <w:p w14:paraId="5F41CBF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Valeur invalide ! Entrez une valeur entre 1 et 3. » </w:t>
            </w:r>
          </w:p>
        </w:tc>
      </w:tr>
      <w:tr w:rsidR="0041308E" w:rsidRPr="0041308E" w14:paraId="4889086B" w14:textId="77777777" w:rsidTr="00715662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29838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tape 2.</w:t>
            </w:r>
          </w:p>
        </w:tc>
        <w:tc>
          <w:tcPr>
            <w:tcW w:w="2369" w:type="dxa"/>
          </w:tcPr>
          <w:p w14:paraId="7FA6CD3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3D1ACF2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Grille 2 bien choisie. » </w:t>
            </w:r>
          </w:p>
        </w:tc>
      </w:tr>
    </w:tbl>
    <w:p w14:paraId="4C14CC22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4E81755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7" w:name="_Toc1588697"/>
      <w:r w:rsidRPr="0041308E">
        <w:rPr>
          <w:lang w:val="fr-CH" w:eastAsia="en-US"/>
        </w:rPr>
        <w:t>Placer les bateaux (joueur)</w:t>
      </w:r>
      <w:bookmarkEnd w:id="17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A8D034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6D3EFB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B9F550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2.3 Placer les bateaux (joueur)</w:t>
            </w:r>
          </w:p>
        </w:tc>
      </w:tr>
      <w:tr w:rsidR="0041308E" w:rsidRPr="0041308E" w14:paraId="71E9A1C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C43ED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9ACB6B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32233C95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AF13F4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0414EF0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Placer les bateaux manuellement</w:t>
            </w:r>
          </w:p>
        </w:tc>
      </w:tr>
      <w:tr w:rsidR="0041308E" w:rsidRPr="0041308E" w14:paraId="646DFD8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0CD7F3D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3B1BB5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??</w:t>
            </w:r>
          </w:p>
        </w:tc>
      </w:tr>
      <w:tr w:rsidR="0041308E" w:rsidRPr="0041308E" w14:paraId="0AAF114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AA52CD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5DB52DE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</w:t>
            </w:r>
          </w:p>
        </w:tc>
      </w:tr>
    </w:tbl>
    <w:p w14:paraId="793664CC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24D98AD6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36C5D30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5E3E9E1F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2344E388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7DABA909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AFF09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2369" w:type="dxa"/>
          </w:tcPr>
          <w:p w14:paraId="20AD70D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38CF242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 la grille vide. + « Combien de bateaux voulez vous avoir ? »</w:t>
            </w:r>
          </w:p>
        </w:tc>
      </w:tr>
      <w:tr w:rsidR="0041308E" w:rsidRPr="0041308E" w14:paraId="535FDC63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80C4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2.</w:t>
            </w:r>
          </w:p>
        </w:tc>
        <w:tc>
          <w:tcPr>
            <w:tcW w:w="2369" w:type="dxa"/>
          </w:tcPr>
          <w:p w14:paraId="1000CF2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0A17F006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Combien de cases pour le bateau 1 ? »</w:t>
            </w:r>
          </w:p>
        </w:tc>
      </w:tr>
      <w:tr w:rsidR="0041308E" w:rsidRPr="0041308E" w14:paraId="7DBCDB40" w14:textId="77777777" w:rsidTr="00715662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96A36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2</w:t>
            </w:r>
          </w:p>
        </w:tc>
        <w:tc>
          <w:tcPr>
            <w:tcW w:w="2369" w:type="dxa"/>
          </w:tcPr>
          <w:p w14:paraId="7106527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1A95BE9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Coordonnées de la case : »</w:t>
            </w:r>
          </w:p>
        </w:tc>
      </w:tr>
      <w:tr w:rsidR="0041308E" w:rsidRPr="0041308E" w14:paraId="575D430E" w14:textId="77777777" w:rsidTr="00715662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341BE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A6</w:t>
            </w:r>
          </w:p>
        </w:tc>
        <w:tc>
          <w:tcPr>
            <w:tcW w:w="2369" w:type="dxa"/>
          </w:tcPr>
          <w:p w14:paraId="571EB43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4FF3CF1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Suivante n. 2: » </w:t>
            </w:r>
          </w:p>
        </w:tc>
      </w:tr>
      <w:tr w:rsidR="0041308E" w:rsidRPr="0041308E" w14:paraId="079C6314" w14:textId="77777777" w:rsidTr="00715662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E260C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A3</w:t>
            </w:r>
          </w:p>
        </w:tc>
        <w:tc>
          <w:tcPr>
            <w:tcW w:w="2369" w:type="dxa"/>
          </w:tcPr>
          <w:p w14:paraId="1AA793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29CBB99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STOP, ces cases ne se touchent pas. Recommencez…» </w:t>
            </w:r>
          </w:p>
        </w:tc>
      </w:tr>
      <w:tr w:rsidR="0041308E" w:rsidRPr="0041308E" w14:paraId="757D6664" w14:textId="77777777" w:rsidTr="00715662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919BB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A5</w:t>
            </w:r>
          </w:p>
        </w:tc>
        <w:tc>
          <w:tcPr>
            <w:tcW w:w="2369" w:type="dxa"/>
          </w:tcPr>
          <w:p w14:paraId="0E1027E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1CD6BF8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 OK, combien de cases pour le bateau 2 ? »</w:t>
            </w:r>
          </w:p>
        </w:tc>
      </w:tr>
      <w:tr w:rsidR="0041308E" w:rsidRPr="0041308E" w14:paraId="084EC267" w14:textId="77777777" w:rsidTr="0071566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66CE02D0" w14:textId="77777777" w:rsidR="0041308E" w:rsidRPr="0041308E" w:rsidRDefault="0041308E" w:rsidP="0041308E">
            <w:pPr>
              <w:spacing w:after="160" w:line="259" w:lineRule="auto"/>
              <w:jc w:val="center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…</w:t>
            </w:r>
          </w:p>
        </w:tc>
      </w:tr>
      <w:tr w:rsidR="0041308E" w:rsidRPr="0041308E" w14:paraId="6922A98C" w14:textId="77777777" w:rsidTr="00715662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849EE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2369" w:type="dxa"/>
          </w:tcPr>
          <w:p w14:paraId="0AD16B60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1F10F8B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Parfait les bateaux sont bien placés en A6, A5, […]. (04)</w:t>
            </w:r>
          </w:p>
        </w:tc>
      </w:tr>
    </w:tbl>
    <w:p w14:paraId="71CF3F9D" w14:textId="77777777" w:rsidR="0041308E" w:rsidRPr="0041308E" w:rsidRDefault="0041308E" w:rsidP="00B318BB">
      <w:pPr>
        <w:pStyle w:val="Titre2"/>
        <w:rPr>
          <w:lang w:val="fr-CH" w:eastAsia="en-US"/>
        </w:rPr>
      </w:pPr>
      <w:bookmarkStart w:id="18" w:name="_Toc1588698"/>
      <w:r w:rsidRPr="0041308E">
        <w:rPr>
          <w:lang w:val="fr-CH" w:eastAsia="en-US"/>
        </w:rPr>
        <w:t>Jouer contre l’ordinateur</w:t>
      </w:r>
      <w:bookmarkEnd w:id="18"/>
    </w:p>
    <w:p w14:paraId="36C86F7C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9" w:name="_Toc1588699"/>
      <w:r w:rsidRPr="0041308E">
        <w:rPr>
          <w:lang w:val="fr-CH" w:eastAsia="en-US"/>
        </w:rPr>
        <w:t>Partie complète.</w:t>
      </w:r>
      <w:bookmarkEnd w:id="19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3C824EE0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269AED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B65D3F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3.1 Jouer une partie</w:t>
            </w:r>
          </w:p>
        </w:tc>
      </w:tr>
      <w:tr w:rsidR="0041308E" w:rsidRPr="0041308E" w14:paraId="07C12FF7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18C99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47FB1E2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75E31ED9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959D02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25923AB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contre l’ordinateur</w:t>
            </w:r>
          </w:p>
        </w:tc>
      </w:tr>
      <w:tr w:rsidR="0041308E" w:rsidRPr="0041308E" w14:paraId="0292998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52356A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7C02D3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une partie</w:t>
            </w:r>
          </w:p>
        </w:tc>
      </w:tr>
      <w:tr w:rsidR="0041308E" w:rsidRPr="0041308E" w14:paraId="64D88028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D198D8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6856CBE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60B95D50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41308E" w:rsidRPr="0041308E" w14:paraId="030B339D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423DBDA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3021" w:type="dxa"/>
            <w:shd w:val="clear" w:color="auto" w:fill="BDD6EE"/>
          </w:tcPr>
          <w:p w14:paraId="55A15F3F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021" w:type="dxa"/>
            <w:shd w:val="clear" w:color="auto" w:fill="BDD6EE"/>
          </w:tcPr>
          <w:p w14:paraId="2ACFDAD7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2A983720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C7C8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0E6E63B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Les bateaux sont placés.</w:t>
            </w:r>
          </w:p>
        </w:tc>
        <w:tc>
          <w:tcPr>
            <w:tcW w:w="3021" w:type="dxa"/>
          </w:tcPr>
          <w:p w14:paraId="3BF46A2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Tapez une touche dès que vous êtes prêt à jouer !» </w:t>
            </w:r>
          </w:p>
        </w:tc>
      </w:tr>
      <w:tr w:rsidR="0041308E" w:rsidRPr="0041308E" w14:paraId="2E92819F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8796E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une touche puis enter.</w:t>
            </w:r>
          </w:p>
        </w:tc>
        <w:tc>
          <w:tcPr>
            <w:tcW w:w="3021" w:type="dxa"/>
          </w:tcPr>
          <w:p w14:paraId="68B3D77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565D734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Voici le plateau de jeu : » + Affiche le plateau de jeu.</w:t>
            </w:r>
          </w:p>
          <w:p w14:paraId="5A1D3BF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Entrez une case : »</w:t>
            </w:r>
          </w:p>
        </w:tc>
      </w:tr>
      <w:tr w:rsidR="0041308E" w:rsidRPr="0041308E" w14:paraId="62A73124" w14:textId="77777777" w:rsidTr="007156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83732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B4</w:t>
            </w:r>
          </w:p>
        </w:tc>
        <w:tc>
          <w:tcPr>
            <w:tcW w:w="3021" w:type="dxa"/>
          </w:tcPr>
          <w:p w14:paraId="5EE5501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1E3E9A0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A l’eau » + Afficher une croix</w:t>
            </w:r>
          </w:p>
        </w:tc>
      </w:tr>
      <w:tr w:rsidR="0041308E" w:rsidRPr="0041308E" w14:paraId="5655A51B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519E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B8</w:t>
            </w:r>
          </w:p>
        </w:tc>
        <w:tc>
          <w:tcPr>
            <w:tcW w:w="3021" w:type="dxa"/>
          </w:tcPr>
          <w:p w14:paraId="1B908FD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13EBC0F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464AFD4E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ABE88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B7</w:t>
            </w:r>
          </w:p>
        </w:tc>
        <w:tc>
          <w:tcPr>
            <w:tcW w:w="3021" w:type="dxa"/>
          </w:tcPr>
          <w:p w14:paraId="1405711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2FCF7F1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31E873A5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E46769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lastRenderedPageBreak/>
              <w:t>On entre B6</w:t>
            </w:r>
          </w:p>
        </w:tc>
        <w:tc>
          <w:tcPr>
            <w:tcW w:w="3021" w:type="dxa"/>
          </w:tcPr>
          <w:p w14:paraId="66600B5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Le bateau est long de 3 cases.</w:t>
            </w:r>
          </w:p>
        </w:tc>
        <w:tc>
          <w:tcPr>
            <w:tcW w:w="3021" w:type="dxa"/>
          </w:tcPr>
          <w:p w14:paraId="0D9F4360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et coulé !» + Sur le plateau, les « O » se changent en block blanc.</w:t>
            </w:r>
          </w:p>
        </w:tc>
      </w:tr>
      <w:tr w:rsidR="0041308E" w:rsidRPr="0041308E" w14:paraId="581B762B" w14:textId="77777777" w:rsidTr="007156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95C8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F4</w:t>
            </w:r>
          </w:p>
        </w:tc>
        <w:tc>
          <w:tcPr>
            <w:tcW w:w="3021" w:type="dxa"/>
          </w:tcPr>
          <w:p w14:paraId="254E995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535DFF6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A l’eau » + Afficher une croix</w:t>
            </w:r>
          </w:p>
        </w:tc>
      </w:tr>
      <w:tr w:rsidR="0041308E" w:rsidRPr="0041308E" w14:paraId="5640E10B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913D7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R9</w:t>
            </w:r>
          </w:p>
        </w:tc>
        <w:tc>
          <w:tcPr>
            <w:tcW w:w="3021" w:type="dxa"/>
          </w:tcPr>
          <w:p w14:paraId="4EEFE30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La valeur n’est pas une coordonnée d’une case du plateau.</w:t>
            </w:r>
          </w:p>
        </w:tc>
        <w:tc>
          <w:tcPr>
            <w:tcW w:w="3021" w:type="dxa"/>
          </w:tcPr>
          <w:p w14:paraId="63E4A9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Cette valeur ne correspond pas à une case ! Recommencez</w:t>
            </w:r>
            <w:proofErr w:type="gramStart"/>
            <w:r w:rsidRPr="0041308E">
              <w:rPr>
                <w:rFonts w:ascii="Calibri" w:hAnsi="Calibri"/>
                <w:sz w:val="22"/>
              </w:rPr>
              <w:t>.»</w:t>
            </w:r>
            <w:proofErr w:type="gramEnd"/>
            <w:r w:rsidRPr="0041308E">
              <w:rPr>
                <w:rFonts w:ascii="Calibri" w:hAnsi="Calibri"/>
                <w:sz w:val="22"/>
              </w:rPr>
              <w:t> </w:t>
            </w:r>
          </w:p>
        </w:tc>
      </w:tr>
      <w:tr w:rsidR="0041308E" w:rsidRPr="0041308E" w14:paraId="0BFD588F" w14:textId="77777777" w:rsidTr="0071566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06418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D3</w:t>
            </w:r>
          </w:p>
        </w:tc>
        <w:tc>
          <w:tcPr>
            <w:tcW w:w="3021" w:type="dxa"/>
          </w:tcPr>
          <w:p w14:paraId="150DC745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4CA25E0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6B14C31D" w14:textId="77777777" w:rsidTr="0071566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3B13A9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entre F4</w:t>
            </w:r>
          </w:p>
        </w:tc>
        <w:tc>
          <w:tcPr>
            <w:tcW w:w="3021" w:type="dxa"/>
          </w:tcPr>
          <w:p w14:paraId="226DE63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a déjà tiré sur cette case.</w:t>
            </w:r>
          </w:p>
        </w:tc>
        <w:tc>
          <w:tcPr>
            <w:tcW w:w="3021" w:type="dxa"/>
          </w:tcPr>
          <w:p w14:paraId="6D2622D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Déjà tiré ici ! Refaites votre choix… »</w:t>
            </w:r>
          </w:p>
        </w:tc>
      </w:tr>
      <w:tr w:rsidR="0041308E" w:rsidRPr="0041308E" w14:paraId="66154B10" w14:textId="77777777" w:rsidTr="0071566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168E245A" w14:textId="77777777" w:rsidR="0041308E" w:rsidRPr="0041308E" w:rsidRDefault="0041308E" w:rsidP="0041308E">
            <w:pPr>
              <w:spacing w:after="160" w:line="259" w:lineRule="auto"/>
              <w:jc w:val="center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…</w:t>
            </w:r>
          </w:p>
        </w:tc>
      </w:tr>
      <w:tr w:rsidR="0041308E" w:rsidRPr="0041308E" w14:paraId="236C1092" w14:textId="77777777" w:rsidTr="00715662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ED91C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09FD9D5E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Tous les bateaux sont touchés.</w:t>
            </w:r>
          </w:p>
        </w:tc>
        <w:tc>
          <w:tcPr>
            <w:tcW w:w="3021" w:type="dxa"/>
          </w:tcPr>
          <w:p w14:paraId="618AC31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Bravo vous avez gagné !  Essayez une autre grille. Pour cela relancez le programme ! (05)</w:t>
            </w:r>
          </w:p>
        </w:tc>
      </w:tr>
    </w:tbl>
    <w:p w14:paraId="03C46D23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25CAB1E" w14:textId="77777777" w:rsidR="00CF39A8" w:rsidRDefault="00AA0785" w:rsidP="00AA0785">
      <w:pPr>
        <w:pStyle w:val="Titre2"/>
        <w:rPr>
          <w:i w:val="0"/>
          <w:iCs/>
        </w:rPr>
      </w:pPr>
      <w:bookmarkStart w:id="20" w:name="_Toc2333858"/>
      <w:bookmarkEnd w:id="10"/>
      <w:r w:rsidRPr="00791020">
        <w:rPr>
          <w:i w:val="0"/>
          <w:iCs/>
        </w:rPr>
        <w:t>Stratégie de test</w:t>
      </w:r>
      <w:bookmarkEnd w:id="9"/>
      <w:bookmarkEnd w:id="20"/>
    </w:p>
    <w:p w14:paraId="5D59A1F6" w14:textId="77777777" w:rsidR="0041308E" w:rsidRPr="0041308E" w:rsidRDefault="0041308E" w:rsidP="0041308E">
      <w:pPr>
        <w:rPr>
          <w:rFonts w:cs="Arial"/>
        </w:rPr>
      </w:pPr>
      <w:bookmarkStart w:id="21" w:name="_Toc25553309"/>
      <w:bookmarkStart w:id="22" w:name="_Toc71691014"/>
      <w:bookmarkStart w:id="23" w:name="_Toc2333859"/>
      <w:r w:rsidRPr="0041308E">
        <w:rPr>
          <w:rFonts w:cs="Arial"/>
        </w:rPr>
        <w:t>A chaque nouvelle version du projet publiée (Release), je ferai des tests fonctionnels des nouvelles fonctionnalités. Tous les tests se feront avec le fichier Codetotal_BN_SRD.exe dans l’Invite de commandes sur Windows 10 sur le pc de développement.</w:t>
      </w:r>
    </w:p>
    <w:p w14:paraId="52A74716" w14:textId="77777777" w:rsidR="0041308E" w:rsidRPr="0041308E" w:rsidRDefault="0041308E" w:rsidP="0041308E">
      <w:pPr>
        <w:rPr>
          <w:rFonts w:cs="Arial"/>
        </w:rPr>
      </w:pPr>
      <w:r w:rsidRPr="0041308E">
        <w:rPr>
          <w:rFonts w:cs="Arial"/>
        </w:rPr>
        <w:t>Je préparerai :</w:t>
      </w:r>
    </w:p>
    <w:p w14:paraId="765F0655" w14:textId="77777777" w:rsidR="0041308E" w:rsidRPr="0041308E" w:rsidRDefault="0041308E" w:rsidP="0041308E">
      <w:pPr>
        <w:pStyle w:val="Pardeliste"/>
        <w:numPr>
          <w:ilvl w:val="0"/>
          <w:numId w:val="30"/>
        </w:numPr>
        <w:rPr>
          <w:rFonts w:ascii="Arial" w:hAnsi="Arial" w:cs="Arial"/>
        </w:rPr>
      </w:pPr>
      <w:r w:rsidRPr="0041308E">
        <w:rPr>
          <w:rFonts w:ascii="Arial" w:hAnsi="Arial" w:cs="Arial"/>
        </w:rPr>
        <w:t>3 grilles de jeu définissant la position des bateaux sur le plateau.</w:t>
      </w:r>
    </w:p>
    <w:p w14:paraId="3682E7EF" w14:textId="77777777" w:rsidR="0041308E" w:rsidRPr="0041308E" w:rsidRDefault="0041308E" w:rsidP="0041308E">
      <w:pPr>
        <w:rPr>
          <w:rFonts w:cs="Arial"/>
        </w:rPr>
      </w:pPr>
      <w:r w:rsidRPr="0041308E">
        <w:rPr>
          <w:rFonts w:cs="Arial"/>
        </w:rPr>
        <w:t>Pour les tests finaux de la bataille navale, je testerai seul sur 2 ordinateurs Windows 10, à l’école et à la maison. Aucuns tests ne sont prévus pour les autres OS.</w:t>
      </w:r>
    </w:p>
    <w:p w14:paraId="0D109423" w14:textId="77777777" w:rsidR="0041308E" w:rsidRPr="0041308E" w:rsidRDefault="0041308E" w:rsidP="0041308E">
      <w:pPr>
        <w:pStyle w:val="Titre2"/>
        <w:numPr>
          <w:ilvl w:val="0"/>
          <w:numId w:val="0"/>
        </w:numPr>
        <w:rPr>
          <w:rFonts w:cs="Arial"/>
          <w:i w:val="0"/>
          <w:iCs/>
        </w:rPr>
      </w:pPr>
    </w:p>
    <w:p w14:paraId="58C6DF2F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4" w:name="_Toc2333860"/>
      <w:bookmarkEnd w:id="21"/>
      <w:bookmarkEnd w:id="22"/>
      <w:bookmarkEnd w:id="23"/>
      <w:r>
        <w:t>Implémentation</w:t>
      </w:r>
      <w:bookmarkEnd w:id="24"/>
    </w:p>
    <w:p w14:paraId="606D02E3" w14:textId="77777777" w:rsidR="0024287C" w:rsidRDefault="0024287C" w:rsidP="00E42F56">
      <w:pPr>
        <w:pStyle w:val="Titre2"/>
        <w:rPr>
          <w:i w:val="0"/>
          <w:iCs/>
        </w:rPr>
      </w:pPr>
      <w:bookmarkStart w:id="25" w:name="_Toc2333861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Vue d’ensemble</w:t>
      </w:r>
      <w:bookmarkEnd w:id="25"/>
    </w:p>
    <w:p w14:paraId="51149F1F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1F294E3E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0EAB5C2B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5EFBA793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775896F4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1CA405B4" w14:textId="77777777" w:rsidR="00797537" w:rsidRDefault="00797537" w:rsidP="00E42F56">
      <w:pPr>
        <w:pStyle w:val="Titre2"/>
        <w:rPr>
          <w:i w:val="0"/>
          <w:iCs/>
        </w:rPr>
      </w:pPr>
      <w:bookmarkStart w:id="29" w:name="_Toc2333862"/>
      <w:r>
        <w:rPr>
          <w:i w:val="0"/>
          <w:iCs/>
        </w:rPr>
        <w:t>Choix techniques</w:t>
      </w:r>
      <w:bookmarkEnd w:id="29"/>
    </w:p>
    <w:p w14:paraId="5B7B95FE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2F3615AE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8EA76F9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65E3023A" w14:textId="77777777" w:rsidR="00797537" w:rsidRDefault="007676A0" w:rsidP="00797537">
      <w:pPr>
        <w:pStyle w:val="Help"/>
        <w:numPr>
          <w:ilvl w:val="0"/>
          <w:numId w:val="18"/>
        </w:numPr>
      </w:pPr>
      <w:r>
        <w:lastRenderedPageBreak/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50D947C2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3AA2AB67" w14:textId="77777777" w:rsidR="00E42F56" w:rsidRDefault="00E42F56" w:rsidP="00E42F56">
      <w:pPr>
        <w:pStyle w:val="Titre2"/>
        <w:rPr>
          <w:i w:val="0"/>
          <w:iCs/>
        </w:rPr>
      </w:pPr>
      <w:bookmarkStart w:id="30" w:name="_Toc2333863"/>
      <w:r>
        <w:rPr>
          <w:i w:val="0"/>
          <w:iCs/>
        </w:rPr>
        <w:t>Modèle Logique de données</w:t>
      </w:r>
      <w:bookmarkEnd w:id="30"/>
    </w:p>
    <w:p w14:paraId="0D9664AA" w14:textId="77777777" w:rsidR="00B557E4" w:rsidRDefault="00B557E4" w:rsidP="00B557E4">
      <w:pPr>
        <w:pStyle w:val="Help"/>
      </w:pPr>
      <w:r>
        <w:t>Selon le type de projet :</w:t>
      </w:r>
    </w:p>
    <w:p w14:paraId="5DA083DB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71EF47F1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03A7CB29" w14:textId="77777777"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14:paraId="572998DE" w14:textId="70084BD9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  <w:r w:rsidR="00A0684F">
        <w:t>s</w:t>
      </w:r>
    </w:p>
    <w:p w14:paraId="71DA6698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629ECF46" w14:textId="77777777" w:rsidR="00E42F56" w:rsidRDefault="005B43CB" w:rsidP="00E42F56">
      <w:pPr>
        <w:pStyle w:val="Titre2"/>
        <w:rPr>
          <w:i w:val="0"/>
          <w:iCs/>
        </w:rPr>
      </w:pPr>
      <w:bookmarkStart w:id="31" w:name="_Toc2333864"/>
      <w:r>
        <w:rPr>
          <w:i w:val="0"/>
          <w:iCs/>
        </w:rPr>
        <w:t>Points techniques spécifiques</w:t>
      </w:r>
      <w:bookmarkEnd w:id="31"/>
    </w:p>
    <w:p w14:paraId="0182AC97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0D23CF83" w14:textId="77777777" w:rsidR="005B43CB" w:rsidRDefault="005B43CB" w:rsidP="005B43CB">
      <w:pPr>
        <w:pStyle w:val="Help"/>
      </w:pPr>
      <w:r>
        <w:t>Il peut s’agir de :</w:t>
      </w:r>
    </w:p>
    <w:p w14:paraId="31DC7FFA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73265F50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2237F2E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46D2D45D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2129C6A8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5AB6F0D3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3741A7AB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6CCA1CDE" w14:textId="77777777" w:rsidR="009319BC" w:rsidRDefault="009319BC" w:rsidP="009319BC">
      <w:pPr>
        <w:pStyle w:val="Titre3"/>
      </w:pPr>
      <w:bookmarkStart w:id="32" w:name="_Toc2333865"/>
      <w:r>
        <w:t>Point 1</w:t>
      </w:r>
      <w:bookmarkEnd w:id="32"/>
    </w:p>
    <w:p w14:paraId="20C25102" w14:textId="77777777" w:rsidR="009319BC" w:rsidRDefault="009319BC" w:rsidP="009319BC">
      <w:pPr>
        <w:pStyle w:val="Titre3"/>
      </w:pPr>
      <w:bookmarkStart w:id="33" w:name="_Toc2333866"/>
      <w:r>
        <w:t>Point 2</w:t>
      </w:r>
      <w:bookmarkEnd w:id="33"/>
    </w:p>
    <w:p w14:paraId="59AA83FB" w14:textId="77777777" w:rsidR="009319BC" w:rsidRPr="009319BC" w:rsidRDefault="009319BC" w:rsidP="009319BC">
      <w:pPr>
        <w:pStyle w:val="Titre3"/>
      </w:pPr>
      <w:bookmarkStart w:id="34" w:name="_Toc2333867"/>
      <w:r>
        <w:t>Point …</w:t>
      </w:r>
      <w:bookmarkEnd w:id="34"/>
    </w:p>
    <w:bookmarkEnd w:id="26"/>
    <w:bookmarkEnd w:id="27"/>
    <w:bookmarkEnd w:id="28"/>
    <w:p w14:paraId="7D960E3E" w14:textId="77777777" w:rsidR="00D23E24" w:rsidRDefault="00D23E24" w:rsidP="00D23E24">
      <w:pPr>
        <w:pStyle w:val="Help"/>
        <w:rPr>
          <w:b/>
          <w:u w:val="single"/>
        </w:rPr>
      </w:pPr>
    </w:p>
    <w:p w14:paraId="00AD6D78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184D3B56" w14:textId="77777777" w:rsidR="00CF39A8" w:rsidRDefault="00D23E24" w:rsidP="00AA0785">
      <w:pPr>
        <w:pStyle w:val="Titre2"/>
        <w:rPr>
          <w:i w:val="0"/>
          <w:iCs/>
        </w:rPr>
      </w:pPr>
      <w:bookmarkStart w:id="35" w:name="_Toc2333868"/>
      <w:r>
        <w:rPr>
          <w:i w:val="0"/>
          <w:iCs/>
        </w:rPr>
        <w:t>Livraisons</w:t>
      </w:r>
      <w:bookmarkEnd w:id="35"/>
    </w:p>
    <w:p w14:paraId="65EA0232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5D632718" w14:textId="77777777" w:rsidR="004D2F9B" w:rsidRDefault="004D2F9B" w:rsidP="004D2F9B">
      <w:pPr>
        <w:pStyle w:val="Titre1"/>
      </w:pPr>
      <w:bookmarkStart w:id="36" w:name="_Toc2333869"/>
      <w:bookmarkStart w:id="37" w:name="_Toc25553321"/>
      <w:bookmarkStart w:id="38" w:name="_Toc71691025"/>
      <w:r>
        <w:t>Tests</w:t>
      </w:r>
      <w:bookmarkEnd w:id="36"/>
    </w:p>
    <w:p w14:paraId="3FDFADAB" w14:textId="77777777" w:rsidR="00CF39A8" w:rsidRDefault="004D2F9B" w:rsidP="0049659A">
      <w:pPr>
        <w:pStyle w:val="Titre2"/>
        <w:rPr>
          <w:i w:val="0"/>
          <w:iCs/>
        </w:rPr>
      </w:pPr>
      <w:bookmarkStart w:id="3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39"/>
    </w:p>
    <w:p w14:paraId="03164CD2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098DC3A6" w14:textId="77777777" w:rsidR="00CF39A8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233387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r w:rsidRPr="00791020">
        <w:rPr>
          <w:i w:val="0"/>
          <w:iCs/>
        </w:rPr>
        <w:t xml:space="preserve">  </w:t>
      </w:r>
    </w:p>
    <w:p w14:paraId="1E9762FE" w14:textId="77777777" w:rsidR="00CF39A8" w:rsidRDefault="0049659A" w:rsidP="00297836">
      <w:pPr>
        <w:pStyle w:val="Help"/>
      </w:pPr>
      <w:bookmarkStart w:id="4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30BD70C6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6E9C2399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3"/>
    </w:p>
    <w:p w14:paraId="770E8799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0374E71B" w14:textId="77777777" w:rsidR="00CF39A8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2333872"/>
      <w:r w:rsidRPr="0049659A">
        <w:lastRenderedPageBreak/>
        <w:t>C</w:t>
      </w:r>
      <w:bookmarkEnd w:id="44"/>
      <w:bookmarkEnd w:id="45"/>
      <w:r w:rsidR="00684B3D">
        <w:t>onclusions</w:t>
      </w:r>
      <w:bookmarkEnd w:id="46"/>
    </w:p>
    <w:p w14:paraId="36D2A74A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4A68895D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76A9991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3F920EEA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61530C89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4A14C254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196FF333" w14:textId="77777777" w:rsidR="00CF39A8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2333873"/>
      <w:r w:rsidRPr="0049659A">
        <w:t>A</w:t>
      </w:r>
      <w:bookmarkEnd w:id="47"/>
      <w:r w:rsidR="00684B3D">
        <w:t>nnexes</w:t>
      </w:r>
      <w:bookmarkEnd w:id="48"/>
    </w:p>
    <w:p w14:paraId="76D1A778" w14:textId="77777777" w:rsidR="00CF39A8" w:rsidRDefault="00AA0785" w:rsidP="00AA0785">
      <w:pPr>
        <w:pStyle w:val="Titre2"/>
        <w:rPr>
          <w:i w:val="0"/>
          <w:iCs/>
        </w:rPr>
      </w:pPr>
      <w:bookmarkStart w:id="49" w:name="_Toc71703265"/>
      <w:bookmarkStart w:id="50" w:name="_Toc2333874"/>
      <w:r w:rsidRPr="00791020">
        <w:rPr>
          <w:i w:val="0"/>
          <w:iCs/>
        </w:rPr>
        <w:t>Sources – Bibliographie</w:t>
      </w:r>
      <w:bookmarkEnd w:id="49"/>
      <w:bookmarkEnd w:id="50"/>
    </w:p>
    <w:p w14:paraId="64128C6B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36A1DF6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30"/>
      <w:bookmarkStart w:id="52" w:name="_Toc71703266"/>
      <w:bookmarkStart w:id="53" w:name="_Toc2333875"/>
      <w:r w:rsidRPr="00791020">
        <w:rPr>
          <w:i w:val="0"/>
          <w:iCs/>
        </w:rPr>
        <w:t xml:space="preserve">Journal de bord </w:t>
      </w:r>
      <w:bookmarkEnd w:id="51"/>
      <w:bookmarkEnd w:id="52"/>
      <w:r w:rsidR="00E109AA">
        <w:rPr>
          <w:i w:val="0"/>
          <w:iCs/>
        </w:rPr>
        <w:t>du projet</w:t>
      </w:r>
      <w:bookmarkEnd w:id="53"/>
    </w:p>
    <w:p w14:paraId="7B036566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59CDE809" w14:textId="77777777" w:rsidTr="002C6F74">
        <w:tc>
          <w:tcPr>
            <w:tcW w:w="1134" w:type="dxa"/>
          </w:tcPr>
          <w:p w14:paraId="4C56001A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A4EBDA3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1D62562E" w14:textId="77777777" w:rsidTr="002C6F74">
        <w:tc>
          <w:tcPr>
            <w:tcW w:w="1134" w:type="dxa"/>
          </w:tcPr>
          <w:p w14:paraId="4B4B8898" w14:textId="2EC09150" w:rsidR="00E109AA" w:rsidRDefault="000F03B0" w:rsidP="00F53ED8">
            <w:r>
              <w:t>17.03.2019</w:t>
            </w:r>
          </w:p>
        </w:tc>
        <w:tc>
          <w:tcPr>
            <w:tcW w:w="7652" w:type="dxa"/>
          </w:tcPr>
          <w:p w14:paraId="2BC41B91" w14:textId="4E4456BE" w:rsidR="00E109AA" w:rsidRDefault="000F03B0" w:rsidP="00F53ED8">
            <w:r>
              <w:t>Publication du document de projet par Samuel Roland (voir commit).</w:t>
            </w:r>
          </w:p>
        </w:tc>
      </w:tr>
    </w:tbl>
    <w:p w14:paraId="6090E7A5" w14:textId="77777777" w:rsidR="00591119" w:rsidRDefault="00591119" w:rsidP="00591119">
      <w:pPr>
        <w:rPr>
          <w:szCs w:val="14"/>
        </w:rPr>
      </w:pPr>
      <w:bookmarkStart w:id="54" w:name="_GoBack"/>
      <w:bookmarkEnd w:id="54"/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66E10" w14:textId="77777777" w:rsidR="009F73A1" w:rsidRDefault="009F73A1">
      <w:r>
        <w:separator/>
      </w:r>
    </w:p>
  </w:endnote>
  <w:endnote w:type="continuationSeparator" w:id="0">
    <w:p w14:paraId="0349CAA8" w14:textId="77777777" w:rsidR="009F73A1" w:rsidRDefault="009F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20A15" w14:textId="450BA0B2" w:rsidR="00DB2183" w:rsidRDefault="004B50F6">
    <w:pPr>
      <w:pStyle w:val="Pieddepage"/>
      <w:pBdr>
        <w:top w:val="single" w:sz="4" w:space="1" w:color="auto"/>
      </w:pBdr>
    </w:pPr>
    <w:r>
      <w:t>Samuel Roland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F03B0">
      <w:rPr>
        <w:rStyle w:val="Numrodepage"/>
        <w:noProof/>
      </w:rPr>
      <w:t>10</w:t>
    </w:r>
    <w:r w:rsidR="00DB2183">
      <w:rPr>
        <w:rStyle w:val="Numrodepage"/>
      </w:rPr>
      <w:fldChar w:fldCharType="end"/>
    </w:r>
    <w:r w:rsidR="00DB2183">
      <w:tab/>
    </w:r>
    <w:r w:rsidR="009F73A1">
      <w:fldChar w:fldCharType="begin"/>
    </w:r>
    <w:r w:rsidR="009F73A1">
      <w:instrText xml:space="preserve"> SAVEDATE  \* MERGEFORMAT </w:instrText>
    </w:r>
    <w:r w:rsidR="009F73A1">
      <w:fldChar w:fldCharType="separate"/>
    </w:r>
    <w:r w:rsidR="000D0F40">
      <w:rPr>
        <w:noProof/>
      </w:rPr>
      <w:t>17/03/2019 18:06:00</w:t>
    </w:r>
    <w:r w:rsidR="009F73A1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E5013" w14:textId="77777777" w:rsidR="009F73A1" w:rsidRDefault="009F73A1">
      <w:r>
        <w:separator/>
      </w:r>
    </w:p>
  </w:footnote>
  <w:footnote w:type="continuationSeparator" w:id="0">
    <w:p w14:paraId="4393D32E" w14:textId="77777777" w:rsidR="009F73A1" w:rsidRDefault="009F73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296D5" w14:textId="2F6143F8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2280DE35" wp14:editId="44D963C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20A8">
      <w:rPr>
        <w:rFonts w:ascii="Impact" w:hAnsi="Impact"/>
        <w:b/>
        <w:bCs/>
        <w:noProof/>
        <w:sz w:val="36"/>
        <w:u w:val="single"/>
      </w:rPr>
      <w:t>Bataille Navale</w:t>
    </w:r>
  </w:p>
  <w:p w14:paraId="2CF1488A" w14:textId="77777777" w:rsidR="00DB2183" w:rsidRDefault="00DB218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1B3D1BAB"/>
    <w:multiLevelType w:val="hybridMultilevel"/>
    <w:tmpl w:val="482C0C82"/>
    <w:lvl w:ilvl="0" w:tplc="A326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C3F7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10"/>
  </w:num>
  <w:num w:numId="7">
    <w:abstractNumId w:val="21"/>
  </w:num>
  <w:num w:numId="8">
    <w:abstractNumId w:val="29"/>
  </w:num>
  <w:num w:numId="9">
    <w:abstractNumId w:val="4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2"/>
  </w:num>
  <w:num w:numId="16">
    <w:abstractNumId w:val="13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2"/>
  </w:num>
  <w:num w:numId="24">
    <w:abstractNumId w:val="17"/>
  </w:num>
  <w:num w:numId="25">
    <w:abstractNumId w:val="3"/>
  </w:num>
  <w:num w:numId="26">
    <w:abstractNumId w:val="16"/>
  </w:num>
  <w:num w:numId="27">
    <w:abstractNumId w:val="11"/>
  </w:num>
  <w:num w:numId="28">
    <w:abstractNumId w:val="22"/>
  </w:num>
  <w:num w:numId="29">
    <w:abstractNumId w:val="6"/>
  </w:num>
  <w:num w:numId="30">
    <w:abstractNumId w:val="8"/>
  </w:num>
  <w:num w:numId="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1F"/>
    <w:rsid w:val="00046B84"/>
    <w:rsid w:val="0005613A"/>
    <w:rsid w:val="000C7908"/>
    <w:rsid w:val="000D0F40"/>
    <w:rsid w:val="000D3599"/>
    <w:rsid w:val="000F03B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17B4"/>
    <w:rsid w:val="003328AE"/>
    <w:rsid w:val="00337744"/>
    <w:rsid w:val="00360243"/>
    <w:rsid w:val="00371ECE"/>
    <w:rsid w:val="00373E0A"/>
    <w:rsid w:val="00387E54"/>
    <w:rsid w:val="003F2179"/>
    <w:rsid w:val="0040128D"/>
    <w:rsid w:val="0041308E"/>
    <w:rsid w:val="00432F3D"/>
    <w:rsid w:val="004502D9"/>
    <w:rsid w:val="0049659A"/>
    <w:rsid w:val="004B50F6"/>
    <w:rsid w:val="004C1895"/>
    <w:rsid w:val="004C38FB"/>
    <w:rsid w:val="004D2F9B"/>
    <w:rsid w:val="004D3F89"/>
    <w:rsid w:val="004F521F"/>
    <w:rsid w:val="00507C7C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043C"/>
    <w:rsid w:val="006679E6"/>
    <w:rsid w:val="00682F47"/>
    <w:rsid w:val="00684B3D"/>
    <w:rsid w:val="006C413C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9F73A1"/>
    <w:rsid w:val="00A0684F"/>
    <w:rsid w:val="00A14804"/>
    <w:rsid w:val="00A3062E"/>
    <w:rsid w:val="00A70F6A"/>
    <w:rsid w:val="00AA0785"/>
    <w:rsid w:val="00AE470C"/>
    <w:rsid w:val="00AF20A8"/>
    <w:rsid w:val="00B263B7"/>
    <w:rsid w:val="00B31079"/>
    <w:rsid w:val="00B318BB"/>
    <w:rsid w:val="00B557E4"/>
    <w:rsid w:val="00B673BB"/>
    <w:rsid w:val="00B70DE1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431F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901A7"/>
    <w:rsid w:val="00ED3A54"/>
    <w:rsid w:val="00ED50C4"/>
    <w:rsid w:val="00F028FF"/>
    <w:rsid w:val="00F4663F"/>
    <w:rsid w:val="00F53ED8"/>
    <w:rsid w:val="00FC02AA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B8929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visit">
    <w:name w:val="FollowedHyperlink"/>
    <w:rPr>
      <w:color w:val="800080"/>
      <w:u w:val="single"/>
    </w:rPr>
  </w:style>
  <w:style w:type="character" w:styleId="Emphase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deliste">
    <w:name w:val="List Paragraph"/>
    <w:basedOn w:val="Normal"/>
    <w:uiPriority w:val="34"/>
    <w:qFormat/>
    <w:rsid w:val="004130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41308E"/>
    <w:rPr>
      <w:rFonts w:ascii="Calibri" w:eastAsia="Calibri" w:hAnsi="Calibr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auNormal"/>
    <w:next w:val="TableauGrille1Clair"/>
    <w:uiPriority w:val="46"/>
    <w:rsid w:val="0041308E"/>
    <w:rPr>
      <w:rFonts w:ascii="Calibri" w:eastAsia="Calibri" w:hAnsi="Calibri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41308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uel/Documents/FIREFOX%20TEMP./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17</TotalTime>
  <Pages>10</Pages>
  <Words>1749</Words>
  <Characters>9620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11347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Roland</dc:creator>
  <cp:keywords/>
  <cp:lastModifiedBy>Samuel Roland</cp:lastModifiedBy>
  <cp:revision>14</cp:revision>
  <cp:lastPrinted>2004-09-01T12:58:00Z</cp:lastPrinted>
  <dcterms:created xsi:type="dcterms:W3CDTF">2019-03-17T17:04:00Z</dcterms:created>
  <dcterms:modified xsi:type="dcterms:W3CDTF">2019-03-17T17:46:00Z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