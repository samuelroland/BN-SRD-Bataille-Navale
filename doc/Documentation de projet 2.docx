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174D60" w14:textId="77777777" w:rsidR="00CF39A8" w:rsidRDefault="002C6F74" w:rsidP="00C8456D">
      <w:pPr>
        <w:pStyle w:val="TM1"/>
      </w:pPr>
      <w:r>
        <w:rPr>
          <w:lang w:val="fr-CH" w:eastAsia="fr-CH"/>
        </w:rPr>
        <w:drawing>
          <wp:anchor distT="0" distB="0" distL="114300" distR="114300" simplePos="0" relativeHeight="251655168" behindDoc="0" locked="0" layoutInCell="0" allowOverlap="1" wp14:anchorId="4D320DF2" wp14:editId="144DD6D5">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1C2A" w14:textId="77777777" w:rsidR="00C930E9" w:rsidRDefault="00C930E9" w:rsidP="00C8456D">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0"/>
      </w:tblGrid>
      <w:tr w:rsidR="00C930E9" w14:paraId="2964C7D8" w14:textId="77777777" w:rsidTr="005F4AEC">
        <w:tc>
          <w:tcPr>
            <w:tcW w:w="9210" w:type="dxa"/>
            <w:tcBorders>
              <w:top w:val="nil"/>
              <w:left w:val="nil"/>
              <w:bottom w:val="nil"/>
              <w:right w:val="nil"/>
            </w:tcBorders>
          </w:tcPr>
          <w:p w14:paraId="1C454B41" w14:textId="77777777" w:rsidR="00C930E9" w:rsidRPr="00411A63" w:rsidRDefault="005F4AEC" w:rsidP="00ED50C4">
            <w:pPr>
              <w:pStyle w:val="Help"/>
              <w:jc w:val="center"/>
              <w:rPr>
                <w:i w:val="0"/>
                <w:sz w:val="96"/>
                <w:szCs w:val="96"/>
              </w:rPr>
            </w:pPr>
            <w:r w:rsidRPr="00B70DE1">
              <w:rPr>
                <w:noProof/>
                <w:lang w:val="fr-CH" w:eastAsia="fr-CH"/>
              </w:rPr>
              <w:drawing>
                <wp:anchor distT="0" distB="0" distL="114300" distR="114300" simplePos="0" relativeHeight="251659264" behindDoc="1" locked="0" layoutInCell="1" allowOverlap="0" wp14:anchorId="09375BA9" wp14:editId="6B8A2D40">
                  <wp:simplePos x="0" y="0"/>
                  <wp:positionH relativeFrom="margin">
                    <wp:posOffset>640715</wp:posOffset>
                  </wp:positionH>
                  <wp:positionV relativeFrom="paragraph">
                    <wp:posOffset>1233285</wp:posOffset>
                  </wp:positionV>
                  <wp:extent cx="4572635" cy="3653790"/>
                  <wp:effectExtent l="0" t="0" r="0" b="0"/>
                  <wp:wrapTopAndBottom/>
                  <wp:docPr id="6" name="Image 6" descr="ttp://a51.idata.over-blog.com/300x239/4/39/55/96/Bricolages/Bataille-navale-des-Pirates/brigantin-nav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a51.idata.over-blog.com/300x239/4/39/55/96/Bricolages/Bataille-navale-des-Pirates/brigantin-navire"/>
                          <pic:cNvPicPr>
                            <a:picLocks noChangeAspect="1" noChangeArrowheads="1"/>
                          </pic:cNvPicPr>
                        </pic:nvPicPr>
                        <pic:blipFill>
                          <a:blip r:embed="rId9">
                            <a:clrChange>
                              <a:clrFrom>
                                <a:srgbClr val="FFFFFF"/>
                              </a:clrFrom>
                              <a:clrTo>
                                <a:srgbClr val="FFFFFF">
                                  <a:alpha val="0"/>
                                </a:srgbClr>
                              </a:clrTo>
                            </a:clrChange>
                            <a:extLst>
                              <a:ext uri="{BEBA8EAE-BF5A-486C-A8C5-ECC9F3942E4B}">
                                <a14:imgProps xmlns:a14="http://schemas.microsoft.com/office/drawing/2010/main">
                                  <a14:imgLayer r:embed="rId10">
                                    <a14:imgEffect>
                                      <a14:backgroundRemoval t="10000" b="90000" l="10000" r="90000">
                                        <a14:backgroundMark x1="12375" y1="10460" x2="12375" y2="10460"/>
                                        <a14:backgroundMark x1="13043" y1="10042" x2="13043" y2="10042"/>
                                        <a14:backgroundMark x1="13043" y1="10042" x2="34783" y2="15900"/>
                                        <a14:backgroundMark x1="34783" y1="15900" x2="45485" y2="10460"/>
                                        <a14:backgroundMark x1="45485" y1="10460" x2="45485" y2="10042"/>
                                        <a14:backgroundMark x1="52508" y1="9205" x2="15385" y2="6695"/>
                                        <a14:backgroundMark x1="23077" y1="6695" x2="20736" y2="7113"/>
                                        <a14:backgroundMark x1="17391" y1="6695" x2="17391" y2="6695"/>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572635" cy="3653790"/>
                          </a:xfrm>
                          <a:prstGeom prst="rect">
                            <a:avLst/>
                          </a:prstGeom>
                          <a:noFill/>
                          <a:ln>
                            <a:no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411A63" w:rsidRPr="005F4AEC">
              <w:rPr>
                <w:b/>
                <w:i w:val="0"/>
                <w:color w:val="262626" w:themeColor="text1" w:themeTint="D9"/>
                <w:sz w:val="144"/>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Bataille Navale</w:t>
            </w:r>
          </w:p>
        </w:tc>
      </w:tr>
    </w:tbl>
    <w:p w14:paraId="1A536B09" w14:textId="77777777" w:rsidR="004F521F" w:rsidRDefault="002C6F74" w:rsidP="004F521F">
      <w:pPr>
        <w:jc w:val="center"/>
        <w:rPr>
          <w:i/>
        </w:rPr>
      </w:pPr>
      <w:r>
        <w:rPr>
          <w:noProof/>
          <w:lang w:val="fr-CH" w:eastAsia="fr-CH"/>
        </w:rPr>
        <mc:AlternateContent>
          <mc:Choice Requires="wps">
            <w:drawing>
              <wp:anchor distT="0" distB="0" distL="114300" distR="114300" simplePos="0" relativeHeight="251656192" behindDoc="0" locked="0" layoutInCell="1" allowOverlap="1" wp14:anchorId="1BD88593" wp14:editId="5C8920A2">
                <wp:simplePos x="0" y="0"/>
                <wp:positionH relativeFrom="column">
                  <wp:posOffset>2313825</wp:posOffset>
                </wp:positionH>
                <wp:positionV relativeFrom="paragraph">
                  <wp:posOffset>76777</wp:posOffset>
                </wp:positionV>
                <wp:extent cx="1142365" cy="544946"/>
                <wp:effectExtent l="0" t="0" r="0" b="762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5449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51B02" w14:textId="77777777" w:rsidR="004003FB" w:rsidRPr="00411A63" w:rsidRDefault="004003FB" w:rsidP="00ED50C4">
                            <w:pPr>
                              <w:pStyle w:val="Help"/>
                              <w:rPr>
                                <w:color w:val="000000" w:themeColor="text1"/>
                                <w:lang w:val="fr-CH"/>
                              </w:rPr>
                            </w:pPr>
                            <w:r w:rsidRPr="00411A63">
                              <w:rPr>
                                <w:color w:val="000000" w:themeColor="text1"/>
                                <w:lang w:val="fr-CH"/>
                              </w:rPr>
                              <w:t>Samuel Roland</w:t>
                            </w:r>
                          </w:p>
                          <w:p w14:paraId="0C3A0860" w14:textId="77777777" w:rsidR="004003FB" w:rsidRPr="00411A63" w:rsidRDefault="004003FB" w:rsidP="00ED50C4">
                            <w:pPr>
                              <w:pStyle w:val="Help"/>
                              <w:rPr>
                                <w:color w:val="000000" w:themeColor="text1"/>
                                <w:lang w:val="fr-CH"/>
                              </w:rPr>
                            </w:pPr>
                            <w:r w:rsidRPr="00411A63">
                              <w:rPr>
                                <w:color w:val="000000" w:themeColor="text1"/>
                                <w:lang w:val="fr-CH"/>
                              </w:rPr>
                              <w:t>Samuel.roland@cpnv.ch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88593" id="_x0000_t202" coordsize="21600,21600" o:spt="202" path="m,l,21600r21600,l21600,xe">
                <v:stroke joinstyle="miter"/>
                <v:path gradientshapeok="t" o:connecttype="rect"/>
              </v:shapetype>
              <v:shape id="Zone de texte 4" o:spid="_x0000_s1026" type="#_x0000_t202" style="position:absolute;left:0;text-align:left;margin-left:182.2pt;margin-top:6.05pt;width:89.95pt;height:42.9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" filled="f" stroked="f">
                <v:textbox>
                  <w:txbxContent>
                    <w:p w14:paraId="6D951B02" w14:textId="77777777" w:rsidR="004003FB" w:rsidRPr="00411A63" w:rsidRDefault="004003FB" w:rsidP="00ED50C4">
                      <w:pPr>
                        <w:pStyle w:val="Help"/>
                        <w:rPr>
                          <w:color w:val="000000" w:themeColor="text1"/>
                          <w:lang w:val="fr-CH"/>
                        </w:rPr>
                      </w:pPr>
                      <w:r w:rsidRPr="00411A63">
                        <w:rPr>
                          <w:color w:val="000000" w:themeColor="text1"/>
                          <w:lang w:val="fr-CH"/>
                        </w:rPr>
                        <w:t>Samuel Roland</w:t>
                      </w:r>
                    </w:p>
                    <w:p w14:paraId="0C3A0860" w14:textId="77777777" w:rsidR="004003FB" w:rsidRPr="00411A63" w:rsidRDefault="004003FB" w:rsidP="00ED50C4">
                      <w:pPr>
                        <w:pStyle w:val="Help"/>
                        <w:rPr>
                          <w:color w:val="000000" w:themeColor="text1"/>
                          <w:lang w:val="fr-CH"/>
                        </w:rPr>
                      </w:pPr>
                      <w:r w:rsidRPr="00411A63">
                        <w:rPr>
                          <w:color w:val="000000" w:themeColor="text1"/>
                          <w:lang w:val="fr-CH"/>
                        </w:rPr>
                        <w:t>Samuel.roland@cpnv.ch</w:t>
                      </w:r>
                    </w:p>
                  </w:txbxContent>
                </v:textbox>
              </v:shape>
            </w:pict>
          </mc:Fallback>
        </mc:AlternateContent>
      </w:r>
    </w:p>
    <w:p w14:paraId="0D3DE947" w14:textId="77777777" w:rsidR="004F521F" w:rsidRDefault="004F521F" w:rsidP="004F521F">
      <w:pPr>
        <w:jc w:val="center"/>
        <w:rPr>
          <w:i/>
        </w:rPr>
      </w:pPr>
    </w:p>
    <w:p w14:paraId="1B2AF454" w14:textId="77777777" w:rsidR="004F521F" w:rsidRDefault="004F521F" w:rsidP="004F521F">
      <w:pPr>
        <w:jc w:val="center"/>
        <w:rPr>
          <w:i/>
        </w:rPr>
      </w:pPr>
    </w:p>
    <w:p w14:paraId="59EC0272" w14:textId="77777777" w:rsidR="004F521F" w:rsidRDefault="004F521F" w:rsidP="004F521F">
      <w:pPr>
        <w:jc w:val="center"/>
        <w:rPr>
          <w:i/>
        </w:rPr>
      </w:pPr>
    </w:p>
    <w:p w14:paraId="4E26B7A4" w14:textId="77777777" w:rsidR="004F521F" w:rsidRDefault="004F521F" w:rsidP="004F521F">
      <w:pPr>
        <w:jc w:val="center"/>
        <w:rPr>
          <w:u w:val="single"/>
        </w:rPr>
      </w:pPr>
    </w:p>
    <w:p w14:paraId="3E5FDB74" w14:textId="77777777" w:rsidR="005F4AEC" w:rsidRDefault="005F4AEC" w:rsidP="004F521F">
      <w:pPr>
        <w:jc w:val="center"/>
        <w:rPr>
          <w:u w:val="single"/>
        </w:rPr>
      </w:pPr>
    </w:p>
    <w:p w14:paraId="7E72D8EA" w14:textId="77777777" w:rsidR="004F521F" w:rsidRDefault="002C6F74" w:rsidP="004F521F">
      <w:pPr>
        <w:jc w:val="center"/>
        <w:rPr>
          <w:u w:val="single"/>
        </w:rPr>
      </w:pPr>
      <w:r>
        <w:rPr>
          <w:noProof/>
          <w:lang w:val="fr-CH" w:eastAsia="fr-CH"/>
        </w:rPr>
        <w:drawing>
          <wp:anchor distT="0" distB="0" distL="114300" distR="114300" simplePos="0" relativeHeight="251658240" behindDoc="0" locked="0" layoutInCell="0" allowOverlap="1" wp14:anchorId="13B5C497" wp14:editId="3F43913F">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878CE" w14:textId="77777777" w:rsidR="004F521F" w:rsidRDefault="004F521F" w:rsidP="004F521F"/>
    <w:p w14:paraId="553F2A9C" w14:textId="77777777" w:rsidR="004F521F" w:rsidRDefault="004F521F" w:rsidP="004F521F"/>
    <w:p w14:paraId="73529037" w14:textId="77777777" w:rsidR="004F521F" w:rsidRDefault="002C6F74" w:rsidP="004F521F">
      <w:r>
        <w:rPr>
          <w:noProof/>
          <w:lang w:val="fr-CH" w:eastAsia="fr-CH"/>
        </w:rPr>
        <mc:AlternateContent>
          <mc:Choice Requires="wps">
            <w:drawing>
              <wp:anchor distT="0" distB="0" distL="114300" distR="114300" simplePos="0" relativeHeight="251657216" behindDoc="0" locked="0" layoutInCell="1" allowOverlap="1" wp14:anchorId="1E28072A" wp14:editId="2B7B7EE8">
                <wp:simplePos x="0" y="0"/>
                <wp:positionH relativeFrom="margin">
                  <wp:align>center</wp:align>
                </wp:positionH>
                <wp:positionV relativeFrom="paragraph">
                  <wp:posOffset>45720</wp:posOffset>
                </wp:positionV>
                <wp:extent cx="2895600" cy="1085850"/>
                <wp:effectExtent l="0" t="0" r="0" b="2540"/>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0FB04" w14:textId="77777777" w:rsidR="004003FB" w:rsidRPr="00430AEA" w:rsidRDefault="004003FB" w:rsidP="00430AEA">
                            <w:pPr>
                              <w:pStyle w:val="Help"/>
                              <w:jc w:val="center"/>
                              <w:rPr>
                                <w:color w:val="auto"/>
                              </w:rPr>
                            </w:pPr>
                            <w:r w:rsidRPr="00430AEA">
                              <w:rPr>
                                <w:color w:val="auto"/>
                              </w:rPr>
                              <w:t>SI-MI1A</w:t>
                            </w:r>
                          </w:p>
                          <w:p w14:paraId="260AC61C" w14:textId="77777777" w:rsidR="004003FB" w:rsidRPr="00430AEA" w:rsidRDefault="004003FB" w:rsidP="00430AEA">
                            <w:pPr>
                              <w:pStyle w:val="Help"/>
                              <w:jc w:val="center"/>
                              <w:rPr>
                                <w:color w:val="auto"/>
                              </w:rPr>
                            </w:pPr>
                          </w:p>
                          <w:p w14:paraId="0F9F3B4F" w14:textId="6AB2F74D" w:rsidR="004003FB" w:rsidRPr="00430AEA" w:rsidRDefault="004003FB" w:rsidP="00430AEA">
                            <w:pPr>
                              <w:pStyle w:val="Help"/>
                              <w:jc w:val="center"/>
                              <w:rPr>
                                <w:color w:val="auto"/>
                              </w:rPr>
                            </w:pPr>
                            <w:r w:rsidRPr="00430AEA">
                              <w:rPr>
                                <w:color w:val="auto"/>
                              </w:rPr>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8072A" id="Zone de texte 1" o:spid="_x0000_s1027" type="#_x0000_t202" style="position:absolute;margin-left:0;margin-top:3.6pt;width:228pt;height:85.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" filled="f" stroked="f">
                <v:textbox>
                  <w:txbxContent>
                    <w:p w14:paraId="64E0FB04" w14:textId="77777777" w:rsidR="004003FB" w:rsidRPr="00430AEA" w:rsidRDefault="004003FB" w:rsidP="00430AEA">
                      <w:pPr>
                        <w:pStyle w:val="Help"/>
                        <w:jc w:val="center"/>
                        <w:rPr>
                          <w:color w:val="auto"/>
                        </w:rPr>
                      </w:pPr>
                      <w:r w:rsidRPr="00430AEA">
                        <w:rPr>
                          <w:color w:val="auto"/>
                        </w:rPr>
                        <w:t>SI-MI1A</w:t>
                      </w:r>
                    </w:p>
                    <w:p w14:paraId="260AC61C" w14:textId="77777777" w:rsidR="004003FB" w:rsidRPr="00430AEA" w:rsidRDefault="004003FB" w:rsidP="00430AEA">
                      <w:pPr>
                        <w:pStyle w:val="Help"/>
                        <w:jc w:val="center"/>
                        <w:rPr>
                          <w:color w:val="auto"/>
                        </w:rPr>
                      </w:pPr>
                    </w:p>
                    <w:p w14:paraId="0F9F3B4F" w14:textId="6AB2F74D" w:rsidR="004003FB" w:rsidRPr="00430AEA" w:rsidRDefault="004003FB" w:rsidP="00430AEA">
                      <w:pPr>
                        <w:pStyle w:val="Help"/>
                        <w:jc w:val="center"/>
                        <w:rPr>
                          <w:color w:val="auto"/>
                        </w:rPr>
                      </w:pPr>
                      <w:r w:rsidRPr="00430AEA">
                        <w:rPr>
                          <w:color w:val="auto"/>
                        </w:rPr>
                        <w:t>2ème semestre, 1ère année, 2019</w:t>
                      </w:r>
                    </w:p>
                  </w:txbxContent>
                </v:textbox>
                <w10:wrap anchorx="margin"/>
              </v:shape>
            </w:pict>
          </mc:Fallback>
        </mc:AlternateContent>
      </w:r>
    </w:p>
    <w:p w14:paraId="41737D40" w14:textId="77777777" w:rsidR="004F521F" w:rsidRDefault="004F521F" w:rsidP="004F521F"/>
    <w:p w14:paraId="0698D00D" w14:textId="77777777" w:rsidR="005F4AEC" w:rsidRDefault="005F4AEC" w:rsidP="00791020"/>
    <w:p w14:paraId="2F72475C" w14:textId="77777777" w:rsidR="003F2179" w:rsidRPr="00791020" w:rsidRDefault="00C930E9" w:rsidP="00791020">
      <w:r>
        <w:br w:type="page"/>
      </w:r>
      <w:r w:rsidR="003F2179" w:rsidRPr="003F2179">
        <w:rPr>
          <w:u w:val="single"/>
        </w:rPr>
        <w:lastRenderedPageBreak/>
        <w:t>Table des matières</w:t>
      </w:r>
    </w:p>
    <w:p w14:paraId="70A0973F" w14:textId="4B4C29C2" w:rsidR="002D39C9"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5469181" w:history="1">
        <w:r w:rsidR="002D39C9" w:rsidRPr="00397C3E">
          <w:rPr>
            <w:rStyle w:val="Lienhypertexte"/>
          </w:rPr>
          <w:t>1</w:t>
        </w:r>
        <w:r w:rsidR="002D39C9">
          <w:rPr>
            <w:rFonts w:asciiTheme="minorHAnsi" w:eastAsiaTheme="minorEastAsia" w:hAnsiTheme="minorHAnsi" w:cstheme="minorBidi"/>
            <w:sz w:val="22"/>
            <w:szCs w:val="22"/>
            <w:lang w:val="fr-CH" w:eastAsia="fr-CH"/>
          </w:rPr>
          <w:tab/>
        </w:r>
        <w:r w:rsidR="002D39C9" w:rsidRPr="00397C3E">
          <w:rPr>
            <w:rStyle w:val="Lienhypertexte"/>
          </w:rPr>
          <w:t>Introduction</w:t>
        </w:r>
        <w:r w:rsidR="002D39C9">
          <w:rPr>
            <w:webHidden/>
          </w:rPr>
          <w:tab/>
        </w:r>
        <w:r w:rsidR="002D39C9">
          <w:rPr>
            <w:webHidden/>
          </w:rPr>
          <w:fldChar w:fldCharType="begin"/>
        </w:r>
        <w:r w:rsidR="002D39C9">
          <w:rPr>
            <w:webHidden/>
          </w:rPr>
          <w:instrText xml:space="preserve"> PAGEREF _Toc5469181 \h </w:instrText>
        </w:r>
        <w:r w:rsidR="002D39C9">
          <w:rPr>
            <w:webHidden/>
          </w:rPr>
        </w:r>
        <w:r w:rsidR="002D39C9">
          <w:rPr>
            <w:webHidden/>
          </w:rPr>
          <w:fldChar w:fldCharType="separate"/>
        </w:r>
        <w:r w:rsidR="002D39C9">
          <w:rPr>
            <w:webHidden/>
          </w:rPr>
          <w:t>3</w:t>
        </w:r>
        <w:r w:rsidR="002D39C9">
          <w:rPr>
            <w:webHidden/>
          </w:rPr>
          <w:fldChar w:fldCharType="end"/>
        </w:r>
      </w:hyperlink>
    </w:p>
    <w:p w14:paraId="5BD74558" w14:textId="42DA0DE0"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2" w:history="1">
        <w:r w:rsidRPr="00397C3E">
          <w:rPr>
            <w:rStyle w:val="Lienhypertexte"/>
            <w:iCs/>
            <w:noProof/>
          </w:rPr>
          <w:t>1.1</w:t>
        </w:r>
        <w:r>
          <w:rPr>
            <w:rFonts w:asciiTheme="minorHAnsi" w:eastAsiaTheme="minorEastAsia" w:hAnsiTheme="minorHAnsi" w:cstheme="minorBidi"/>
            <w:noProof/>
            <w:sz w:val="22"/>
            <w:szCs w:val="22"/>
            <w:lang w:val="fr-CH" w:eastAsia="fr-CH"/>
          </w:rPr>
          <w:tab/>
        </w:r>
        <w:r w:rsidRPr="00397C3E">
          <w:rPr>
            <w:rStyle w:val="Lienhypertexte"/>
            <w:iCs/>
            <w:noProof/>
          </w:rPr>
          <w:t>Cadre, description et motivation</w:t>
        </w:r>
        <w:r>
          <w:rPr>
            <w:noProof/>
            <w:webHidden/>
          </w:rPr>
          <w:tab/>
        </w:r>
        <w:r>
          <w:rPr>
            <w:noProof/>
            <w:webHidden/>
          </w:rPr>
          <w:fldChar w:fldCharType="begin"/>
        </w:r>
        <w:r>
          <w:rPr>
            <w:noProof/>
            <w:webHidden/>
          </w:rPr>
          <w:instrText xml:space="preserve"> PAGEREF _Toc5469182 \h </w:instrText>
        </w:r>
        <w:r>
          <w:rPr>
            <w:noProof/>
            <w:webHidden/>
          </w:rPr>
        </w:r>
        <w:r>
          <w:rPr>
            <w:noProof/>
            <w:webHidden/>
          </w:rPr>
          <w:fldChar w:fldCharType="separate"/>
        </w:r>
        <w:r>
          <w:rPr>
            <w:noProof/>
            <w:webHidden/>
          </w:rPr>
          <w:t>3</w:t>
        </w:r>
        <w:r>
          <w:rPr>
            <w:noProof/>
            <w:webHidden/>
          </w:rPr>
          <w:fldChar w:fldCharType="end"/>
        </w:r>
      </w:hyperlink>
    </w:p>
    <w:p w14:paraId="6C8C2BBD" w14:textId="296B3D6D"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3" w:history="1">
        <w:r w:rsidRPr="00397C3E">
          <w:rPr>
            <w:rStyle w:val="Lienhypertexte"/>
            <w:iCs/>
            <w:noProof/>
          </w:rPr>
          <w:t>1.2</w:t>
        </w:r>
        <w:r>
          <w:rPr>
            <w:rFonts w:asciiTheme="minorHAnsi" w:eastAsiaTheme="minorEastAsia" w:hAnsiTheme="minorHAnsi" w:cstheme="minorBidi"/>
            <w:noProof/>
            <w:sz w:val="22"/>
            <w:szCs w:val="22"/>
            <w:lang w:val="fr-CH" w:eastAsia="fr-CH"/>
          </w:rPr>
          <w:tab/>
        </w:r>
        <w:r w:rsidRPr="00397C3E">
          <w:rPr>
            <w:rStyle w:val="Lienhypertexte"/>
            <w:iCs/>
            <w:noProof/>
          </w:rPr>
          <w:t>Organisation</w:t>
        </w:r>
        <w:r>
          <w:rPr>
            <w:noProof/>
            <w:webHidden/>
          </w:rPr>
          <w:tab/>
        </w:r>
        <w:r>
          <w:rPr>
            <w:noProof/>
            <w:webHidden/>
          </w:rPr>
          <w:fldChar w:fldCharType="begin"/>
        </w:r>
        <w:r>
          <w:rPr>
            <w:noProof/>
            <w:webHidden/>
          </w:rPr>
          <w:instrText xml:space="preserve"> PAGEREF _Toc5469183 \h </w:instrText>
        </w:r>
        <w:r>
          <w:rPr>
            <w:noProof/>
            <w:webHidden/>
          </w:rPr>
        </w:r>
        <w:r>
          <w:rPr>
            <w:noProof/>
            <w:webHidden/>
          </w:rPr>
          <w:fldChar w:fldCharType="separate"/>
        </w:r>
        <w:r>
          <w:rPr>
            <w:noProof/>
            <w:webHidden/>
          </w:rPr>
          <w:t>3</w:t>
        </w:r>
        <w:r>
          <w:rPr>
            <w:noProof/>
            <w:webHidden/>
          </w:rPr>
          <w:fldChar w:fldCharType="end"/>
        </w:r>
      </w:hyperlink>
    </w:p>
    <w:p w14:paraId="5876EBA4" w14:textId="45822FB7"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4" w:history="1">
        <w:r w:rsidRPr="00397C3E">
          <w:rPr>
            <w:rStyle w:val="Lienhypertexte"/>
            <w:iCs/>
            <w:noProof/>
          </w:rPr>
          <w:t>1.3</w:t>
        </w:r>
        <w:r>
          <w:rPr>
            <w:rFonts w:asciiTheme="minorHAnsi" w:eastAsiaTheme="minorEastAsia" w:hAnsiTheme="minorHAnsi" w:cstheme="minorBidi"/>
            <w:noProof/>
            <w:sz w:val="22"/>
            <w:szCs w:val="22"/>
            <w:lang w:val="fr-CH" w:eastAsia="fr-CH"/>
          </w:rPr>
          <w:tab/>
        </w:r>
        <w:r w:rsidRPr="00397C3E">
          <w:rPr>
            <w:rStyle w:val="Lienhypertexte"/>
            <w:iCs/>
            <w:noProof/>
          </w:rPr>
          <w:t>Objectifs</w:t>
        </w:r>
        <w:r>
          <w:rPr>
            <w:noProof/>
            <w:webHidden/>
          </w:rPr>
          <w:tab/>
        </w:r>
        <w:r>
          <w:rPr>
            <w:noProof/>
            <w:webHidden/>
          </w:rPr>
          <w:fldChar w:fldCharType="begin"/>
        </w:r>
        <w:r>
          <w:rPr>
            <w:noProof/>
            <w:webHidden/>
          </w:rPr>
          <w:instrText xml:space="preserve"> PAGEREF _Toc5469184 \h </w:instrText>
        </w:r>
        <w:r>
          <w:rPr>
            <w:noProof/>
            <w:webHidden/>
          </w:rPr>
        </w:r>
        <w:r>
          <w:rPr>
            <w:noProof/>
            <w:webHidden/>
          </w:rPr>
          <w:fldChar w:fldCharType="separate"/>
        </w:r>
        <w:r>
          <w:rPr>
            <w:noProof/>
            <w:webHidden/>
          </w:rPr>
          <w:t>3</w:t>
        </w:r>
        <w:r>
          <w:rPr>
            <w:noProof/>
            <w:webHidden/>
          </w:rPr>
          <w:fldChar w:fldCharType="end"/>
        </w:r>
      </w:hyperlink>
    </w:p>
    <w:p w14:paraId="653AE7B0" w14:textId="1E6A6089"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5" w:history="1">
        <w:r w:rsidRPr="00397C3E">
          <w:rPr>
            <w:rStyle w:val="Lienhypertexte"/>
            <w:iCs/>
            <w:noProof/>
          </w:rPr>
          <w:t>1.4</w:t>
        </w:r>
        <w:r>
          <w:rPr>
            <w:rFonts w:asciiTheme="minorHAnsi" w:eastAsiaTheme="minorEastAsia" w:hAnsiTheme="minorHAnsi" w:cstheme="minorBidi"/>
            <w:noProof/>
            <w:sz w:val="22"/>
            <w:szCs w:val="22"/>
            <w:lang w:val="fr-CH" w:eastAsia="fr-CH"/>
          </w:rPr>
          <w:tab/>
        </w:r>
        <w:r w:rsidRPr="00397C3E">
          <w:rPr>
            <w:rStyle w:val="Lienhypertexte"/>
            <w:iCs/>
            <w:noProof/>
          </w:rPr>
          <w:t>Planification initiale</w:t>
        </w:r>
        <w:r>
          <w:rPr>
            <w:noProof/>
            <w:webHidden/>
          </w:rPr>
          <w:tab/>
        </w:r>
        <w:r>
          <w:rPr>
            <w:noProof/>
            <w:webHidden/>
          </w:rPr>
          <w:fldChar w:fldCharType="begin"/>
        </w:r>
        <w:r>
          <w:rPr>
            <w:noProof/>
            <w:webHidden/>
          </w:rPr>
          <w:instrText xml:space="preserve"> PAGEREF _Toc5469185 \h </w:instrText>
        </w:r>
        <w:r>
          <w:rPr>
            <w:noProof/>
            <w:webHidden/>
          </w:rPr>
        </w:r>
        <w:r>
          <w:rPr>
            <w:noProof/>
            <w:webHidden/>
          </w:rPr>
          <w:fldChar w:fldCharType="separate"/>
        </w:r>
        <w:r>
          <w:rPr>
            <w:noProof/>
            <w:webHidden/>
          </w:rPr>
          <w:t>4</w:t>
        </w:r>
        <w:r>
          <w:rPr>
            <w:noProof/>
            <w:webHidden/>
          </w:rPr>
          <w:fldChar w:fldCharType="end"/>
        </w:r>
      </w:hyperlink>
    </w:p>
    <w:p w14:paraId="1FD74778" w14:textId="2DB92939" w:rsidR="002D39C9" w:rsidRDefault="002D39C9">
      <w:pPr>
        <w:pStyle w:val="TM1"/>
        <w:rPr>
          <w:rFonts w:asciiTheme="minorHAnsi" w:eastAsiaTheme="minorEastAsia" w:hAnsiTheme="minorHAnsi" w:cstheme="minorBidi"/>
          <w:sz w:val="22"/>
          <w:szCs w:val="22"/>
          <w:lang w:val="fr-CH" w:eastAsia="fr-CH"/>
        </w:rPr>
      </w:pPr>
      <w:hyperlink w:anchor="_Toc5469186" w:history="1">
        <w:r w:rsidRPr="00397C3E">
          <w:rPr>
            <w:rStyle w:val="Lienhypertexte"/>
          </w:rPr>
          <w:t>2</w:t>
        </w:r>
        <w:r>
          <w:rPr>
            <w:rFonts w:asciiTheme="minorHAnsi" w:eastAsiaTheme="minorEastAsia" w:hAnsiTheme="minorHAnsi" w:cstheme="minorBidi"/>
            <w:sz w:val="22"/>
            <w:szCs w:val="22"/>
            <w:lang w:val="fr-CH" w:eastAsia="fr-CH"/>
          </w:rPr>
          <w:tab/>
        </w:r>
        <w:r w:rsidRPr="00397C3E">
          <w:rPr>
            <w:rStyle w:val="Lienhypertexte"/>
          </w:rPr>
          <w:t>Analyse</w:t>
        </w:r>
        <w:r>
          <w:rPr>
            <w:webHidden/>
          </w:rPr>
          <w:tab/>
        </w:r>
        <w:r>
          <w:rPr>
            <w:webHidden/>
          </w:rPr>
          <w:fldChar w:fldCharType="begin"/>
        </w:r>
        <w:r>
          <w:rPr>
            <w:webHidden/>
          </w:rPr>
          <w:instrText xml:space="preserve"> PAGEREF _Toc5469186 \h </w:instrText>
        </w:r>
        <w:r>
          <w:rPr>
            <w:webHidden/>
          </w:rPr>
        </w:r>
        <w:r>
          <w:rPr>
            <w:webHidden/>
          </w:rPr>
          <w:fldChar w:fldCharType="separate"/>
        </w:r>
        <w:r>
          <w:rPr>
            <w:webHidden/>
          </w:rPr>
          <w:t>4</w:t>
        </w:r>
        <w:r>
          <w:rPr>
            <w:webHidden/>
          </w:rPr>
          <w:fldChar w:fldCharType="end"/>
        </w:r>
      </w:hyperlink>
    </w:p>
    <w:p w14:paraId="20DD9C17" w14:textId="1DDBAE3E"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87" w:history="1">
        <w:r w:rsidRPr="00397C3E">
          <w:rPr>
            <w:rStyle w:val="Lienhypertexte"/>
            <w:iCs/>
            <w:noProof/>
          </w:rPr>
          <w:t>2.1</w:t>
        </w:r>
        <w:r>
          <w:rPr>
            <w:rFonts w:asciiTheme="minorHAnsi" w:eastAsiaTheme="minorEastAsia" w:hAnsiTheme="minorHAnsi" w:cstheme="minorBidi"/>
            <w:noProof/>
            <w:sz w:val="22"/>
            <w:szCs w:val="22"/>
            <w:lang w:val="fr-CH" w:eastAsia="fr-CH"/>
          </w:rPr>
          <w:tab/>
        </w:r>
        <w:r w:rsidRPr="00397C3E">
          <w:rPr>
            <w:rStyle w:val="Lienhypertexte"/>
            <w:iCs/>
            <w:noProof/>
          </w:rPr>
          <w:t>Use cases et scénarios</w:t>
        </w:r>
        <w:r>
          <w:rPr>
            <w:noProof/>
            <w:webHidden/>
          </w:rPr>
          <w:tab/>
        </w:r>
        <w:r>
          <w:rPr>
            <w:noProof/>
            <w:webHidden/>
          </w:rPr>
          <w:fldChar w:fldCharType="begin"/>
        </w:r>
        <w:r>
          <w:rPr>
            <w:noProof/>
            <w:webHidden/>
          </w:rPr>
          <w:instrText xml:space="preserve"> PAGEREF _Toc5469187 \h </w:instrText>
        </w:r>
        <w:r>
          <w:rPr>
            <w:noProof/>
            <w:webHidden/>
          </w:rPr>
        </w:r>
        <w:r>
          <w:rPr>
            <w:noProof/>
            <w:webHidden/>
          </w:rPr>
          <w:fldChar w:fldCharType="separate"/>
        </w:r>
        <w:r>
          <w:rPr>
            <w:noProof/>
            <w:webHidden/>
          </w:rPr>
          <w:t>4</w:t>
        </w:r>
        <w:r>
          <w:rPr>
            <w:noProof/>
            <w:webHidden/>
          </w:rPr>
          <w:fldChar w:fldCharType="end"/>
        </w:r>
      </w:hyperlink>
    </w:p>
    <w:p w14:paraId="70B9DB7F" w14:textId="303BAFFD" w:rsidR="002D39C9" w:rsidRDefault="002D39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88" w:history="1">
        <w:r w:rsidRPr="00397C3E">
          <w:rPr>
            <w:rStyle w:val="Lienhypertexte"/>
            <w:noProof/>
          </w:rPr>
          <w:t>2.1.1</w:t>
        </w:r>
        <w:r>
          <w:rPr>
            <w:rFonts w:asciiTheme="minorHAnsi" w:eastAsiaTheme="minorEastAsia" w:hAnsiTheme="minorHAnsi" w:cstheme="minorBidi"/>
            <w:noProof/>
            <w:sz w:val="22"/>
            <w:szCs w:val="22"/>
            <w:lang w:val="fr-CH" w:eastAsia="fr-CH"/>
          </w:rPr>
          <w:tab/>
        </w:r>
        <w:r w:rsidRPr="00397C3E">
          <w:rPr>
            <w:rStyle w:val="Lienhypertexte"/>
            <w:noProof/>
          </w:rPr>
          <w:t>Apprendre à jouer</w:t>
        </w:r>
        <w:r>
          <w:rPr>
            <w:noProof/>
            <w:webHidden/>
          </w:rPr>
          <w:tab/>
        </w:r>
        <w:r>
          <w:rPr>
            <w:noProof/>
            <w:webHidden/>
          </w:rPr>
          <w:fldChar w:fldCharType="begin"/>
        </w:r>
        <w:r>
          <w:rPr>
            <w:noProof/>
            <w:webHidden/>
          </w:rPr>
          <w:instrText xml:space="preserve"> PAGEREF _Toc5469188 \h </w:instrText>
        </w:r>
        <w:r>
          <w:rPr>
            <w:noProof/>
            <w:webHidden/>
          </w:rPr>
        </w:r>
        <w:r>
          <w:rPr>
            <w:noProof/>
            <w:webHidden/>
          </w:rPr>
          <w:fldChar w:fldCharType="separate"/>
        </w:r>
        <w:r>
          <w:rPr>
            <w:noProof/>
            <w:webHidden/>
          </w:rPr>
          <w:t>4</w:t>
        </w:r>
        <w:r>
          <w:rPr>
            <w:noProof/>
            <w:webHidden/>
          </w:rPr>
          <w:fldChar w:fldCharType="end"/>
        </w:r>
      </w:hyperlink>
    </w:p>
    <w:p w14:paraId="2526795F" w14:textId="523BB47D" w:rsidR="002D39C9" w:rsidRDefault="002D39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89" w:history="1">
        <w:r w:rsidRPr="00397C3E">
          <w:rPr>
            <w:rStyle w:val="Lienhypertexte"/>
            <w:noProof/>
          </w:rPr>
          <w:t>2.1.2</w:t>
        </w:r>
        <w:r>
          <w:rPr>
            <w:rFonts w:asciiTheme="minorHAnsi" w:eastAsiaTheme="minorEastAsia" w:hAnsiTheme="minorHAnsi" w:cstheme="minorBidi"/>
            <w:noProof/>
            <w:sz w:val="22"/>
            <w:szCs w:val="22"/>
            <w:lang w:val="fr-CH" w:eastAsia="fr-CH"/>
          </w:rPr>
          <w:tab/>
        </w:r>
        <w:r w:rsidRPr="00397C3E">
          <w:rPr>
            <w:rStyle w:val="Lienhypertexte"/>
            <w:noProof/>
          </w:rPr>
          <w:t>Placer les bateaux</w:t>
        </w:r>
        <w:r>
          <w:rPr>
            <w:noProof/>
            <w:webHidden/>
          </w:rPr>
          <w:tab/>
        </w:r>
        <w:r>
          <w:rPr>
            <w:noProof/>
            <w:webHidden/>
          </w:rPr>
          <w:fldChar w:fldCharType="begin"/>
        </w:r>
        <w:r>
          <w:rPr>
            <w:noProof/>
            <w:webHidden/>
          </w:rPr>
          <w:instrText xml:space="preserve"> PAGEREF _Toc5469189 \h </w:instrText>
        </w:r>
        <w:r>
          <w:rPr>
            <w:noProof/>
            <w:webHidden/>
          </w:rPr>
        </w:r>
        <w:r>
          <w:rPr>
            <w:noProof/>
            <w:webHidden/>
          </w:rPr>
          <w:fldChar w:fldCharType="separate"/>
        </w:r>
        <w:r>
          <w:rPr>
            <w:noProof/>
            <w:webHidden/>
          </w:rPr>
          <w:t>6</w:t>
        </w:r>
        <w:r>
          <w:rPr>
            <w:noProof/>
            <w:webHidden/>
          </w:rPr>
          <w:fldChar w:fldCharType="end"/>
        </w:r>
      </w:hyperlink>
    </w:p>
    <w:p w14:paraId="500AEA15" w14:textId="3662F962" w:rsidR="002D39C9" w:rsidRDefault="002D39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0" w:history="1">
        <w:r w:rsidRPr="00397C3E">
          <w:rPr>
            <w:rStyle w:val="Lienhypertexte"/>
            <w:noProof/>
          </w:rPr>
          <w:t>2.1.3</w:t>
        </w:r>
        <w:r>
          <w:rPr>
            <w:rFonts w:asciiTheme="minorHAnsi" w:eastAsiaTheme="minorEastAsia" w:hAnsiTheme="minorHAnsi" w:cstheme="minorBidi"/>
            <w:noProof/>
            <w:sz w:val="22"/>
            <w:szCs w:val="22"/>
            <w:lang w:val="fr-CH" w:eastAsia="fr-CH"/>
          </w:rPr>
          <w:tab/>
        </w:r>
        <w:r w:rsidRPr="00397C3E">
          <w:rPr>
            <w:rStyle w:val="Lienhypertexte"/>
            <w:noProof/>
          </w:rPr>
          <w:t>Jouer contre l’ordinateur</w:t>
        </w:r>
        <w:r>
          <w:rPr>
            <w:noProof/>
            <w:webHidden/>
          </w:rPr>
          <w:tab/>
        </w:r>
        <w:r>
          <w:rPr>
            <w:noProof/>
            <w:webHidden/>
          </w:rPr>
          <w:fldChar w:fldCharType="begin"/>
        </w:r>
        <w:r>
          <w:rPr>
            <w:noProof/>
            <w:webHidden/>
          </w:rPr>
          <w:instrText xml:space="preserve"> PAGEREF _Toc5469190 \h </w:instrText>
        </w:r>
        <w:r>
          <w:rPr>
            <w:noProof/>
            <w:webHidden/>
          </w:rPr>
        </w:r>
        <w:r>
          <w:rPr>
            <w:noProof/>
            <w:webHidden/>
          </w:rPr>
          <w:fldChar w:fldCharType="separate"/>
        </w:r>
        <w:r>
          <w:rPr>
            <w:noProof/>
            <w:webHidden/>
          </w:rPr>
          <w:t>7</w:t>
        </w:r>
        <w:r>
          <w:rPr>
            <w:noProof/>
            <w:webHidden/>
          </w:rPr>
          <w:fldChar w:fldCharType="end"/>
        </w:r>
      </w:hyperlink>
    </w:p>
    <w:p w14:paraId="4DC306CA" w14:textId="776F86B1"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1" w:history="1">
        <w:r w:rsidRPr="00397C3E">
          <w:rPr>
            <w:rStyle w:val="Lienhypertexte"/>
            <w:iCs/>
            <w:noProof/>
          </w:rPr>
          <w:t>2.2</w:t>
        </w:r>
        <w:r>
          <w:rPr>
            <w:rFonts w:asciiTheme="minorHAnsi" w:eastAsiaTheme="minorEastAsia" w:hAnsiTheme="minorHAnsi" w:cstheme="minorBidi"/>
            <w:noProof/>
            <w:sz w:val="22"/>
            <w:szCs w:val="22"/>
            <w:lang w:val="fr-CH" w:eastAsia="fr-CH"/>
          </w:rPr>
          <w:tab/>
        </w:r>
        <w:r w:rsidRPr="00397C3E">
          <w:rPr>
            <w:rStyle w:val="Lienhypertexte"/>
            <w:iCs/>
            <w:noProof/>
          </w:rPr>
          <w:t>Stratégie de test</w:t>
        </w:r>
        <w:r>
          <w:rPr>
            <w:noProof/>
            <w:webHidden/>
          </w:rPr>
          <w:tab/>
        </w:r>
        <w:r>
          <w:rPr>
            <w:noProof/>
            <w:webHidden/>
          </w:rPr>
          <w:fldChar w:fldCharType="begin"/>
        </w:r>
        <w:r>
          <w:rPr>
            <w:noProof/>
            <w:webHidden/>
          </w:rPr>
          <w:instrText xml:space="preserve"> PAGEREF _Toc5469191 \h </w:instrText>
        </w:r>
        <w:r>
          <w:rPr>
            <w:noProof/>
            <w:webHidden/>
          </w:rPr>
        </w:r>
        <w:r>
          <w:rPr>
            <w:noProof/>
            <w:webHidden/>
          </w:rPr>
          <w:fldChar w:fldCharType="separate"/>
        </w:r>
        <w:r>
          <w:rPr>
            <w:noProof/>
            <w:webHidden/>
          </w:rPr>
          <w:t>8</w:t>
        </w:r>
        <w:r>
          <w:rPr>
            <w:noProof/>
            <w:webHidden/>
          </w:rPr>
          <w:fldChar w:fldCharType="end"/>
        </w:r>
      </w:hyperlink>
    </w:p>
    <w:p w14:paraId="4DE84115" w14:textId="13F1063D" w:rsidR="002D39C9" w:rsidRDefault="002D39C9">
      <w:pPr>
        <w:pStyle w:val="TM1"/>
        <w:rPr>
          <w:rFonts w:asciiTheme="minorHAnsi" w:eastAsiaTheme="minorEastAsia" w:hAnsiTheme="minorHAnsi" w:cstheme="minorBidi"/>
          <w:sz w:val="22"/>
          <w:szCs w:val="22"/>
          <w:lang w:val="fr-CH" w:eastAsia="fr-CH"/>
        </w:rPr>
      </w:pPr>
      <w:hyperlink w:anchor="_Toc5469192" w:history="1">
        <w:r w:rsidRPr="00397C3E">
          <w:rPr>
            <w:rStyle w:val="Lienhypertexte"/>
          </w:rPr>
          <w:t>3</w:t>
        </w:r>
        <w:r>
          <w:rPr>
            <w:rFonts w:asciiTheme="minorHAnsi" w:eastAsiaTheme="minorEastAsia" w:hAnsiTheme="minorHAnsi" w:cstheme="minorBidi"/>
            <w:sz w:val="22"/>
            <w:szCs w:val="22"/>
            <w:lang w:val="fr-CH" w:eastAsia="fr-CH"/>
          </w:rPr>
          <w:tab/>
        </w:r>
        <w:r w:rsidRPr="00397C3E">
          <w:rPr>
            <w:rStyle w:val="Lienhypertexte"/>
          </w:rPr>
          <w:t>Implémentation</w:t>
        </w:r>
        <w:r>
          <w:rPr>
            <w:webHidden/>
          </w:rPr>
          <w:tab/>
        </w:r>
        <w:r>
          <w:rPr>
            <w:webHidden/>
          </w:rPr>
          <w:fldChar w:fldCharType="begin"/>
        </w:r>
        <w:r>
          <w:rPr>
            <w:webHidden/>
          </w:rPr>
          <w:instrText xml:space="preserve"> PAGEREF _Toc5469192 \h </w:instrText>
        </w:r>
        <w:r>
          <w:rPr>
            <w:webHidden/>
          </w:rPr>
        </w:r>
        <w:r>
          <w:rPr>
            <w:webHidden/>
          </w:rPr>
          <w:fldChar w:fldCharType="separate"/>
        </w:r>
        <w:r>
          <w:rPr>
            <w:webHidden/>
          </w:rPr>
          <w:t>9</w:t>
        </w:r>
        <w:r>
          <w:rPr>
            <w:webHidden/>
          </w:rPr>
          <w:fldChar w:fldCharType="end"/>
        </w:r>
      </w:hyperlink>
    </w:p>
    <w:p w14:paraId="6215AA54" w14:textId="619EE776"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3" w:history="1">
        <w:r w:rsidRPr="00397C3E">
          <w:rPr>
            <w:rStyle w:val="Lienhypertexte"/>
            <w:iCs/>
            <w:noProof/>
          </w:rPr>
          <w:t>3.1</w:t>
        </w:r>
        <w:r>
          <w:rPr>
            <w:rFonts w:asciiTheme="minorHAnsi" w:eastAsiaTheme="minorEastAsia" w:hAnsiTheme="minorHAnsi" w:cstheme="minorBidi"/>
            <w:noProof/>
            <w:sz w:val="22"/>
            <w:szCs w:val="22"/>
            <w:lang w:val="fr-CH" w:eastAsia="fr-CH"/>
          </w:rPr>
          <w:tab/>
        </w:r>
        <w:r w:rsidRPr="00397C3E">
          <w:rPr>
            <w:rStyle w:val="Lienhypertexte"/>
            <w:iCs/>
            <w:noProof/>
          </w:rPr>
          <w:t>Modèle Logique de données</w:t>
        </w:r>
        <w:r>
          <w:rPr>
            <w:noProof/>
            <w:webHidden/>
          </w:rPr>
          <w:tab/>
        </w:r>
        <w:r>
          <w:rPr>
            <w:noProof/>
            <w:webHidden/>
          </w:rPr>
          <w:fldChar w:fldCharType="begin"/>
        </w:r>
        <w:r>
          <w:rPr>
            <w:noProof/>
            <w:webHidden/>
          </w:rPr>
          <w:instrText xml:space="preserve"> PAGEREF _Toc5469193 \h </w:instrText>
        </w:r>
        <w:r>
          <w:rPr>
            <w:noProof/>
            <w:webHidden/>
          </w:rPr>
        </w:r>
        <w:r>
          <w:rPr>
            <w:noProof/>
            <w:webHidden/>
          </w:rPr>
          <w:fldChar w:fldCharType="separate"/>
        </w:r>
        <w:r>
          <w:rPr>
            <w:noProof/>
            <w:webHidden/>
          </w:rPr>
          <w:t>9</w:t>
        </w:r>
        <w:r>
          <w:rPr>
            <w:noProof/>
            <w:webHidden/>
          </w:rPr>
          <w:fldChar w:fldCharType="end"/>
        </w:r>
      </w:hyperlink>
    </w:p>
    <w:p w14:paraId="74344156" w14:textId="1CD6B164"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4" w:history="1">
        <w:r w:rsidRPr="00397C3E">
          <w:rPr>
            <w:rStyle w:val="Lienhypertexte"/>
            <w:iCs/>
            <w:noProof/>
          </w:rPr>
          <w:t>3.2</w:t>
        </w:r>
        <w:r>
          <w:rPr>
            <w:rFonts w:asciiTheme="minorHAnsi" w:eastAsiaTheme="minorEastAsia" w:hAnsiTheme="minorHAnsi" w:cstheme="minorBidi"/>
            <w:noProof/>
            <w:sz w:val="22"/>
            <w:szCs w:val="22"/>
            <w:lang w:val="fr-CH" w:eastAsia="fr-CH"/>
          </w:rPr>
          <w:tab/>
        </w:r>
        <w:r w:rsidRPr="00397C3E">
          <w:rPr>
            <w:rStyle w:val="Lienhypertexte"/>
            <w:iCs/>
            <w:noProof/>
          </w:rPr>
          <w:t>Points techniques spécifiques</w:t>
        </w:r>
        <w:r>
          <w:rPr>
            <w:noProof/>
            <w:webHidden/>
          </w:rPr>
          <w:tab/>
        </w:r>
        <w:r>
          <w:rPr>
            <w:noProof/>
            <w:webHidden/>
          </w:rPr>
          <w:fldChar w:fldCharType="begin"/>
        </w:r>
        <w:r>
          <w:rPr>
            <w:noProof/>
            <w:webHidden/>
          </w:rPr>
          <w:instrText xml:space="preserve"> PAGEREF _Toc5469194 \h </w:instrText>
        </w:r>
        <w:r>
          <w:rPr>
            <w:noProof/>
            <w:webHidden/>
          </w:rPr>
        </w:r>
        <w:r>
          <w:rPr>
            <w:noProof/>
            <w:webHidden/>
          </w:rPr>
          <w:fldChar w:fldCharType="separate"/>
        </w:r>
        <w:r>
          <w:rPr>
            <w:noProof/>
            <w:webHidden/>
          </w:rPr>
          <w:t>9</w:t>
        </w:r>
        <w:r>
          <w:rPr>
            <w:noProof/>
            <w:webHidden/>
          </w:rPr>
          <w:fldChar w:fldCharType="end"/>
        </w:r>
      </w:hyperlink>
    </w:p>
    <w:p w14:paraId="13BB84DE" w14:textId="0BEDEF8E" w:rsidR="002D39C9" w:rsidRDefault="002D39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5" w:history="1">
        <w:r w:rsidRPr="00397C3E">
          <w:rPr>
            <w:rStyle w:val="Lienhypertexte"/>
            <w:noProof/>
          </w:rPr>
          <w:t>3.2.1</w:t>
        </w:r>
        <w:r>
          <w:rPr>
            <w:rFonts w:asciiTheme="minorHAnsi" w:eastAsiaTheme="minorEastAsia" w:hAnsiTheme="minorHAnsi" w:cstheme="minorBidi"/>
            <w:noProof/>
            <w:sz w:val="22"/>
            <w:szCs w:val="22"/>
            <w:lang w:val="fr-CH" w:eastAsia="fr-CH"/>
          </w:rPr>
          <w:tab/>
        </w:r>
        <w:r w:rsidRPr="00397C3E">
          <w:rPr>
            <w:rStyle w:val="Lienhypertexte"/>
            <w:noProof/>
          </w:rPr>
          <w:t>Détection des bateaux coulés :</w:t>
        </w:r>
        <w:r>
          <w:rPr>
            <w:noProof/>
            <w:webHidden/>
          </w:rPr>
          <w:tab/>
        </w:r>
        <w:r>
          <w:rPr>
            <w:noProof/>
            <w:webHidden/>
          </w:rPr>
          <w:fldChar w:fldCharType="begin"/>
        </w:r>
        <w:r>
          <w:rPr>
            <w:noProof/>
            <w:webHidden/>
          </w:rPr>
          <w:instrText xml:space="preserve"> PAGEREF _Toc5469195 \h </w:instrText>
        </w:r>
        <w:r>
          <w:rPr>
            <w:noProof/>
            <w:webHidden/>
          </w:rPr>
        </w:r>
        <w:r>
          <w:rPr>
            <w:noProof/>
            <w:webHidden/>
          </w:rPr>
          <w:fldChar w:fldCharType="separate"/>
        </w:r>
        <w:r>
          <w:rPr>
            <w:noProof/>
            <w:webHidden/>
          </w:rPr>
          <w:t>9</w:t>
        </w:r>
        <w:r>
          <w:rPr>
            <w:noProof/>
            <w:webHidden/>
          </w:rPr>
          <w:fldChar w:fldCharType="end"/>
        </w:r>
      </w:hyperlink>
    </w:p>
    <w:p w14:paraId="1BE4FF9C" w14:textId="41076C2B" w:rsidR="002D39C9" w:rsidRDefault="002D39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6" w:history="1">
        <w:r w:rsidRPr="00397C3E">
          <w:rPr>
            <w:rStyle w:val="Lienhypertexte"/>
            <w:noProof/>
          </w:rPr>
          <w:t>3.2.2</w:t>
        </w:r>
        <w:r>
          <w:rPr>
            <w:rFonts w:asciiTheme="minorHAnsi" w:eastAsiaTheme="minorEastAsia" w:hAnsiTheme="minorHAnsi" w:cstheme="minorBidi"/>
            <w:noProof/>
            <w:sz w:val="22"/>
            <w:szCs w:val="22"/>
            <w:lang w:val="fr-CH" w:eastAsia="fr-CH"/>
          </w:rPr>
          <w:tab/>
        </w:r>
        <w:r w:rsidRPr="00397C3E">
          <w:rPr>
            <w:rStyle w:val="Lienhypertexte"/>
            <w:noProof/>
          </w:rPr>
          <w:t>Tirer une case :</w:t>
        </w:r>
        <w:r>
          <w:rPr>
            <w:noProof/>
            <w:webHidden/>
          </w:rPr>
          <w:tab/>
        </w:r>
        <w:r>
          <w:rPr>
            <w:noProof/>
            <w:webHidden/>
          </w:rPr>
          <w:fldChar w:fldCharType="begin"/>
        </w:r>
        <w:r>
          <w:rPr>
            <w:noProof/>
            <w:webHidden/>
          </w:rPr>
          <w:instrText xml:space="preserve"> PAGEREF _Toc5469196 \h </w:instrText>
        </w:r>
        <w:r>
          <w:rPr>
            <w:noProof/>
            <w:webHidden/>
          </w:rPr>
        </w:r>
        <w:r>
          <w:rPr>
            <w:noProof/>
            <w:webHidden/>
          </w:rPr>
          <w:fldChar w:fldCharType="separate"/>
        </w:r>
        <w:r>
          <w:rPr>
            <w:noProof/>
            <w:webHidden/>
          </w:rPr>
          <w:t>9</w:t>
        </w:r>
        <w:r>
          <w:rPr>
            <w:noProof/>
            <w:webHidden/>
          </w:rPr>
          <w:fldChar w:fldCharType="end"/>
        </w:r>
      </w:hyperlink>
    </w:p>
    <w:p w14:paraId="3B2EB7AC" w14:textId="7429EAE6" w:rsidR="002D39C9" w:rsidRDefault="002D39C9">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469197" w:history="1">
        <w:r w:rsidRPr="00397C3E">
          <w:rPr>
            <w:rStyle w:val="Lienhypertexte"/>
            <w:noProof/>
          </w:rPr>
          <w:t>3.2.3</w:t>
        </w:r>
        <w:r>
          <w:rPr>
            <w:rFonts w:asciiTheme="minorHAnsi" w:eastAsiaTheme="minorEastAsia" w:hAnsiTheme="minorHAnsi" w:cstheme="minorBidi"/>
            <w:noProof/>
            <w:sz w:val="22"/>
            <w:szCs w:val="22"/>
            <w:lang w:val="fr-CH" w:eastAsia="fr-CH"/>
          </w:rPr>
          <w:tab/>
        </w:r>
        <w:r w:rsidRPr="00397C3E">
          <w:rPr>
            <w:rStyle w:val="Lienhypertexte"/>
            <w:noProof/>
          </w:rPr>
          <w:t>Jouer un</w:t>
        </w:r>
        <w:r w:rsidRPr="00397C3E">
          <w:rPr>
            <w:rStyle w:val="Lienhypertexte"/>
            <w:noProof/>
          </w:rPr>
          <w:t>e</w:t>
        </w:r>
        <w:r w:rsidRPr="00397C3E">
          <w:rPr>
            <w:rStyle w:val="Lienhypertexte"/>
            <w:noProof/>
          </w:rPr>
          <w:t xml:space="preserve"> partie complète :</w:t>
        </w:r>
        <w:r>
          <w:rPr>
            <w:noProof/>
            <w:webHidden/>
          </w:rPr>
          <w:tab/>
        </w:r>
        <w:r>
          <w:rPr>
            <w:noProof/>
            <w:webHidden/>
          </w:rPr>
          <w:fldChar w:fldCharType="begin"/>
        </w:r>
        <w:r>
          <w:rPr>
            <w:noProof/>
            <w:webHidden/>
          </w:rPr>
          <w:instrText xml:space="preserve"> PAGEREF _Toc5469197 \h </w:instrText>
        </w:r>
        <w:r>
          <w:rPr>
            <w:noProof/>
            <w:webHidden/>
          </w:rPr>
        </w:r>
        <w:r>
          <w:rPr>
            <w:noProof/>
            <w:webHidden/>
          </w:rPr>
          <w:fldChar w:fldCharType="separate"/>
        </w:r>
        <w:r>
          <w:rPr>
            <w:noProof/>
            <w:webHidden/>
          </w:rPr>
          <w:t>10</w:t>
        </w:r>
        <w:r>
          <w:rPr>
            <w:noProof/>
            <w:webHidden/>
          </w:rPr>
          <w:fldChar w:fldCharType="end"/>
        </w:r>
      </w:hyperlink>
    </w:p>
    <w:p w14:paraId="0A491D93" w14:textId="11F9B196"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198" w:history="1">
        <w:r w:rsidRPr="00397C3E">
          <w:rPr>
            <w:rStyle w:val="Lienhypertexte"/>
            <w:iCs/>
            <w:noProof/>
          </w:rPr>
          <w:t>3.3</w:t>
        </w:r>
        <w:r>
          <w:rPr>
            <w:rFonts w:asciiTheme="minorHAnsi" w:eastAsiaTheme="minorEastAsia" w:hAnsiTheme="minorHAnsi" w:cstheme="minorBidi"/>
            <w:noProof/>
            <w:sz w:val="22"/>
            <w:szCs w:val="22"/>
            <w:lang w:val="fr-CH" w:eastAsia="fr-CH"/>
          </w:rPr>
          <w:tab/>
        </w:r>
        <w:r w:rsidRPr="00397C3E">
          <w:rPr>
            <w:rStyle w:val="Lienhypertexte"/>
            <w:iCs/>
            <w:noProof/>
          </w:rPr>
          <w:t>Livraisons</w:t>
        </w:r>
        <w:r>
          <w:rPr>
            <w:noProof/>
            <w:webHidden/>
          </w:rPr>
          <w:tab/>
        </w:r>
        <w:r>
          <w:rPr>
            <w:noProof/>
            <w:webHidden/>
          </w:rPr>
          <w:fldChar w:fldCharType="begin"/>
        </w:r>
        <w:r>
          <w:rPr>
            <w:noProof/>
            <w:webHidden/>
          </w:rPr>
          <w:instrText xml:space="preserve"> PAGEREF _Toc5469198 \h </w:instrText>
        </w:r>
        <w:r>
          <w:rPr>
            <w:noProof/>
            <w:webHidden/>
          </w:rPr>
        </w:r>
        <w:r>
          <w:rPr>
            <w:noProof/>
            <w:webHidden/>
          </w:rPr>
          <w:fldChar w:fldCharType="separate"/>
        </w:r>
        <w:r>
          <w:rPr>
            <w:noProof/>
            <w:webHidden/>
          </w:rPr>
          <w:t>10</w:t>
        </w:r>
        <w:r>
          <w:rPr>
            <w:noProof/>
            <w:webHidden/>
          </w:rPr>
          <w:fldChar w:fldCharType="end"/>
        </w:r>
      </w:hyperlink>
    </w:p>
    <w:p w14:paraId="32004CF2" w14:textId="3D553F94" w:rsidR="002D39C9" w:rsidRDefault="002D39C9">
      <w:pPr>
        <w:pStyle w:val="TM1"/>
        <w:rPr>
          <w:rFonts w:asciiTheme="minorHAnsi" w:eastAsiaTheme="minorEastAsia" w:hAnsiTheme="minorHAnsi" w:cstheme="minorBidi"/>
          <w:sz w:val="22"/>
          <w:szCs w:val="22"/>
          <w:lang w:val="fr-CH" w:eastAsia="fr-CH"/>
        </w:rPr>
      </w:pPr>
      <w:hyperlink w:anchor="_Toc5469199" w:history="1">
        <w:r w:rsidRPr="00397C3E">
          <w:rPr>
            <w:rStyle w:val="Lienhypertexte"/>
          </w:rPr>
          <w:t>4</w:t>
        </w:r>
        <w:r>
          <w:rPr>
            <w:rFonts w:asciiTheme="minorHAnsi" w:eastAsiaTheme="minorEastAsia" w:hAnsiTheme="minorHAnsi" w:cstheme="minorBidi"/>
            <w:sz w:val="22"/>
            <w:szCs w:val="22"/>
            <w:lang w:val="fr-CH" w:eastAsia="fr-CH"/>
          </w:rPr>
          <w:tab/>
        </w:r>
        <w:r w:rsidRPr="00397C3E">
          <w:rPr>
            <w:rStyle w:val="Lienhypertexte"/>
          </w:rPr>
          <w:t>Tests</w:t>
        </w:r>
        <w:r>
          <w:rPr>
            <w:webHidden/>
          </w:rPr>
          <w:tab/>
        </w:r>
        <w:r>
          <w:rPr>
            <w:webHidden/>
          </w:rPr>
          <w:fldChar w:fldCharType="begin"/>
        </w:r>
        <w:r>
          <w:rPr>
            <w:webHidden/>
          </w:rPr>
          <w:instrText xml:space="preserve"> PAGEREF _Toc5469199 \h </w:instrText>
        </w:r>
        <w:r>
          <w:rPr>
            <w:webHidden/>
          </w:rPr>
        </w:r>
        <w:r>
          <w:rPr>
            <w:webHidden/>
          </w:rPr>
          <w:fldChar w:fldCharType="separate"/>
        </w:r>
        <w:r>
          <w:rPr>
            <w:webHidden/>
          </w:rPr>
          <w:t>10</w:t>
        </w:r>
        <w:r>
          <w:rPr>
            <w:webHidden/>
          </w:rPr>
          <w:fldChar w:fldCharType="end"/>
        </w:r>
      </w:hyperlink>
    </w:p>
    <w:p w14:paraId="5094B0C3" w14:textId="36759537"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0" w:history="1">
        <w:r w:rsidRPr="00397C3E">
          <w:rPr>
            <w:rStyle w:val="Lienhypertexte"/>
            <w:iCs/>
            <w:noProof/>
          </w:rPr>
          <w:t>4.1</w:t>
        </w:r>
        <w:r>
          <w:rPr>
            <w:rFonts w:asciiTheme="minorHAnsi" w:eastAsiaTheme="minorEastAsia" w:hAnsiTheme="minorHAnsi" w:cstheme="minorBidi"/>
            <w:noProof/>
            <w:sz w:val="22"/>
            <w:szCs w:val="22"/>
            <w:lang w:val="fr-CH" w:eastAsia="fr-CH"/>
          </w:rPr>
          <w:tab/>
        </w:r>
        <w:r w:rsidRPr="00397C3E">
          <w:rPr>
            <w:rStyle w:val="Lienhypertexte"/>
            <w:iCs/>
            <w:noProof/>
          </w:rPr>
          <w:t>Tests effectués</w:t>
        </w:r>
        <w:r>
          <w:rPr>
            <w:noProof/>
            <w:webHidden/>
          </w:rPr>
          <w:tab/>
        </w:r>
        <w:r>
          <w:rPr>
            <w:noProof/>
            <w:webHidden/>
          </w:rPr>
          <w:fldChar w:fldCharType="begin"/>
        </w:r>
        <w:r>
          <w:rPr>
            <w:noProof/>
            <w:webHidden/>
          </w:rPr>
          <w:instrText xml:space="preserve"> PAGEREF _Toc5469200 \h </w:instrText>
        </w:r>
        <w:r>
          <w:rPr>
            <w:noProof/>
            <w:webHidden/>
          </w:rPr>
        </w:r>
        <w:r>
          <w:rPr>
            <w:noProof/>
            <w:webHidden/>
          </w:rPr>
          <w:fldChar w:fldCharType="separate"/>
        </w:r>
        <w:r>
          <w:rPr>
            <w:noProof/>
            <w:webHidden/>
          </w:rPr>
          <w:t>10</w:t>
        </w:r>
        <w:r>
          <w:rPr>
            <w:noProof/>
            <w:webHidden/>
          </w:rPr>
          <w:fldChar w:fldCharType="end"/>
        </w:r>
      </w:hyperlink>
    </w:p>
    <w:p w14:paraId="734E024D" w14:textId="005A4B55"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1" w:history="1">
        <w:r w:rsidRPr="00397C3E">
          <w:rPr>
            <w:rStyle w:val="Lienhypertexte"/>
            <w:iCs/>
            <w:noProof/>
          </w:rPr>
          <w:t>4.2</w:t>
        </w:r>
        <w:r>
          <w:rPr>
            <w:rFonts w:asciiTheme="minorHAnsi" w:eastAsiaTheme="minorEastAsia" w:hAnsiTheme="minorHAnsi" w:cstheme="minorBidi"/>
            <w:noProof/>
            <w:sz w:val="22"/>
            <w:szCs w:val="22"/>
            <w:lang w:val="fr-CH" w:eastAsia="fr-CH"/>
          </w:rPr>
          <w:tab/>
        </w:r>
        <w:r w:rsidRPr="00397C3E">
          <w:rPr>
            <w:rStyle w:val="Lienhypertexte"/>
            <w:iCs/>
            <w:noProof/>
          </w:rPr>
          <w:t>Erreurs restantes</w:t>
        </w:r>
        <w:r>
          <w:rPr>
            <w:noProof/>
            <w:webHidden/>
          </w:rPr>
          <w:tab/>
        </w:r>
        <w:r>
          <w:rPr>
            <w:noProof/>
            <w:webHidden/>
          </w:rPr>
          <w:fldChar w:fldCharType="begin"/>
        </w:r>
        <w:r>
          <w:rPr>
            <w:noProof/>
            <w:webHidden/>
          </w:rPr>
          <w:instrText xml:space="preserve"> PAGEREF _Toc5469201 \h </w:instrText>
        </w:r>
        <w:r>
          <w:rPr>
            <w:noProof/>
            <w:webHidden/>
          </w:rPr>
        </w:r>
        <w:r>
          <w:rPr>
            <w:noProof/>
            <w:webHidden/>
          </w:rPr>
          <w:fldChar w:fldCharType="separate"/>
        </w:r>
        <w:r>
          <w:rPr>
            <w:noProof/>
            <w:webHidden/>
          </w:rPr>
          <w:t>10</w:t>
        </w:r>
        <w:r>
          <w:rPr>
            <w:noProof/>
            <w:webHidden/>
          </w:rPr>
          <w:fldChar w:fldCharType="end"/>
        </w:r>
      </w:hyperlink>
    </w:p>
    <w:p w14:paraId="12BB3F88" w14:textId="1816FD38" w:rsidR="002D39C9" w:rsidRDefault="002D39C9">
      <w:pPr>
        <w:pStyle w:val="TM1"/>
        <w:rPr>
          <w:rFonts w:asciiTheme="minorHAnsi" w:eastAsiaTheme="minorEastAsia" w:hAnsiTheme="minorHAnsi" w:cstheme="minorBidi"/>
          <w:sz w:val="22"/>
          <w:szCs w:val="22"/>
          <w:lang w:val="fr-CH" w:eastAsia="fr-CH"/>
        </w:rPr>
      </w:pPr>
      <w:hyperlink w:anchor="_Toc5469202" w:history="1">
        <w:r w:rsidRPr="00397C3E">
          <w:rPr>
            <w:rStyle w:val="Lienhypertexte"/>
          </w:rPr>
          <w:t>5</w:t>
        </w:r>
        <w:r>
          <w:rPr>
            <w:rFonts w:asciiTheme="minorHAnsi" w:eastAsiaTheme="minorEastAsia" w:hAnsiTheme="minorHAnsi" w:cstheme="minorBidi"/>
            <w:sz w:val="22"/>
            <w:szCs w:val="22"/>
            <w:lang w:val="fr-CH" w:eastAsia="fr-CH"/>
          </w:rPr>
          <w:tab/>
        </w:r>
        <w:r w:rsidRPr="00397C3E">
          <w:rPr>
            <w:rStyle w:val="Lienhypertexte"/>
          </w:rPr>
          <w:t>Conclusions</w:t>
        </w:r>
        <w:r>
          <w:rPr>
            <w:webHidden/>
          </w:rPr>
          <w:tab/>
        </w:r>
        <w:r>
          <w:rPr>
            <w:webHidden/>
          </w:rPr>
          <w:fldChar w:fldCharType="begin"/>
        </w:r>
        <w:r>
          <w:rPr>
            <w:webHidden/>
          </w:rPr>
          <w:instrText xml:space="preserve"> PAGEREF _Toc5469202 \h </w:instrText>
        </w:r>
        <w:r>
          <w:rPr>
            <w:webHidden/>
          </w:rPr>
        </w:r>
        <w:r>
          <w:rPr>
            <w:webHidden/>
          </w:rPr>
          <w:fldChar w:fldCharType="separate"/>
        </w:r>
        <w:r>
          <w:rPr>
            <w:webHidden/>
          </w:rPr>
          <w:t>11</w:t>
        </w:r>
        <w:r>
          <w:rPr>
            <w:webHidden/>
          </w:rPr>
          <w:fldChar w:fldCharType="end"/>
        </w:r>
      </w:hyperlink>
    </w:p>
    <w:p w14:paraId="34810C1D" w14:textId="47A167F1" w:rsidR="002D39C9" w:rsidRDefault="002D39C9">
      <w:pPr>
        <w:pStyle w:val="TM1"/>
        <w:rPr>
          <w:rFonts w:asciiTheme="minorHAnsi" w:eastAsiaTheme="minorEastAsia" w:hAnsiTheme="minorHAnsi" w:cstheme="minorBidi"/>
          <w:sz w:val="22"/>
          <w:szCs w:val="22"/>
          <w:lang w:val="fr-CH" w:eastAsia="fr-CH"/>
        </w:rPr>
      </w:pPr>
      <w:hyperlink w:anchor="_Toc5469203" w:history="1">
        <w:r w:rsidRPr="00397C3E">
          <w:rPr>
            <w:rStyle w:val="Lienhypertexte"/>
          </w:rPr>
          <w:t>6</w:t>
        </w:r>
        <w:r>
          <w:rPr>
            <w:rFonts w:asciiTheme="minorHAnsi" w:eastAsiaTheme="minorEastAsia" w:hAnsiTheme="minorHAnsi" w:cstheme="minorBidi"/>
            <w:sz w:val="22"/>
            <w:szCs w:val="22"/>
            <w:lang w:val="fr-CH" w:eastAsia="fr-CH"/>
          </w:rPr>
          <w:tab/>
        </w:r>
        <w:r w:rsidRPr="00397C3E">
          <w:rPr>
            <w:rStyle w:val="Lienhypertexte"/>
          </w:rPr>
          <w:t>Annexes</w:t>
        </w:r>
        <w:r>
          <w:rPr>
            <w:webHidden/>
          </w:rPr>
          <w:tab/>
        </w:r>
        <w:r>
          <w:rPr>
            <w:webHidden/>
          </w:rPr>
          <w:fldChar w:fldCharType="begin"/>
        </w:r>
        <w:r>
          <w:rPr>
            <w:webHidden/>
          </w:rPr>
          <w:instrText xml:space="preserve"> PAGEREF _Toc5469203 \h </w:instrText>
        </w:r>
        <w:r>
          <w:rPr>
            <w:webHidden/>
          </w:rPr>
        </w:r>
        <w:r>
          <w:rPr>
            <w:webHidden/>
          </w:rPr>
          <w:fldChar w:fldCharType="separate"/>
        </w:r>
        <w:r>
          <w:rPr>
            <w:webHidden/>
          </w:rPr>
          <w:t>11</w:t>
        </w:r>
        <w:r>
          <w:rPr>
            <w:webHidden/>
          </w:rPr>
          <w:fldChar w:fldCharType="end"/>
        </w:r>
      </w:hyperlink>
    </w:p>
    <w:p w14:paraId="55BA87DB" w14:textId="50D6AD57"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4" w:history="1">
        <w:r w:rsidRPr="00397C3E">
          <w:rPr>
            <w:rStyle w:val="Lienhypertexte"/>
            <w:iCs/>
            <w:noProof/>
          </w:rPr>
          <w:t>6.1</w:t>
        </w:r>
        <w:r>
          <w:rPr>
            <w:rFonts w:asciiTheme="minorHAnsi" w:eastAsiaTheme="minorEastAsia" w:hAnsiTheme="minorHAnsi" w:cstheme="minorBidi"/>
            <w:noProof/>
            <w:sz w:val="22"/>
            <w:szCs w:val="22"/>
            <w:lang w:val="fr-CH" w:eastAsia="fr-CH"/>
          </w:rPr>
          <w:tab/>
        </w:r>
        <w:r w:rsidRPr="00397C3E">
          <w:rPr>
            <w:rStyle w:val="Lienhypertexte"/>
            <w:iCs/>
            <w:noProof/>
          </w:rPr>
          <w:t>Sources – Bibliographie</w:t>
        </w:r>
        <w:r>
          <w:rPr>
            <w:noProof/>
            <w:webHidden/>
          </w:rPr>
          <w:tab/>
        </w:r>
        <w:r>
          <w:rPr>
            <w:noProof/>
            <w:webHidden/>
          </w:rPr>
          <w:fldChar w:fldCharType="begin"/>
        </w:r>
        <w:r>
          <w:rPr>
            <w:noProof/>
            <w:webHidden/>
          </w:rPr>
          <w:instrText xml:space="preserve"> PAGEREF _Toc5469204 \h </w:instrText>
        </w:r>
        <w:r>
          <w:rPr>
            <w:noProof/>
            <w:webHidden/>
          </w:rPr>
        </w:r>
        <w:r>
          <w:rPr>
            <w:noProof/>
            <w:webHidden/>
          </w:rPr>
          <w:fldChar w:fldCharType="separate"/>
        </w:r>
        <w:r>
          <w:rPr>
            <w:noProof/>
            <w:webHidden/>
          </w:rPr>
          <w:t>11</w:t>
        </w:r>
        <w:r>
          <w:rPr>
            <w:noProof/>
            <w:webHidden/>
          </w:rPr>
          <w:fldChar w:fldCharType="end"/>
        </w:r>
      </w:hyperlink>
    </w:p>
    <w:p w14:paraId="6FFAB5CC" w14:textId="528D2EE4" w:rsidR="002D39C9" w:rsidRDefault="002D39C9">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469205" w:history="1">
        <w:r w:rsidRPr="00397C3E">
          <w:rPr>
            <w:rStyle w:val="Lienhypertexte"/>
            <w:iCs/>
            <w:noProof/>
          </w:rPr>
          <w:t>6.2</w:t>
        </w:r>
        <w:r>
          <w:rPr>
            <w:rFonts w:asciiTheme="minorHAnsi" w:eastAsiaTheme="minorEastAsia" w:hAnsiTheme="minorHAnsi" w:cstheme="minorBidi"/>
            <w:noProof/>
            <w:sz w:val="22"/>
            <w:szCs w:val="22"/>
            <w:lang w:val="fr-CH" w:eastAsia="fr-CH"/>
          </w:rPr>
          <w:tab/>
        </w:r>
        <w:r w:rsidRPr="00397C3E">
          <w:rPr>
            <w:rStyle w:val="Lienhypertexte"/>
            <w:iCs/>
            <w:noProof/>
          </w:rPr>
          <w:t>Journal de bord du projet</w:t>
        </w:r>
        <w:r>
          <w:rPr>
            <w:noProof/>
            <w:webHidden/>
          </w:rPr>
          <w:tab/>
        </w:r>
        <w:r>
          <w:rPr>
            <w:noProof/>
            <w:webHidden/>
          </w:rPr>
          <w:fldChar w:fldCharType="begin"/>
        </w:r>
        <w:r>
          <w:rPr>
            <w:noProof/>
            <w:webHidden/>
          </w:rPr>
          <w:instrText xml:space="preserve"> PAGEREF _Toc5469205 \h </w:instrText>
        </w:r>
        <w:r>
          <w:rPr>
            <w:noProof/>
            <w:webHidden/>
          </w:rPr>
        </w:r>
        <w:r>
          <w:rPr>
            <w:noProof/>
            <w:webHidden/>
          </w:rPr>
          <w:fldChar w:fldCharType="separate"/>
        </w:r>
        <w:r>
          <w:rPr>
            <w:noProof/>
            <w:webHidden/>
          </w:rPr>
          <w:t>11</w:t>
        </w:r>
        <w:r>
          <w:rPr>
            <w:noProof/>
            <w:webHidden/>
          </w:rPr>
          <w:fldChar w:fldCharType="end"/>
        </w:r>
      </w:hyperlink>
    </w:p>
    <w:p w14:paraId="0C3734C5" w14:textId="6E23DB4A" w:rsidR="00CF39A8" w:rsidRDefault="003F2179" w:rsidP="003F2179">
      <w:r>
        <w:fldChar w:fldCharType="end"/>
      </w:r>
    </w:p>
    <w:p w14:paraId="65F3E19B" w14:textId="4F7E4B4D" w:rsidR="00C930E9" w:rsidRPr="0040128D" w:rsidRDefault="007C53D3" w:rsidP="00CF39A8">
      <w:pPr>
        <w:pStyle w:val="Help"/>
        <w:rPr>
          <w:b/>
        </w:rPr>
      </w:pPr>
      <w:r w:rsidRPr="0040128D">
        <w:rPr>
          <w:b/>
        </w:rPr>
        <w:br w:type="page"/>
      </w:r>
    </w:p>
    <w:p w14:paraId="5822E813" w14:textId="63898629" w:rsidR="007C53D3" w:rsidRDefault="001B7271" w:rsidP="00AE470C">
      <w:pPr>
        <w:pStyle w:val="Titre1"/>
      </w:pPr>
      <w:bookmarkStart w:id="0" w:name="_Toc5469181"/>
      <w:r>
        <w:lastRenderedPageBreak/>
        <w:t>Introduction</w:t>
      </w:r>
      <w:bookmarkEnd w:id="0"/>
    </w:p>
    <w:p w14:paraId="4E2E145E" w14:textId="77777777" w:rsidR="00CF39A8" w:rsidRDefault="001B7271" w:rsidP="001B7271">
      <w:pPr>
        <w:pStyle w:val="Titre2"/>
        <w:rPr>
          <w:i w:val="0"/>
          <w:iCs/>
        </w:rPr>
      </w:pPr>
      <w:bookmarkStart w:id="1" w:name="_Toc5469182"/>
      <w:r>
        <w:rPr>
          <w:i w:val="0"/>
          <w:iCs/>
        </w:rPr>
        <w:t>Cadre, description et motivation</w:t>
      </w:r>
      <w:bookmarkEnd w:id="1"/>
    </w:p>
    <w:p w14:paraId="58D03077" w14:textId="1B40E9B0" w:rsidR="00CF39A8" w:rsidRDefault="008310A7" w:rsidP="008310A7">
      <w:r>
        <w:t>Je réalise ce projet dans le cadre du cours MA-20 (Application C) lié au cours ICT-431 (Gestion de mandat). Le pro</w:t>
      </w:r>
      <w:r w:rsidR="007D4920">
        <w:t>jet sera noté.</w:t>
      </w:r>
      <w:r w:rsidR="00831C89">
        <w:t xml:space="preserve"> Je réalise le code avec CLion durant </w:t>
      </w:r>
      <w:r w:rsidR="00C20539">
        <w:t xml:space="preserve">ces cours et </w:t>
      </w:r>
      <w:r w:rsidR="00CE55FD">
        <w:t>à la maison.</w:t>
      </w:r>
      <w:r w:rsidR="001C2B5D">
        <w:t xml:space="preserve"> </w:t>
      </w:r>
      <w:r w:rsidR="00D7355D">
        <w:t>Le projet est un jeu de bataille navale en mode console. On joue seu</w:t>
      </w:r>
      <w:r w:rsidR="00EF78E5">
        <w:t>l</w:t>
      </w:r>
      <w:r w:rsidR="00D7355D">
        <w:t>.</w:t>
      </w:r>
      <w:r w:rsidR="007352DE">
        <w:t xml:space="preserve"> L’ordinateur ne joue pas.</w:t>
      </w:r>
      <w:r w:rsidR="00D7355D">
        <w:t xml:space="preserve"> </w:t>
      </w:r>
      <w:r w:rsidR="00617A50">
        <w:t>L’objectif du projet est d’apprendre à coder et d’apprendre à réaliser un projet en entier soi-même.</w:t>
      </w:r>
    </w:p>
    <w:p w14:paraId="45E028A9" w14:textId="77777777" w:rsidR="00CF39A8" w:rsidRDefault="006E2C58" w:rsidP="007C53D3">
      <w:pPr>
        <w:pStyle w:val="Titre2"/>
        <w:rPr>
          <w:i w:val="0"/>
          <w:iCs/>
        </w:rPr>
      </w:pPr>
      <w:bookmarkStart w:id="2" w:name="_Toc5469183"/>
      <w:r w:rsidRPr="00791020">
        <w:rPr>
          <w:i w:val="0"/>
          <w:iCs/>
        </w:rPr>
        <w:t>Organisation</w:t>
      </w:r>
      <w:bookmarkEnd w:id="2"/>
    </w:p>
    <w:p w14:paraId="4384B6A8" w14:textId="77777777" w:rsidR="00CF39A8" w:rsidRPr="004A00AC" w:rsidRDefault="001B7271" w:rsidP="008310A7">
      <w:r w:rsidRPr="004A00AC">
        <w:t>Organisation générale du projet</w:t>
      </w:r>
      <w:r w:rsidR="008310A7" w:rsidRPr="004A00AC">
        <w:t> :</w:t>
      </w:r>
    </w:p>
    <w:p w14:paraId="55602E03" w14:textId="77777777" w:rsidR="006E2C58" w:rsidRPr="00432F3D" w:rsidRDefault="008310A7" w:rsidP="008310A7">
      <w:r>
        <w:t>Développeur</w:t>
      </w:r>
      <w:r w:rsidR="006E2C58" w:rsidRPr="00432F3D">
        <w:t xml:space="preserve"> : </w:t>
      </w:r>
      <w:r>
        <w:t>Roland, Samuel, samuel.roland@cpnv.ch</w:t>
      </w:r>
    </w:p>
    <w:p w14:paraId="65D200E7" w14:textId="6AE3C25B" w:rsidR="008310A7" w:rsidRDefault="00AF199D" w:rsidP="008310A7">
      <w:r>
        <w:t>Chef</w:t>
      </w:r>
      <w:r w:rsidR="006E2C58" w:rsidRPr="00432F3D">
        <w:t xml:space="preserve"> de projet : </w:t>
      </w:r>
      <w:r w:rsidR="008310A7">
        <w:t>Carrel</w:t>
      </w:r>
      <w:r w:rsidR="006E2C58" w:rsidRPr="00432F3D">
        <w:t xml:space="preserve">, </w:t>
      </w:r>
      <w:r w:rsidR="008310A7">
        <w:t>Xavier</w:t>
      </w:r>
      <w:r w:rsidR="006E2C58" w:rsidRPr="00432F3D">
        <w:t xml:space="preserve">, </w:t>
      </w:r>
      <w:r w:rsidR="008310A7">
        <w:t>xavier.carrel@cpnv.ch</w:t>
      </w:r>
    </w:p>
    <w:p w14:paraId="447999A0" w14:textId="77777777" w:rsidR="00CF39A8" w:rsidRDefault="008310A7" w:rsidP="008310A7">
      <w:r>
        <w:t>Aucun expert.</w:t>
      </w:r>
    </w:p>
    <w:p w14:paraId="080764B2" w14:textId="77777777"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14:paraId="1EAEC4C7" w14:textId="77777777"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26"/>
        <w:gridCol w:w="3016"/>
        <w:gridCol w:w="3018"/>
      </w:tblGrid>
      <w:tr w:rsidR="007C53D3" w:rsidRPr="005F2769" w14:paraId="2D6AA002" w14:textId="77777777" w:rsidTr="00DB7F04">
        <w:tc>
          <w:tcPr>
            <w:tcW w:w="3070" w:type="dxa"/>
            <w:vAlign w:val="center"/>
          </w:tcPr>
          <w:p w14:paraId="31BFBE0A" w14:textId="77777777" w:rsidR="007C53D3" w:rsidRPr="005F4AEC" w:rsidRDefault="007C53D3" w:rsidP="00DB7F04"/>
        </w:tc>
        <w:tc>
          <w:tcPr>
            <w:tcW w:w="3070" w:type="dxa"/>
            <w:vAlign w:val="center"/>
          </w:tcPr>
          <w:p w14:paraId="23EA64DE" w14:textId="77777777" w:rsidR="007C53D3" w:rsidRPr="005F4AEC" w:rsidRDefault="0020118B" w:rsidP="00DB7F04">
            <w:r>
              <w:t>Développeur</w:t>
            </w:r>
          </w:p>
        </w:tc>
        <w:tc>
          <w:tcPr>
            <w:tcW w:w="3070" w:type="dxa"/>
            <w:vAlign w:val="center"/>
          </w:tcPr>
          <w:p w14:paraId="722C6D51" w14:textId="77777777" w:rsidR="007C53D3" w:rsidRPr="005F4AEC" w:rsidRDefault="0020118B" w:rsidP="00DB7F04">
            <w:r>
              <w:t>Responsable de projet</w:t>
            </w:r>
          </w:p>
        </w:tc>
      </w:tr>
      <w:tr w:rsidR="007C53D3" w:rsidRPr="005F2769" w14:paraId="42480663" w14:textId="77777777" w:rsidTr="00DB7F04">
        <w:tc>
          <w:tcPr>
            <w:tcW w:w="3070" w:type="dxa"/>
            <w:vAlign w:val="center"/>
          </w:tcPr>
          <w:p w14:paraId="6E892FA3" w14:textId="77777777" w:rsidR="007C53D3" w:rsidRPr="005F4AEC" w:rsidRDefault="00432F3D" w:rsidP="00DB7F04">
            <w:r w:rsidRPr="005F4AEC">
              <w:t>Partie administration</w:t>
            </w:r>
          </w:p>
        </w:tc>
        <w:tc>
          <w:tcPr>
            <w:tcW w:w="3070" w:type="dxa"/>
            <w:vAlign w:val="center"/>
          </w:tcPr>
          <w:p w14:paraId="1FF561EC" w14:textId="77777777" w:rsidR="007C53D3" w:rsidRPr="005F4AEC" w:rsidRDefault="007C53D3" w:rsidP="00DB7F04">
            <w:r w:rsidRPr="005F4AEC">
              <w:t>X</w:t>
            </w:r>
          </w:p>
        </w:tc>
        <w:tc>
          <w:tcPr>
            <w:tcW w:w="3070" w:type="dxa"/>
            <w:vAlign w:val="center"/>
          </w:tcPr>
          <w:p w14:paraId="23BA6F2E" w14:textId="77777777" w:rsidR="007C53D3" w:rsidRPr="005F4AEC" w:rsidRDefault="007C53D3" w:rsidP="00DB7F04"/>
        </w:tc>
      </w:tr>
      <w:tr w:rsidR="007C53D3" w:rsidRPr="005F2769" w14:paraId="10BD03D5" w14:textId="77777777" w:rsidTr="00DB7F04">
        <w:tc>
          <w:tcPr>
            <w:tcW w:w="3070" w:type="dxa"/>
            <w:vAlign w:val="center"/>
          </w:tcPr>
          <w:p w14:paraId="6029D32A" w14:textId="77777777" w:rsidR="007C53D3" w:rsidRPr="005F4AEC" w:rsidRDefault="00432F3D" w:rsidP="00DB7F04">
            <w:r w:rsidRPr="005F4AEC">
              <w:t xml:space="preserve">Partie </w:t>
            </w:r>
            <w:r w:rsidR="0020118B" w:rsidRPr="005F4AEC">
              <w:t>développement</w:t>
            </w:r>
          </w:p>
        </w:tc>
        <w:tc>
          <w:tcPr>
            <w:tcW w:w="3070" w:type="dxa"/>
            <w:vAlign w:val="center"/>
          </w:tcPr>
          <w:p w14:paraId="3F96CBDF" w14:textId="77777777" w:rsidR="007C53D3" w:rsidRPr="005F4AEC" w:rsidRDefault="0020118B" w:rsidP="00DB7F04">
            <w:r>
              <w:t>X</w:t>
            </w:r>
          </w:p>
        </w:tc>
        <w:tc>
          <w:tcPr>
            <w:tcW w:w="3070" w:type="dxa"/>
            <w:vAlign w:val="center"/>
          </w:tcPr>
          <w:p w14:paraId="17180D25" w14:textId="77777777" w:rsidR="007C53D3" w:rsidRPr="005F4AEC" w:rsidRDefault="007C53D3" w:rsidP="00DB7F04"/>
        </w:tc>
      </w:tr>
      <w:tr w:rsidR="007C53D3" w:rsidRPr="005F2769" w14:paraId="6B200639" w14:textId="77777777" w:rsidTr="00DB7F04">
        <w:tc>
          <w:tcPr>
            <w:tcW w:w="3070" w:type="dxa"/>
            <w:vAlign w:val="center"/>
          </w:tcPr>
          <w:p w14:paraId="3E48CF7B" w14:textId="77777777" w:rsidR="007C53D3" w:rsidRPr="005F4AEC" w:rsidRDefault="00E40B87" w:rsidP="00DB7F04">
            <w:r>
              <w:t>Sprint r</w:t>
            </w:r>
            <w:r w:rsidR="0020118B">
              <w:t>eview</w:t>
            </w:r>
          </w:p>
        </w:tc>
        <w:tc>
          <w:tcPr>
            <w:tcW w:w="3070" w:type="dxa"/>
            <w:vAlign w:val="center"/>
          </w:tcPr>
          <w:p w14:paraId="0A4C7801" w14:textId="77777777" w:rsidR="007C53D3" w:rsidRPr="005F4AEC" w:rsidRDefault="007C53D3" w:rsidP="00DB7F04"/>
        </w:tc>
        <w:tc>
          <w:tcPr>
            <w:tcW w:w="3070" w:type="dxa"/>
            <w:vAlign w:val="center"/>
          </w:tcPr>
          <w:p w14:paraId="32A47B6E" w14:textId="77777777" w:rsidR="007C53D3" w:rsidRPr="005F4AEC" w:rsidRDefault="0020118B" w:rsidP="00DB7F04">
            <w:r>
              <w:t>X</w:t>
            </w:r>
          </w:p>
        </w:tc>
      </w:tr>
      <w:tr w:rsidR="007C53D3" w:rsidRPr="005F2769" w14:paraId="1BBD1AF7" w14:textId="77777777" w:rsidTr="00DB7F04">
        <w:tc>
          <w:tcPr>
            <w:tcW w:w="3070" w:type="dxa"/>
            <w:vAlign w:val="center"/>
          </w:tcPr>
          <w:p w14:paraId="469B9BB0" w14:textId="77777777" w:rsidR="007C53D3" w:rsidRPr="005F4AEC" w:rsidRDefault="00432F3D" w:rsidP="00DB7F04">
            <w:r w:rsidRPr="005F4AEC">
              <w:t>Maintenance Planning</w:t>
            </w:r>
          </w:p>
        </w:tc>
        <w:tc>
          <w:tcPr>
            <w:tcW w:w="3070" w:type="dxa"/>
            <w:vAlign w:val="center"/>
          </w:tcPr>
          <w:p w14:paraId="5AB086D4" w14:textId="77777777" w:rsidR="007C53D3" w:rsidRPr="005F4AEC" w:rsidRDefault="0020118B" w:rsidP="00DB7F04">
            <w:r>
              <w:t>X</w:t>
            </w:r>
          </w:p>
        </w:tc>
        <w:tc>
          <w:tcPr>
            <w:tcW w:w="3070" w:type="dxa"/>
            <w:vAlign w:val="center"/>
          </w:tcPr>
          <w:p w14:paraId="41314F54" w14:textId="77777777" w:rsidR="007C53D3" w:rsidRPr="005F4AEC" w:rsidRDefault="007C53D3" w:rsidP="00DB7F04"/>
        </w:tc>
      </w:tr>
    </w:tbl>
    <w:p w14:paraId="40C03A37" w14:textId="77777777" w:rsidR="007C53D3" w:rsidRDefault="007C53D3" w:rsidP="00CF39A8">
      <w:pPr>
        <w:pStyle w:val="Help"/>
      </w:pPr>
    </w:p>
    <w:p w14:paraId="29862A92" w14:textId="77777777" w:rsidR="007C53D3" w:rsidRPr="006E2C58" w:rsidRDefault="007C53D3" w:rsidP="00CF39A8">
      <w:pPr>
        <w:pStyle w:val="Help"/>
      </w:pPr>
      <w:r w:rsidRPr="006E2C58">
        <w:t xml:space="preserve">Ces éléments peuvent être repris </w:t>
      </w:r>
      <w:r w:rsidR="00432F3D">
        <w:t>de la fiche signalétique</w:t>
      </w:r>
    </w:p>
    <w:p w14:paraId="1B1BEDAC" w14:textId="77777777" w:rsidR="006E2C58" w:rsidRPr="00CF39A8" w:rsidRDefault="006E2C58" w:rsidP="006E2C58">
      <w:pPr>
        <w:pStyle w:val="Titre2"/>
        <w:rPr>
          <w:i w:val="0"/>
          <w:iCs/>
        </w:rPr>
      </w:pPr>
      <w:bookmarkStart w:id="3" w:name="_Toc5469184"/>
      <w:r w:rsidRPr="00791020">
        <w:rPr>
          <w:i w:val="0"/>
          <w:iCs/>
        </w:rPr>
        <w:t>Objectifs</w:t>
      </w:r>
      <w:bookmarkEnd w:id="3"/>
    </w:p>
    <w:p w14:paraId="19798FAA" w14:textId="77777777" w:rsidR="00411A63" w:rsidRDefault="006717B8" w:rsidP="00411A63">
      <w:r>
        <w:t>-</w:t>
      </w:r>
      <w:r>
        <w:tab/>
      </w:r>
      <w:r w:rsidR="00411A63">
        <w:t>S’entrainer à réaliser un logiciel avec un cahier des charges.</w:t>
      </w:r>
    </w:p>
    <w:p w14:paraId="67893EBA" w14:textId="77777777" w:rsidR="00411A63" w:rsidRDefault="00411A63" w:rsidP="00411A63">
      <w:r>
        <w:t>-</w:t>
      </w:r>
      <w:r>
        <w:tab/>
        <w:t>Avoir un aperçu du travail certificatif (TPI).</w:t>
      </w:r>
    </w:p>
    <w:p w14:paraId="17385AD6" w14:textId="77777777" w:rsidR="00411A63" w:rsidRDefault="00411A63" w:rsidP="00411A63">
      <w:r>
        <w:t>-</w:t>
      </w:r>
      <w:r>
        <w:tab/>
        <w:t>Réaliser un programme en C entièrement.</w:t>
      </w:r>
    </w:p>
    <w:p w14:paraId="6801817B" w14:textId="32824C44" w:rsidR="00D5407B" w:rsidRPr="00D5407B" w:rsidRDefault="004003FB" w:rsidP="00D5407B">
      <w:pPr>
        <w:pStyle w:val="Titre2"/>
        <w:rPr>
          <w:i w:val="0"/>
          <w:iCs/>
        </w:rPr>
      </w:pPr>
      <w:bookmarkStart w:id="4" w:name="_Toc5469185"/>
      <w:r>
        <w:rPr>
          <w:noProof/>
        </w:rPr>
        <w:lastRenderedPageBreak/>
        <w:pict w14:anchorId="3CB311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1.85pt;width:453.1pt;height:352pt;z-index:-251656192;mso-position-horizontal:center;mso-position-horizontal-relative:margin;mso-position-vertical-relative:text;mso-width-relative:page;mso-height-relative:page" wrapcoords="-36 0 -36 21554 21600 21554 21600 0 -36 0">
            <v:imagedata r:id="rId12" o:title="planification-initiale"/>
            <w10:wrap type="tight" anchorx="margin"/>
          </v:shape>
        </w:pict>
      </w:r>
      <w:r w:rsidR="007C53D3" w:rsidRPr="00791020">
        <w:rPr>
          <w:i w:val="0"/>
          <w:iCs/>
        </w:rPr>
        <w:t>Planification</w:t>
      </w:r>
      <w:r w:rsidR="00E63311" w:rsidRPr="00791020">
        <w:rPr>
          <w:i w:val="0"/>
          <w:iCs/>
        </w:rPr>
        <w:t xml:space="preserve"> initiale</w:t>
      </w:r>
      <w:bookmarkEnd w:id="4"/>
    </w:p>
    <w:p w14:paraId="1CD13F4D" w14:textId="5AA62264" w:rsidR="0083170D" w:rsidRDefault="0083170D" w:rsidP="00D5407B">
      <w:pPr>
        <w:pStyle w:val="Titre1"/>
      </w:pPr>
      <w:bookmarkStart w:id="5" w:name="_Toc5469186"/>
      <w:r>
        <w:t>Analyse</w:t>
      </w:r>
      <w:bookmarkEnd w:id="5"/>
    </w:p>
    <w:p w14:paraId="22762ADE" w14:textId="77777777" w:rsidR="001B7C29" w:rsidRDefault="006717B8" w:rsidP="006717B8">
      <w:bookmarkStart w:id="6" w:name="_Toc25553307"/>
      <w:bookmarkStart w:id="7" w:name="_Toc71691011"/>
      <w:r>
        <w:t>Le produit fini sera un jeu de bataille navale, exécutable dans l’invite de commandes. On jouera seul contre l’ordinateur. L’ordinateur ne jouera pas. On pourra apprendre à jouer, pouvoir placer les bateaux et jouer une partie complète.</w:t>
      </w:r>
    </w:p>
    <w:p w14:paraId="2A573B79" w14:textId="77777777"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14:paraId="6F916CF7" w14:textId="77777777" w:rsidR="00CF39A8" w:rsidRDefault="00A14804" w:rsidP="00AA0785">
      <w:pPr>
        <w:pStyle w:val="Titre2"/>
        <w:rPr>
          <w:i w:val="0"/>
          <w:iCs/>
        </w:rPr>
      </w:pPr>
      <w:bookmarkStart w:id="8" w:name="_Toc5469187"/>
      <w:bookmarkEnd w:id="6"/>
      <w:bookmarkEnd w:id="7"/>
      <w:r>
        <w:rPr>
          <w:i w:val="0"/>
          <w:iCs/>
        </w:rPr>
        <w:t>Use cases et scénarios</w:t>
      </w:r>
      <w:bookmarkEnd w:id="8"/>
    </w:p>
    <w:p w14:paraId="390E4208" w14:textId="77777777" w:rsidR="004C1895" w:rsidRPr="003B3EFB" w:rsidRDefault="00A45015" w:rsidP="003B3EFB">
      <w:r w:rsidRPr="003B3EFB">
        <w:t>Les maquettes se trouvent dans le fichier Maquettes-BN.pdf</w:t>
      </w:r>
      <w:r w:rsidR="003B3EFB">
        <w:t xml:space="preserve"> dans le dossier doc du </w:t>
      </w:r>
      <w:r w:rsidR="00180232">
        <w:t>Repos.</w:t>
      </w:r>
    </w:p>
    <w:p w14:paraId="730801F2" w14:textId="77777777" w:rsidR="00C8456D" w:rsidRPr="0030509A" w:rsidRDefault="00C8456D" w:rsidP="00C8456D">
      <w:bookmarkStart w:id="9" w:name="_Toc71691012"/>
    </w:p>
    <w:p w14:paraId="153FA757" w14:textId="77777777" w:rsidR="00C8456D" w:rsidRDefault="00C8456D" w:rsidP="00C8456D">
      <w:pPr>
        <w:pStyle w:val="Titre3"/>
      </w:pPr>
      <w:bookmarkStart w:id="10" w:name="_Toc1588691"/>
      <w:bookmarkStart w:id="11" w:name="_Toc5469188"/>
      <w:r>
        <w:t>Apprendre à jouer</w:t>
      </w:r>
      <w:bookmarkEnd w:id="10"/>
      <w:bookmarkEnd w:id="11"/>
    </w:p>
    <w:p w14:paraId="460362FC" w14:textId="77777777" w:rsidR="00C8456D" w:rsidRPr="00C8456D" w:rsidRDefault="00C8456D" w:rsidP="00C8456D">
      <w:pPr>
        <w:pStyle w:val="Titre4"/>
      </w:pPr>
      <w:bookmarkStart w:id="12" w:name="_Toc1588692"/>
      <w:r w:rsidRPr="00C8456D">
        <w:t>Démarrer et lire les règles</w:t>
      </w:r>
      <w:bookmarkEnd w:id="12"/>
    </w:p>
    <w:tbl>
      <w:tblPr>
        <w:tblStyle w:val="Grilledutableau"/>
        <w:tblW w:w="0" w:type="auto"/>
        <w:tblLook w:val="04A0" w:firstRow="1" w:lastRow="0" w:firstColumn="1" w:lastColumn="0" w:noHBand="0" w:noVBand="1"/>
      </w:tblPr>
      <w:tblGrid>
        <w:gridCol w:w="1980"/>
        <w:gridCol w:w="7080"/>
      </w:tblGrid>
      <w:tr w:rsidR="00C8456D" w14:paraId="42985E39" w14:textId="77777777" w:rsidTr="00DB7F04">
        <w:trPr>
          <w:trHeight w:val="510"/>
        </w:trPr>
        <w:tc>
          <w:tcPr>
            <w:tcW w:w="1980" w:type="dxa"/>
            <w:shd w:val="clear" w:color="auto" w:fill="8EAADB" w:themeFill="accent1" w:themeFillTint="99"/>
            <w:vAlign w:val="center"/>
          </w:tcPr>
          <w:p w14:paraId="0AF94819" w14:textId="77777777" w:rsidR="00C8456D" w:rsidRDefault="00C8456D" w:rsidP="00DB7F04">
            <w:r>
              <w:t>Identifiant + Titre</w:t>
            </w:r>
          </w:p>
        </w:tc>
        <w:tc>
          <w:tcPr>
            <w:tcW w:w="7082" w:type="dxa"/>
            <w:shd w:val="clear" w:color="auto" w:fill="D9E2F3" w:themeFill="accent1" w:themeFillTint="33"/>
            <w:vAlign w:val="center"/>
          </w:tcPr>
          <w:p w14:paraId="184FA5CD" w14:textId="77777777" w:rsidR="00C8456D" w:rsidRDefault="00C8456D" w:rsidP="00DB7F04">
            <w:r>
              <w:t xml:space="preserve">1.1 </w:t>
            </w:r>
            <w:r w:rsidRPr="000C3A0C">
              <w:t>Démarrer et lire les règles</w:t>
            </w:r>
          </w:p>
        </w:tc>
      </w:tr>
      <w:tr w:rsidR="00C8456D" w14:paraId="641F37CB" w14:textId="77777777" w:rsidTr="00DB7F04">
        <w:trPr>
          <w:trHeight w:val="510"/>
        </w:trPr>
        <w:tc>
          <w:tcPr>
            <w:tcW w:w="1980" w:type="dxa"/>
            <w:shd w:val="clear" w:color="auto" w:fill="8EAADB" w:themeFill="accent1" w:themeFillTint="99"/>
            <w:vAlign w:val="center"/>
          </w:tcPr>
          <w:p w14:paraId="6A6385C0" w14:textId="77777777" w:rsidR="00C8456D" w:rsidRDefault="00C8456D" w:rsidP="00DB7F04">
            <w:r>
              <w:t>En tant que</w:t>
            </w:r>
          </w:p>
        </w:tc>
        <w:tc>
          <w:tcPr>
            <w:tcW w:w="7082" w:type="dxa"/>
            <w:shd w:val="clear" w:color="auto" w:fill="D9E2F3" w:themeFill="accent1" w:themeFillTint="33"/>
            <w:vAlign w:val="center"/>
          </w:tcPr>
          <w:p w14:paraId="070EF6D0" w14:textId="77777777" w:rsidR="00C8456D" w:rsidRDefault="00C8456D" w:rsidP="00DB7F04">
            <w:r>
              <w:t>Utilisateur</w:t>
            </w:r>
          </w:p>
        </w:tc>
      </w:tr>
      <w:tr w:rsidR="00C8456D" w14:paraId="12D94E9B" w14:textId="77777777" w:rsidTr="00DB7F04">
        <w:trPr>
          <w:trHeight w:val="510"/>
        </w:trPr>
        <w:tc>
          <w:tcPr>
            <w:tcW w:w="1980" w:type="dxa"/>
            <w:shd w:val="clear" w:color="auto" w:fill="8EAADB" w:themeFill="accent1" w:themeFillTint="99"/>
            <w:vAlign w:val="center"/>
          </w:tcPr>
          <w:p w14:paraId="1CAC435C" w14:textId="77777777" w:rsidR="00C8456D" w:rsidRDefault="00C8456D" w:rsidP="00DB7F04">
            <w:r>
              <w:t>Je veux</w:t>
            </w:r>
          </w:p>
        </w:tc>
        <w:tc>
          <w:tcPr>
            <w:tcW w:w="7082" w:type="dxa"/>
            <w:shd w:val="clear" w:color="auto" w:fill="D9E2F3" w:themeFill="accent1" w:themeFillTint="33"/>
            <w:vAlign w:val="center"/>
          </w:tcPr>
          <w:p w14:paraId="17A0E762" w14:textId="77777777" w:rsidR="00C8456D" w:rsidRDefault="00C8456D" w:rsidP="00DB7F04">
            <w:r>
              <w:t>Afficher l’aide</w:t>
            </w:r>
          </w:p>
        </w:tc>
      </w:tr>
      <w:tr w:rsidR="00C8456D" w14:paraId="5AFD9369" w14:textId="77777777" w:rsidTr="00DB7F04">
        <w:trPr>
          <w:trHeight w:val="510"/>
        </w:trPr>
        <w:tc>
          <w:tcPr>
            <w:tcW w:w="1980" w:type="dxa"/>
            <w:shd w:val="clear" w:color="auto" w:fill="8EAADB" w:themeFill="accent1" w:themeFillTint="99"/>
            <w:vAlign w:val="center"/>
          </w:tcPr>
          <w:p w14:paraId="35A94608" w14:textId="77777777" w:rsidR="00C8456D" w:rsidRDefault="00C8456D" w:rsidP="00DB7F04">
            <w:r>
              <w:t>Pour</w:t>
            </w:r>
          </w:p>
        </w:tc>
        <w:tc>
          <w:tcPr>
            <w:tcW w:w="7082" w:type="dxa"/>
            <w:shd w:val="clear" w:color="auto" w:fill="D9E2F3" w:themeFill="accent1" w:themeFillTint="33"/>
            <w:vAlign w:val="center"/>
          </w:tcPr>
          <w:p w14:paraId="39F083D0" w14:textId="77777777" w:rsidR="00C8456D" w:rsidRDefault="00C8456D" w:rsidP="00DB7F04">
            <w:r>
              <w:t>Apprendre à jouer</w:t>
            </w:r>
          </w:p>
        </w:tc>
      </w:tr>
      <w:tr w:rsidR="00C8456D" w14:paraId="70712947" w14:textId="77777777" w:rsidTr="00DB7F04">
        <w:trPr>
          <w:trHeight w:val="510"/>
        </w:trPr>
        <w:tc>
          <w:tcPr>
            <w:tcW w:w="1980" w:type="dxa"/>
            <w:shd w:val="clear" w:color="auto" w:fill="8EAADB" w:themeFill="accent1" w:themeFillTint="99"/>
            <w:vAlign w:val="center"/>
          </w:tcPr>
          <w:p w14:paraId="4D0CFC9C" w14:textId="77777777" w:rsidR="00C8456D" w:rsidRDefault="00C8456D" w:rsidP="00DB7F04">
            <w:r>
              <w:lastRenderedPageBreak/>
              <w:t>Priorité</w:t>
            </w:r>
          </w:p>
        </w:tc>
        <w:tc>
          <w:tcPr>
            <w:tcW w:w="7082" w:type="dxa"/>
            <w:shd w:val="clear" w:color="auto" w:fill="D9E2F3" w:themeFill="accent1" w:themeFillTint="33"/>
            <w:vAlign w:val="center"/>
          </w:tcPr>
          <w:p w14:paraId="0643C1DF" w14:textId="77777777" w:rsidR="00C8456D" w:rsidRDefault="00C8456D" w:rsidP="00DB7F04">
            <w:r>
              <w:t>M</w:t>
            </w:r>
          </w:p>
        </w:tc>
      </w:tr>
    </w:tbl>
    <w:p w14:paraId="40497B82" w14:textId="77777777" w:rsidR="00C8456D" w:rsidRDefault="00C8456D" w:rsidP="00C8456D"/>
    <w:tbl>
      <w:tblPr>
        <w:tblStyle w:val="TableauGrille1Clair"/>
        <w:tblW w:w="0" w:type="auto"/>
        <w:tblLook w:val="04A0" w:firstRow="1" w:lastRow="0" w:firstColumn="1" w:lastColumn="0" w:noHBand="0" w:noVBand="1"/>
      </w:tblPr>
      <w:tblGrid>
        <w:gridCol w:w="2978"/>
        <w:gridCol w:w="2403"/>
        <w:gridCol w:w="3679"/>
      </w:tblGrid>
      <w:tr w:rsidR="00C8456D" w14:paraId="1410A1A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979" w:type="dxa"/>
            <w:shd w:val="clear" w:color="auto" w:fill="B4C6E7" w:themeFill="accent1" w:themeFillTint="66"/>
            <w:vAlign w:val="center"/>
          </w:tcPr>
          <w:p w14:paraId="5E1407A9" w14:textId="77777777" w:rsidR="00C8456D" w:rsidRDefault="00C8456D" w:rsidP="00DB7F04">
            <w:r>
              <w:t>Action</w:t>
            </w:r>
          </w:p>
        </w:tc>
        <w:tc>
          <w:tcPr>
            <w:tcW w:w="2403" w:type="dxa"/>
            <w:shd w:val="clear" w:color="auto" w:fill="B4C6E7" w:themeFill="accent1" w:themeFillTint="66"/>
            <w:vAlign w:val="center"/>
          </w:tcPr>
          <w:p w14:paraId="4176CBA4"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80" w:type="dxa"/>
            <w:shd w:val="clear" w:color="auto" w:fill="B4C6E7" w:themeFill="accent1" w:themeFillTint="66"/>
            <w:vAlign w:val="center"/>
          </w:tcPr>
          <w:p w14:paraId="056F25FA"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663C16A"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5D16D949" w14:textId="77777777" w:rsidR="00C8456D" w:rsidRPr="00FB3A0B" w:rsidRDefault="00C8456D" w:rsidP="00DB7F04">
            <w:pPr>
              <w:rPr>
                <w:b w:val="0"/>
              </w:rPr>
            </w:pPr>
            <w:r>
              <w:rPr>
                <w:b w:val="0"/>
              </w:rPr>
              <w:t>On lance le programme.</w:t>
            </w:r>
          </w:p>
        </w:tc>
        <w:tc>
          <w:tcPr>
            <w:tcW w:w="2403" w:type="dxa"/>
            <w:vAlign w:val="center"/>
          </w:tcPr>
          <w:p w14:paraId="509AC04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5BCE4551"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13462E1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4FAE2D32" w14:textId="77777777" w:rsidTr="00DB7F04">
        <w:trPr>
          <w:trHeight w:val="845"/>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3BFFBFCC" w14:textId="77777777" w:rsidR="00C8456D" w:rsidRPr="00E63866" w:rsidRDefault="00C8456D" w:rsidP="00DB7F04">
            <w:pPr>
              <w:rPr>
                <w:b w:val="0"/>
              </w:rPr>
            </w:pPr>
            <w:r w:rsidRPr="00E63866">
              <w:rPr>
                <w:b w:val="0"/>
              </w:rPr>
              <w:t>On tape « bla bla</w:t>
            </w:r>
            <w:r w:rsidR="00180232">
              <w:rPr>
                <w:b w:val="0"/>
              </w:rPr>
              <w:t xml:space="preserve"> </w:t>
            </w:r>
            <w:r w:rsidRPr="00E63866">
              <w:rPr>
                <w:b w:val="0"/>
              </w:rPr>
              <w:t>»</w:t>
            </w:r>
            <w:r>
              <w:rPr>
                <w:b w:val="0"/>
              </w:rPr>
              <w:t>.</w:t>
            </w:r>
          </w:p>
        </w:tc>
        <w:tc>
          <w:tcPr>
            <w:tcW w:w="2403" w:type="dxa"/>
            <w:vAlign w:val="center"/>
          </w:tcPr>
          <w:p w14:paraId="5D6DC91A"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On a tapé autre chose que </w:t>
            </w:r>
            <w:r>
              <w:rPr>
                <w:bCs/>
              </w:rPr>
              <w:t>0 ou 1</w:t>
            </w:r>
          </w:p>
        </w:tc>
        <w:tc>
          <w:tcPr>
            <w:tcW w:w="3680" w:type="dxa"/>
            <w:vAlign w:val="center"/>
          </w:tcPr>
          <w:p w14:paraId="57C8DC09" w14:textId="77777777" w:rsidR="00C8456D" w:rsidRPr="00E63866"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E63866">
              <w:rPr>
                <w:bCs/>
              </w:rPr>
              <w:t xml:space="preserve">Eh, il faut écrire </w:t>
            </w:r>
            <w:r>
              <w:rPr>
                <w:bCs/>
              </w:rPr>
              <w:t>0 ou 1</w:t>
            </w:r>
            <w:r w:rsidRPr="00E63866">
              <w:rPr>
                <w:bCs/>
              </w:rPr>
              <w:t> !!! On vous demande pas la lune quand même…</w:t>
            </w:r>
          </w:p>
        </w:tc>
      </w:tr>
      <w:tr w:rsidR="00C8456D" w14:paraId="2B9E21EE"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808AE87" w14:textId="50F4CBE0" w:rsidR="00C8456D" w:rsidRPr="00FB3A0B" w:rsidRDefault="00C8456D" w:rsidP="00DB7F04">
            <w:pPr>
              <w:rPr>
                <w:b w:val="0"/>
              </w:rPr>
            </w:pPr>
            <w:r>
              <w:rPr>
                <w:b w:val="0"/>
              </w:rPr>
              <w:t>On tape « </w:t>
            </w:r>
            <w:r w:rsidR="00691899">
              <w:rPr>
                <w:b w:val="0"/>
              </w:rPr>
              <w:t>1</w:t>
            </w:r>
            <w:r>
              <w:rPr>
                <w:b w:val="0"/>
              </w:rPr>
              <w:t> »</w:t>
            </w:r>
          </w:p>
        </w:tc>
        <w:tc>
          <w:tcPr>
            <w:tcW w:w="2403" w:type="dxa"/>
            <w:vAlign w:val="center"/>
          </w:tcPr>
          <w:p w14:paraId="301C694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80" w:type="dxa"/>
            <w:vAlign w:val="center"/>
          </w:tcPr>
          <w:p w14:paraId="4D009D44" w14:textId="77777777" w:rsidR="0055718A" w:rsidRDefault="00EF6A17" w:rsidP="00DB7F04">
            <w:pPr>
              <w:cnfStyle w:val="000000000000" w:firstRow="0" w:lastRow="0" w:firstColumn="0" w:lastColumn="0" w:oddVBand="0" w:evenVBand="0" w:oddHBand="0" w:evenHBand="0" w:firstRowFirstColumn="0" w:firstRowLastColumn="0" w:lastRowFirstColumn="0" w:lastRowLastColumn="0"/>
            </w:pPr>
            <w:r>
              <w:t xml:space="preserve">« Bataille Navale – Apprendre à jouer. Voici une grille de jeu en cours, pour exemple : ». </w:t>
            </w:r>
            <w:r w:rsidR="00C8456D">
              <w:t xml:space="preserve">Affiche la grille vide. + Afficher l’aide + « Tapez une touche pour quitter l’aide </w:t>
            </w:r>
            <w:r w:rsidR="00901C3D">
              <w:t>… ».</w:t>
            </w:r>
            <w:r w:rsidR="00C8456D">
              <w:t> </w:t>
            </w:r>
            <w:r>
              <w:t>Maquette</w:t>
            </w:r>
            <w:r w:rsidR="00901C3D">
              <w:t>_1.1</w:t>
            </w:r>
          </w:p>
        </w:tc>
      </w:tr>
      <w:tr w:rsidR="00C8456D" w:rsidRPr="00B92725" w14:paraId="0DC396E6" w14:textId="77777777" w:rsidTr="00DB7F04">
        <w:trPr>
          <w:trHeight w:val="767"/>
        </w:trPr>
        <w:tc>
          <w:tcPr>
            <w:cnfStyle w:val="001000000000" w:firstRow="0" w:lastRow="0" w:firstColumn="1" w:lastColumn="0" w:oddVBand="0" w:evenVBand="0" w:oddHBand="0" w:evenHBand="0" w:firstRowFirstColumn="0" w:firstRowLastColumn="0" w:lastRowFirstColumn="0" w:lastRowLastColumn="0"/>
            <w:tcW w:w="2979" w:type="dxa"/>
            <w:vAlign w:val="center"/>
          </w:tcPr>
          <w:p w14:paraId="6C887456" w14:textId="77777777" w:rsidR="00C8456D" w:rsidRPr="00B92725" w:rsidRDefault="00C8456D" w:rsidP="00DB7F04">
            <w:pPr>
              <w:rPr>
                <w:b w:val="0"/>
              </w:rPr>
            </w:pPr>
            <w:r w:rsidRPr="00B92725">
              <w:rPr>
                <w:b w:val="0"/>
              </w:rPr>
              <w:t>On tape une touche.</w:t>
            </w:r>
          </w:p>
        </w:tc>
        <w:tc>
          <w:tcPr>
            <w:tcW w:w="2403" w:type="dxa"/>
            <w:vAlign w:val="center"/>
          </w:tcPr>
          <w:p w14:paraId="49E3EF05"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c>
          <w:tcPr>
            <w:tcW w:w="3680" w:type="dxa"/>
            <w:vAlign w:val="center"/>
          </w:tcPr>
          <w:p w14:paraId="48555C52" w14:textId="77777777" w:rsidR="00C8456D" w:rsidRPr="00B92725" w:rsidRDefault="00C8456D" w:rsidP="00DB7F04">
            <w:pPr>
              <w:cnfStyle w:val="000000000000" w:firstRow="0" w:lastRow="0" w:firstColumn="0" w:lastColumn="0" w:oddVBand="0" w:evenVBand="0" w:oddHBand="0" w:evenHBand="0" w:firstRowFirstColumn="0" w:firstRowLastColumn="0" w:lastRowFirstColumn="0" w:lastRowLastColumn="0"/>
              <w:rPr>
                <w:b/>
              </w:rPr>
            </w:pPr>
          </w:p>
        </w:tc>
      </w:tr>
    </w:tbl>
    <w:p w14:paraId="2380B89E" w14:textId="77777777" w:rsidR="00C8456D" w:rsidRDefault="00C8456D" w:rsidP="00C8456D"/>
    <w:p w14:paraId="1C374EAE" w14:textId="77777777" w:rsidR="00C8456D" w:rsidRPr="00FC6357" w:rsidRDefault="00C8456D" w:rsidP="00C8456D"/>
    <w:p w14:paraId="10D2356B" w14:textId="77777777" w:rsidR="00C8456D" w:rsidRDefault="00C8456D" w:rsidP="00C8456D">
      <w:pPr>
        <w:pStyle w:val="Titre4"/>
      </w:pPr>
      <w:bookmarkStart w:id="13" w:name="_Toc1588693"/>
      <w:r>
        <w:t>Démarrer sans lire les règles</w:t>
      </w:r>
      <w:bookmarkEnd w:id="13"/>
    </w:p>
    <w:tbl>
      <w:tblPr>
        <w:tblStyle w:val="Grilledutableau"/>
        <w:tblW w:w="0" w:type="auto"/>
        <w:tblLook w:val="04A0" w:firstRow="1" w:lastRow="0" w:firstColumn="1" w:lastColumn="0" w:noHBand="0" w:noVBand="1"/>
      </w:tblPr>
      <w:tblGrid>
        <w:gridCol w:w="1980"/>
        <w:gridCol w:w="7080"/>
      </w:tblGrid>
      <w:tr w:rsidR="00C8456D" w14:paraId="7620AE06" w14:textId="77777777" w:rsidTr="00DB7F04">
        <w:trPr>
          <w:trHeight w:val="510"/>
        </w:trPr>
        <w:tc>
          <w:tcPr>
            <w:tcW w:w="1980" w:type="dxa"/>
            <w:shd w:val="clear" w:color="auto" w:fill="8EAADB" w:themeFill="accent1" w:themeFillTint="99"/>
            <w:vAlign w:val="center"/>
          </w:tcPr>
          <w:p w14:paraId="6B57F2EE" w14:textId="77777777" w:rsidR="00C8456D" w:rsidRDefault="00C8456D" w:rsidP="00DB7F04">
            <w:r>
              <w:t>Identifiant + Titre</w:t>
            </w:r>
          </w:p>
        </w:tc>
        <w:tc>
          <w:tcPr>
            <w:tcW w:w="7082" w:type="dxa"/>
            <w:shd w:val="clear" w:color="auto" w:fill="D9E2F3" w:themeFill="accent1" w:themeFillTint="33"/>
            <w:vAlign w:val="center"/>
          </w:tcPr>
          <w:p w14:paraId="280F82FB" w14:textId="77777777" w:rsidR="00C8456D" w:rsidRDefault="00C8456D" w:rsidP="00DB7F04">
            <w:r>
              <w:t>1.2 Démarrer sans lire les règles.</w:t>
            </w:r>
          </w:p>
        </w:tc>
      </w:tr>
      <w:tr w:rsidR="00C8456D" w14:paraId="5B289859" w14:textId="77777777" w:rsidTr="00DB7F04">
        <w:trPr>
          <w:trHeight w:val="510"/>
        </w:trPr>
        <w:tc>
          <w:tcPr>
            <w:tcW w:w="1980" w:type="dxa"/>
            <w:shd w:val="clear" w:color="auto" w:fill="8EAADB" w:themeFill="accent1" w:themeFillTint="99"/>
            <w:vAlign w:val="center"/>
          </w:tcPr>
          <w:p w14:paraId="5EC10A06" w14:textId="77777777" w:rsidR="00C8456D" w:rsidRDefault="00C8456D" w:rsidP="00DB7F04">
            <w:r>
              <w:t>En tant que</w:t>
            </w:r>
          </w:p>
        </w:tc>
        <w:tc>
          <w:tcPr>
            <w:tcW w:w="7082" w:type="dxa"/>
            <w:shd w:val="clear" w:color="auto" w:fill="D9E2F3" w:themeFill="accent1" w:themeFillTint="33"/>
            <w:vAlign w:val="center"/>
          </w:tcPr>
          <w:p w14:paraId="2EAA6D1C" w14:textId="77777777" w:rsidR="00C8456D" w:rsidRDefault="00C8456D" w:rsidP="00DB7F04">
            <w:r>
              <w:t>Utilisateur</w:t>
            </w:r>
          </w:p>
        </w:tc>
      </w:tr>
      <w:tr w:rsidR="00C8456D" w14:paraId="56FADA64" w14:textId="77777777" w:rsidTr="00DB7F04">
        <w:trPr>
          <w:trHeight w:val="510"/>
        </w:trPr>
        <w:tc>
          <w:tcPr>
            <w:tcW w:w="1980" w:type="dxa"/>
            <w:shd w:val="clear" w:color="auto" w:fill="8EAADB" w:themeFill="accent1" w:themeFillTint="99"/>
            <w:vAlign w:val="center"/>
          </w:tcPr>
          <w:p w14:paraId="3F696B9E" w14:textId="77777777" w:rsidR="00C8456D" w:rsidRDefault="00C8456D" w:rsidP="00DB7F04">
            <w:r>
              <w:t>Je veux</w:t>
            </w:r>
          </w:p>
        </w:tc>
        <w:tc>
          <w:tcPr>
            <w:tcW w:w="7082" w:type="dxa"/>
            <w:shd w:val="clear" w:color="auto" w:fill="D9E2F3" w:themeFill="accent1" w:themeFillTint="33"/>
            <w:vAlign w:val="center"/>
          </w:tcPr>
          <w:p w14:paraId="4A526BB5" w14:textId="77777777" w:rsidR="00C8456D" w:rsidRDefault="00C8456D" w:rsidP="00DB7F04">
            <w:r>
              <w:t>Ne pas lire les règles</w:t>
            </w:r>
          </w:p>
        </w:tc>
      </w:tr>
      <w:tr w:rsidR="00C8456D" w14:paraId="76B9BB82" w14:textId="77777777" w:rsidTr="00DB7F04">
        <w:trPr>
          <w:trHeight w:val="530"/>
        </w:trPr>
        <w:tc>
          <w:tcPr>
            <w:tcW w:w="1980" w:type="dxa"/>
            <w:shd w:val="clear" w:color="auto" w:fill="8EAADB" w:themeFill="accent1" w:themeFillTint="99"/>
            <w:vAlign w:val="center"/>
          </w:tcPr>
          <w:p w14:paraId="70990DC9" w14:textId="77777777" w:rsidR="00C8456D" w:rsidRDefault="00C8456D" w:rsidP="00DB7F04">
            <w:r>
              <w:t>Pour</w:t>
            </w:r>
          </w:p>
        </w:tc>
        <w:tc>
          <w:tcPr>
            <w:tcW w:w="7082" w:type="dxa"/>
            <w:shd w:val="clear" w:color="auto" w:fill="D9E2F3" w:themeFill="accent1" w:themeFillTint="33"/>
            <w:vAlign w:val="center"/>
          </w:tcPr>
          <w:p w14:paraId="3AB2C198" w14:textId="77777777" w:rsidR="00C8456D" w:rsidRDefault="00C8456D" w:rsidP="00DB7F04">
            <w:r>
              <w:t>Jouer tout de suite.</w:t>
            </w:r>
          </w:p>
        </w:tc>
      </w:tr>
      <w:tr w:rsidR="00C8456D" w14:paraId="2E840300" w14:textId="77777777" w:rsidTr="00DB7F04">
        <w:trPr>
          <w:trHeight w:val="510"/>
        </w:trPr>
        <w:tc>
          <w:tcPr>
            <w:tcW w:w="1980" w:type="dxa"/>
            <w:shd w:val="clear" w:color="auto" w:fill="8EAADB" w:themeFill="accent1" w:themeFillTint="99"/>
            <w:vAlign w:val="center"/>
          </w:tcPr>
          <w:p w14:paraId="4E5B5B85" w14:textId="77777777" w:rsidR="00C8456D" w:rsidRDefault="00C8456D" w:rsidP="00DB7F04">
            <w:r>
              <w:t>Priorité</w:t>
            </w:r>
          </w:p>
        </w:tc>
        <w:tc>
          <w:tcPr>
            <w:tcW w:w="7082" w:type="dxa"/>
            <w:shd w:val="clear" w:color="auto" w:fill="D9E2F3" w:themeFill="accent1" w:themeFillTint="33"/>
            <w:vAlign w:val="center"/>
          </w:tcPr>
          <w:p w14:paraId="21D2C95F" w14:textId="77777777" w:rsidR="00C8456D" w:rsidRDefault="00C8456D" w:rsidP="00DB7F04">
            <w:r>
              <w:t>S</w:t>
            </w:r>
          </w:p>
        </w:tc>
      </w:tr>
    </w:tbl>
    <w:p w14:paraId="1973E767"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79186EBB"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0E810A13" w14:textId="77777777" w:rsidR="00C8456D" w:rsidRDefault="00C8456D" w:rsidP="00DB7F04">
            <w:r>
              <w:t>Action</w:t>
            </w:r>
          </w:p>
        </w:tc>
        <w:tc>
          <w:tcPr>
            <w:tcW w:w="2369" w:type="dxa"/>
            <w:shd w:val="clear" w:color="auto" w:fill="B4C6E7" w:themeFill="accent1" w:themeFillTint="66"/>
            <w:vAlign w:val="center"/>
          </w:tcPr>
          <w:p w14:paraId="076C427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F3E6E40"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2608F1C2" w14:textId="77777777" w:rsidTr="00DB7F04">
        <w:trPr>
          <w:trHeight w:val="565"/>
        </w:trPr>
        <w:tc>
          <w:tcPr>
            <w:cnfStyle w:val="001000000000" w:firstRow="0" w:lastRow="0" w:firstColumn="1" w:lastColumn="0" w:oddVBand="0" w:evenVBand="0" w:oddHBand="0" w:evenHBand="0" w:firstRowFirstColumn="0" w:firstRowLastColumn="0" w:lastRowFirstColumn="0" w:lastRowLastColumn="0"/>
            <w:tcW w:w="3020" w:type="dxa"/>
            <w:tcBorders>
              <w:bottom w:val="single" w:sz="4" w:space="0" w:color="auto"/>
            </w:tcBorders>
            <w:vAlign w:val="center"/>
          </w:tcPr>
          <w:p w14:paraId="395CE1D6" w14:textId="77777777" w:rsidR="00C8456D" w:rsidRPr="00FC588B" w:rsidRDefault="00C8456D" w:rsidP="00DB7F04">
            <w:pPr>
              <w:rPr>
                <w:b w:val="0"/>
                <w:bCs w:val="0"/>
              </w:rPr>
            </w:pPr>
            <w:r w:rsidRPr="00FC588B">
              <w:rPr>
                <w:b w:val="0"/>
                <w:bCs w:val="0"/>
              </w:rPr>
              <w:t>On lance le programme</w:t>
            </w:r>
          </w:p>
        </w:tc>
        <w:tc>
          <w:tcPr>
            <w:tcW w:w="2369" w:type="dxa"/>
            <w:vAlign w:val="center"/>
          </w:tcPr>
          <w:p w14:paraId="3B50A9C8"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208E2BBC"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Jeu de la bataille Navale.</w:t>
            </w:r>
          </w:p>
          <w:p w14:paraId="0930891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Voulez-vous apprendre à jouer ? (tapez 1 pour oui ou 0 pour non)» </w:t>
            </w:r>
          </w:p>
        </w:tc>
      </w:tr>
      <w:tr w:rsidR="00C8456D" w14:paraId="740ECB78" w14:textId="77777777" w:rsidTr="00DB7F04">
        <w:trPr>
          <w:trHeight w:val="1201"/>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bottom w:val="single" w:sz="4" w:space="0" w:color="auto"/>
              <w:right w:val="single" w:sz="4" w:space="0" w:color="auto"/>
            </w:tcBorders>
            <w:shd w:val="clear" w:color="auto" w:fill="auto"/>
            <w:vAlign w:val="center"/>
          </w:tcPr>
          <w:p w14:paraId="402F593F" w14:textId="66D0F2DB" w:rsidR="00C8456D" w:rsidRPr="00691899" w:rsidRDefault="00C8456D" w:rsidP="00DB7F04">
            <w:pPr>
              <w:rPr>
                <w:b w:val="0"/>
              </w:rPr>
            </w:pPr>
            <w:r w:rsidRPr="00691899">
              <w:rPr>
                <w:b w:val="0"/>
              </w:rPr>
              <w:t>On tape « </w:t>
            </w:r>
            <w:r w:rsidR="00691899">
              <w:rPr>
                <w:b w:val="0"/>
              </w:rPr>
              <w:t>0</w:t>
            </w:r>
            <w:r w:rsidRPr="00691899">
              <w:rPr>
                <w:b w:val="0"/>
              </w:rPr>
              <w:t xml:space="preserve"> ». </w:t>
            </w:r>
          </w:p>
        </w:tc>
        <w:tc>
          <w:tcPr>
            <w:tcW w:w="2369" w:type="dxa"/>
            <w:tcBorders>
              <w:left w:val="single" w:sz="4" w:space="0" w:color="auto"/>
            </w:tcBorders>
            <w:vAlign w:val="center"/>
          </w:tcPr>
          <w:p w14:paraId="737FA17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2619146" w14:textId="77777777" w:rsidR="00247494" w:rsidRDefault="00C8456D" w:rsidP="00DB7F04">
            <w:pPr>
              <w:cnfStyle w:val="000000000000" w:firstRow="0" w:lastRow="0" w:firstColumn="0" w:lastColumn="0" w:oddVBand="0" w:evenVBand="0" w:oddHBand="0" w:evenHBand="0" w:firstRowFirstColumn="0" w:firstRowLastColumn="0" w:lastRowFirstColumn="0" w:lastRowLastColumn="0"/>
            </w:pPr>
            <w:r>
              <w:t>« Parfait, pas besoin de se fatiguer à vous apprendre comment faire ! Bonne chance d’avance et bonne partie !». + « Tapez un</w:t>
            </w:r>
            <w:r w:rsidR="00AC418B">
              <w:t>e touche pour quitter l’aide … ». Maquette_1.2</w:t>
            </w:r>
          </w:p>
        </w:tc>
      </w:tr>
    </w:tbl>
    <w:p w14:paraId="76A0BEC4" w14:textId="77777777" w:rsidR="00C8456D" w:rsidRPr="00FC6357" w:rsidRDefault="00C8456D" w:rsidP="00C8456D"/>
    <w:p w14:paraId="0FC36602" w14:textId="77777777" w:rsidR="00C8456D" w:rsidRDefault="00C8456D" w:rsidP="00C8456D">
      <w:pPr>
        <w:pStyle w:val="Titre3"/>
      </w:pPr>
      <w:bookmarkStart w:id="14" w:name="_Toc1588694"/>
      <w:bookmarkStart w:id="15" w:name="_Toc5469189"/>
      <w:r>
        <w:lastRenderedPageBreak/>
        <w:t>Placer les bateaux</w:t>
      </w:r>
      <w:bookmarkEnd w:id="14"/>
      <w:bookmarkEnd w:id="15"/>
    </w:p>
    <w:p w14:paraId="562D177E" w14:textId="77777777" w:rsidR="00C8456D" w:rsidRDefault="00C8456D" w:rsidP="00C8456D">
      <w:pPr>
        <w:pStyle w:val="Titre4"/>
      </w:pPr>
      <w:bookmarkStart w:id="16" w:name="_Toc1588695"/>
      <w:r>
        <w:t>Grille fixe</w:t>
      </w:r>
      <w:bookmarkEnd w:id="16"/>
    </w:p>
    <w:tbl>
      <w:tblPr>
        <w:tblStyle w:val="Grilledutableau"/>
        <w:tblW w:w="0" w:type="auto"/>
        <w:tblLook w:val="04A0" w:firstRow="1" w:lastRow="0" w:firstColumn="1" w:lastColumn="0" w:noHBand="0" w:noVBand="1"/>
      </w:tblPr>
      <w:tblGrid>
        <w:gridCol w:w="1980"/>
        <w:gridCol w:w="7080"/>
      </w:tblGrid>
      <w:tr w:rsidR="00C8456D" w14:paraId="75F9FBC1" w14:textId="77777777" w:rsidTr="00DB7F04">
        <w:trPr>
          <w:trHeight w:val="510"/>
        </w:trPr>
        <w:tc>
          <w:tcPr>
            <w:tcW w:w="1980" w:type="dxa"/>
            <w:shd w:val="clear" w:color="auto" w:fill="8EAADB" w:themeFill="accent1" w:themeFillTint="99"/>
            <w:vAlign w:val="center"/>
          </w:tcPr>
          <w:p w14:paraId="1AEB2287" w14:textId="77777777" w:rsidR="00C8456D" w:rsidRDefault="00C8456D" w:rsidP="00DB7F04">
            <w:r>
              <w:t>Identifiant + Titre</w:t>
            </w:r>
          </w:p>
        </w:tc>
        <w:tc>
          <w:tcPr>
            <w:tcW w:w="7082" w:type="dxa"/>
            <w:shd w:val="clear" w:color="auto" w:fill="D9E2F3" w:themeFill="accent1" w:themeFillTint="33"/>
            <w:vAlign w:val="center"/>
          </w:tcPr>
          <w:p w14:paraId="49986225" w14:textId="77777777" w:rsidR="00C8456D" w:rsidRDefault="00C8456D" w:rsidP="00DB7F04">
            <w:r>
              <w:t>2.1 Grille fixe</w:t>
            </w:r>
          </w:p>
        </w:tc>
      </w:tr>
      <w:tr w:rsidR="00C8456D" w14:paraId="20D79E59" w14:textId="77777777" w:rsidTr="00DB7F04">
        <w:trPr>
          <w:trHeight w:val="510"/>
        </w:trPr>
        <w:tc>
          <w:tcPr>
            <w:tcW w:w="1980" w:type="dxa"/>
            <w:shd w:val="clear" w:color="auto" w:fill="8EAADB" w:themeFill="accent1" w:themeFillTint="99"/>
            <w:vAlign w:val="center"/>
          </w:tcPr>
          <w:p w14:paraId="123C24E9" w14:textId="77777777" w:rsidR="00C8456D" w:rsidRDefault="00C8456D" w:rsidP="00DB7F04">
            <w:r>
              <w:t>En tant que</w:t>
            </w:r>
          </w:p>
        </w:tc>
        <w:tc>
          <w:tcPr>
            <w:tcW w:w="7082" w:type="dxa"/>
            <w:shd w:val="clear" w:color="auto" w:fill="D9E2F3" w:themeFill="accent1" w:themeFillTint="33"/>
            <w:vAlign w:val="center"/>
          </w:tcPr>
          <w:p w14:paraId="2860B39F" w14:textId="77777777" w:rsidR="00C8456D" w:rsidRDefault="00C8456D" w:rsidP="00DB7F04">
            <w:r>
              <w:t>Utilisateur</w:t>
            </w:r>
          </w:p>
        </w:tc>
      </w:tr>
      <w:tr w:rsidR="00C8456D" w14:paraId="3EE10663" w14:textId="77777777" w:rsidTr="00DB7F04">
        <w:trPr>
          <w:trHeight w:val="510"/>
        </w:trPr>
        <w:tc>
          <w:tcPr>
            <w:tcW w:w="1980" w:type="dxa"/>
            <w:shd w:val="clear" w:color="auto" w:fill="8EAADB" w:themeFill="accent1" w:themeFillTint="99"/>
            <w:vAlign w:val="center"/>
          </w:tcPr>
          <w:p w14:paraId="0AE29008" w14:textId="77777777" w:rsidR="00C8456D" w:rsidRDefault="00C8456D" w:rsidP="00DB7F04">
            <w:r>
              <w:t>Je veux</w:t>
            </w:r>
          </w:p>
        </w:tc>
        <w:tc>
          <w:tcPr>
            <w:tcW w:w="7082" w:type="dxa"/>
            <w:shd w:val="clear" w:color="auto" w:fill="D9E2F3" w:themeFill="accent1" w:themeFillTint="33"/>
            <w:vAlign w:val="center"/>
          </w:tcPr>
          <w:p w14:paraId="30BC3243" w14:textId="77777777" w:rsidR="00C8456D" w:rsidRDefault="00C8456D" w:rsidP="00DB7F04">
            <w:r>
              <w:t>Prendre une grille fixe</w:t>
            </w:r>
          </w:p>
        </w:tc>
      </w:tr>
      <w:tr w:rsidR="00C8456D" w14:paraId="648FDD69" w14:textId="77777777" w:rsidTr="00DB7F04">
        <w:trPr>
          <w:trHeight w:val="510"/>
        </w:trPr>
        <w:tc>
          <w:tcPr>
            <w:tcW w:w="1980" w:type="dxa"/>
            <w:shd w:val="clear" w:color="auto" w:fill="8EAADB" w:themeFill="accent1" w:themeFillTint="99"/>
            <w:vAlign w:val="center"/>
          </w:tcPr>
          <w:p w14:paraId="59BED9D5" w14:textId="77777777" w:rsidR="00C8456D" w:rsidRDefault="00C8456D" w:rsidP="00DB7F04">
            <w:r>
              <w:t>Pour</w:t>
            </w:r>
          </w:p>
        </w:tc>
        <w:tc>
          <w:tcPr>
            <w:tcW w:w="7082" w:type="dxa"/>
            <w:shd w:val="clear" w:color="auto" w:fill="D9E2F3" w:themeFill="accent1" w:themeFillTint="33"/>
            <w:vAlign w:val="center"/>
          </w:tcPr>
          <w:p w14:paraId="09B7A05E" w14:textId="77777777" w:rsidR="00C8456D" w:rsidRDefault="00C8456D" w:rsidP="00DB7F04">
            <w:r>
              <w:t>Placer les bateaux</w:t>
            </w:r>
          </w:p>
        </w:tc>
      </w:tr>
      <w:tr w:rsidR="00C8456D" w14:paraId="30CABAD3" w14:textId="77777777" w:rsidTr="00DB7F04">
        <w:trPr>
          <w:trHeight w:val="510"/>
        </w:trPr>
        <w:tc>
          <w:tcPr>
            <w:tcW w:w="1980" w:type="dxa"/>
            <w:shd w:val="clear" w:color="auto" w:fill="8EAADB" w:themeFill="accent1" w:themeFillTint="99"/>
            <w:vAlign w:val="center"/>
          </w:tcPr>
          <w:p w14:paraId="7E2DE5E0" w14:textId="77777777" w:rsidR="00C8456D" w:rsidRDefault="00C8456D" w:rsidP="00DB7F04">
            <w:r>
              <w:t>Priorité</w:t>
            </w:r>
          </w:p>
        </w:tc>
        <w:tc>
          <w:tcPr>
            <w:tcW w:w="7082" w:type="dxa"/>
            <w:shd w:val="clear" w:color="auto" w:fill="D9E2F3" w:themeFill="accent1" w:themeFillTint="33"/>
            <w:vAlign w:val="center"/>
          </w:tcPr>
          <w:p w14:paraId="41D8AF52" w14:textId="77777777" w:rsidR="00C8456D" w:rsidRDefault="00C8456D" w:rsidP="00DB7F04">
            <w:r>
              <w:t>M</w:t>
            </w:r>
          </w:p>
        </w:tc>
      </w:tr>
    </w:tbl>
    <w:p w14:paraId="6C6E08EA"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2E3850B5"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5458F829" w14:textId="77777777" w:rsidR="00C8456D" w:rsidRDefault="00C8456D" w:rsidP="00DB7F04">
            <w:r>
              <w:t>Action</w:t>
            </w:r>
          </w:p>
        </w:tc>
        <w:tc>
          <w:tcPr>
            <w:tcW w:w="2369" w:type="dxa"/>
            <w:shd w:val="clear" w:color="auto" w:fill="B4C6E7" w:themeFill="accent1" w:themeFillTint="66"/>
            <w:vAlign w:val="center"/>
          </w:tcPr>
          <w:p w14:paraId="7435202C"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35202BAD"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5B5D941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417D06D2" w14:textId="77777777" w:rsidR="00C8456D" w:rsidRPr="00FB3A0B" w:rsidRDefault="00C8456D" w:rsidP="00DB7F04">
            <w:pPr>
              <w:rPr>
                <w:b w:val="0"/>
              </w:rPr>
            </w:pPr>
          </w:p>
        </w:tc>
        <w:tc>
          <w:tcPr>
            <w:tcW w:w="2369" w:type="dxa"/>
            <w:vAlign w:val="center"/>
          </w:tcPr>
          <w:p w14:paraId="747B82AC"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vAlign w:val="center"/>
          </w:tcPr>
          <w:p w14:paraId="4150FF4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L’ordinateur a appliqué la grille fixe prédéfinie. Vous pouvez maintenant jouer. Tapez une touche pour continuer…» </w:t>
            </w:r>
          </w:p>
        </w:tc>
      </w:tr>
      <w:tr w:rsidR="00C8456D" w14:paraId="19E3E0B9" w14:textId="77777777" w:rsidTr="00DB7F04">
        <w:trPr>
          <w:trHeight w:val="474"/>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0062B24" w14:textId="77777777" w:rsidR="00C8456D" w:rsidRPr="00FB3A0B" w:rsidRDefault="00C8456D" w:rsidP="00DB7F04">
            <w:pPr>
              <w:rPr>
                <w:b w:val="0"/>
              </w:rPr>
            </w:pPr>
            <w:r>
              <w:rPr>
                <w:b w:val="0"/>
              </w:rPr>
              <w:t>On tape une touche.</w:t>
            </w:r>
          </w:p>
        </w:tc>
        <w:tc>
          <w:tcPr>
            <w:tcW w:w="2369" w:type="dxa"/>
            <w:vAlign w:val="center"/>
          </w:tcPr>
          <w:p w14:paraId="77B1CB2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7ACCB25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r>
    </w:tbl>
    <w:p w14:paraId="5630D693" w14:textId="77777777" w:rsidR="00C8456D" w:rsidRPr="00FC6357" w:rsidRDefault="00C8456D" w:rsidP="00C8456D"/>
    <w:p w14:paraId="2AA4962D" w14:textId="77777777" w:rsidR="00C8456D" w:rsidRDefault="00C8456D" w:rsidP="00C8456D">
      <w:pPr>
        <w:pStyle w:val="Titre4"/>
      </w:pPr>
      <w:bookmarkStart w:id="17" w:name="_Toc1588696"/>
      <w:r>
        <w:t>Choisir une grille</w:t>
      </w:r>
      <w:bookmarkEnd w:id="17"/>
    </w:p>
    <w:tbl>
      <w:tblPr>
        <w:tblStyle w:val="Grilledutableau"/>
        <w:tblW w:w="0" w:type="auto"/>
        <w:tblLook w:val="04A0" w:firstRow="1" w:lastRow="0" w:firstColumn="1" w:lastColumn="0" w:noHBand="0" w:noVBand="1"/>
      </w:tblPr>
      <w:tblGrid>
        <w:gridCol w:w="1980"/>
        <w:gridCol w:w="7080"/>
      </w:tblGrid>
      <w:tr w:rsidR="00C8456D" w14:paraId="60D4DF46" w14:textId="77777777" w:rsidTr="00DB7F04">
        <w:trPr>
          <w:trHeight w:val="510"/>
        </w:trPr>
        <w:tc>
          <w:tcPr>
            <w:tcW w:w="1980" w:type="dxa"/>
            <w:shd w:val="clear" w:color="auto" w:fill="8EAADB" w:themeFill="accent1" w:themeFillTint="99"/>
            <w:vAlign w:val="center"/>
          </w:tcPr>
          <w:p w14:paraId="07220ED9" w14:textId="77777777" w:rsidR="00C8456D" w:rsidRDefault="00C8456D" w:rsidP="00DB7F04">
            <w:r>
              <w:t>Identifiant + Titre</w:t>
            </w:r>
          </w:p>
        </w:tc>
        <w:tc>
          <w:tcPr>
            <w:tcW w:w="7082" w:type="dxa"/>
            <w:shd w:val="clear" w:color="auto" w:fill="D9E2F3" w:themeFill="accent1" w:themeFillTint="33"/>
            <w:vAlign w:val="center"/>
          </w:tcPr>
          <w:p w14:paraId="40A04DC9" w14:textId="77777777" w:rsidR="00C8456D" w:rsidRDefault="00C8456D" w:rsidP="00DB7F04">
            <w:r>
              <w:t>2.2 Choisir une grille.</w:t>
            </w:r>
          </w:p>
        </w:tc>
      </w:tr>
      <w:tr w:rsidR="00C8456D" w14:paraId="0DB0229D" w14:textId="77777777" w:rsidTr="00DB7F04">
        <w:trPr>
          <w:trHeight w:val="510"/>
        </w:trPr>
        <w:tc>
          <w:tcPr>
            <w:tcW w:w="1980" w:type="dxa"/>
            <w:shd w:val="clear" w:color="auto" w:fill="8EAADB" w:themeFill="accent1" w:themeFillTint="99"/>
            <w:vAlign w:val="center"/>
          </w:tcPr>
          <w:p w14:paraId="618676AA" w14:textId="77777777" w:rsidR="00C8456D" w:rsidRDefault="00C8456D" w:rsidP="00DB7F04">
            <w:r>
              <w:t>En tant que</w:t>
            </w:r>
          </w:p>
        </w:tc>
        <w:tc>
          <w:tcPr>
            <w:tcW w:w="7082" w:type="dxa"/>
            <w:shd w:val="clear" w:color="auto" w:fill="D9E2F3" w:themeFill="accent1" w:themeFillTint="33"/>
            <w:vAlign w:val="center"/>
          </w:tcPr>
          <w:p w14:paraId="7E8349B8" w14:textId="77777777" w:rsidR="00C8456D" w:rsidRDefault="00C8456D" w:rsidP="00DB7F04">
            <w:r>
              <w:t>Utilisateur</w:t>
            </w:r>
          </w:p>
        </w:tc>
      </w:tr>
      <w:tr w:rsidR="00C8456D" w14:paraId="6053406C" w14:textId="77777777" w:rsidTr="00DB7F04">
        <w:trPr>
          <w:trHeight w:val="510"/>
        </w:trPr>
        <w:tc>
          <w:tcPr>
            <w:tcW w:w="1980" w:type="dxa"/>
            <w:shd w:val="clear" w:color="auto" w:fill="8EAADB" w:themeFill="accent1" w:themeFillTint="99"/>
            <w:vAlign w:val="center"/>
          </w:tcPr>
          <w:p w14:paraId="392CA3CC" w14:textId="77777777" w:rsidR="00C8456D" w:rsidRDefault="00C8456D" w:rsidP="00DB7F04">
            <w:r>
              <w:t>Je veux</w:t>
            </w:r>
          </w:p>
        </w:tc>
        <w:tc>
          <w:tcPr>
            <w:tcW w:w="7082" w:type="dxa"/>
            <w:shd w:val="clear" w:color="auto" w:fill="D9E2F3" w:themeFill="accent1" w:themeFillTint="33"/>
            <w:vAlign w:val="center"/>
          </w:tcPr>
          <w:p w14:paraId="00949CE2" w14:textId="77777777" w:rsidR="00C8456D" w:rsidRDefault="00C8456D" w:rsidP="00DB7F04">
            <w:r>
              <w:t>Choisir entre 3 grilles de placements</w:t>
            </w:r>
          </w:p>
        </w:tc>
      </w:tr>
      <w:tr w:rsidR="00C8456D" w14:paraId="6FF0C368" w14:textId="77777777" w:rsidTr="00DB7F04">
        <w:trPr>
          <w:trHeight w:val="510"/>
        </w:trPr>
        <w:tc>
          <w:tcPr>
            <w:tcW w:w="1980" w:type="dxa"/>
            <w:shd w:val="clear" w:color="auto" w:fill="8EAADB" w:themeFill="accent1" w:themeFillTint="99"/>
            <w:vAlign w:val="center"/>
          </w:tcPr>
          <w:p w14:paraId="74DB6385" w14:textId="77777777" w:rsidR="00C8456D" w:rsidRDefault="00C8456D" w:rsidP="00DB7F04">
            <w:r>
              <w:t>Pour</w:t>
            </w:r>
          </w:p>
        </w:tc>
        <w:tc>
          <w:tcPr>
            <w:tcW w:w="7082" w:type="dxa"/>
            <w:shd w:val="clear" w:color="auto" w:fill="D9E2F3" w:themeFill="accent1" w:themeFillTint="33"/>
            <w:vAlign w:val="center"/>
          </w:tcPr>
          <w:p w14:paraId="1F85ED63" w14:textId="77777777" w:rsidR="00C8456D" w:rsidRDefault="00C8456D" w:rsidP="00DB7F04">
            <w:r>
              <w:t>Pouvoir jouer plusieurs fois.</w:t>
            </w:r>
          </w:p>
        </w:tc>
      </w:tr>
      <w:tr w:rsidR="00C8456D" w14:paraId="5F1B48C4" w14:textId="77777777" w:rsidTr="00DB7F04">
        <w:trPr>
          <w:trHeight w:val="510"/>
        </w:trPr>
        <w:tc>
          <w:tcPr>
            <w:tcW w:w="1980" w:type="dxa"/>
            <w:shd w:val="clear" w:color="auto" w:fill="8EAADB" w:themeFill="accent1" w:themeFillTint="99"/>
            <w:vAlign w:val="center"/>
          </w:tcPr>
          <w:p w14:paraId="028561D3" w14:textId="77777777" w:rsidR="00C8456D" w:rsidRDefault="00C8456D" w:rsidP="00DB7F04">
            <w:r>
              <w:t>Priorité</w:t>
            </w:r>
          </w:p>
        </w:tc>
        <w:tc>
          <w:tcPr>
            <w:tcW w:w="7082" w:type="dxa"/>
            <w:shd w:val="clear" w:color="auto" w:fill="D9E2F3" w:themeFill="accent1" w:themeFillTint="33"/>
            <w:vAlign w:val="center"/>
          </w:tcPr>
          <w:p w14:paraId="520684A3" w14:textId="77777777" w:rsidR="00C8456D" w:rsidRDefault="00C8456D" w:rsidP="00DB7F04">
            <w:r>
              <w:t>C</w:t>
            </w:r>
          </w:p>
        </w:tc>
      </w:tr>
    </w:tbl>
    <w:p w14:paraId="34C37918"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E700320"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4A096B27" w14:textId="77777777" w:rsidR="00C8456D" w:rsidRDefault="00C8456D" w:rsidP="00DB7F04">
            <w:r>
              <w:t>Action</w:t>
            </w:r>
          </w:p>
        </w:tc>
        <w:tc>
          <w:tcPr>
            <w:tcW w:w="2369" w:type="dxa"/>
            <w:shd w:val="clear" w:color="auto" w:fill="B4C6E7" w:themeFill="accent1" w:themeFillTint="66"/>
            <w:vAlign w:val="center"/>
          </w:tcPr>
          <w:p w14:paraId="6660A469"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249049E8"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151B3973"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34C528" w14:textId="77777777" w:rsidR="00C8456D" w:rsidRPr="00FB3A0B" w:rsidRDefault="00C8456D" w:rsidP="00DB7F04">
            <w:pPr>
              <w:rPr>
                <w:b w:val="0"/>
              </w:rPr>
            </w:pPr>
          </w:p>
        </w:tc>
        <w:tc>
          <w:tcPr>
            <w:tcW w:w="2369" w:type="dxa"/>
            <w:vAlign w:val="center"/>
          </w:tcPr>
          <w:p w14:paraId="157C63E7"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vAlign w:val="center"/>
          </w:tcPr>
          <w:p w14:paraId="60115C9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Choisissez une grille de bateau parmi 3 différentes. Tapez 1, 2 ou 3. » </w:t>
            </w:r>
          </w:p>
        </w:tc>
      </w:tr>
      <w:tr w:rsidR="00C8456D" w14:paraId="3406B740"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077A3A7" w14:textId="77777777" w:rsidR="00C8456D" w:rsidRPr="00FB3A0B" w:rsidRDefault="00C8456D" w:rsidP="00DB7F04">
            <w:pPr>
              <w:rPr>
                <w:b w:val="0"/>
              </w:rPr>
            </w:pPr>
            <w:r>
              <w:rPr>
                <w:b w:val="0"/>
              </w:rPr>
              <w:t>On tape 5.</w:t>
            </w:r>
          </w:p>
        </w:tc>
        <w:tc>
          <w:tcPr>
            <w:tcW w:w="2369" w:type="dxa"/>
            <w:vAlign w:val="center"/>
          </w:tcPr>
          <w:p w14:paraId="18CE2453"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rsidRPr="00FD6D60">
              <w:rPr>
                <w:bCs/>
              </w:rPr>
              <w:t>On</w:t>
            </w:r>
            <w:r>
              <w:rPr>
                <w:bCs/>
              </w:rPr>
              <w:t xml:space="preserve"> a tapé </w:t>
            </w:r>
            <w:r w:rsidRPr="00FD6D60">
              <w:rPr>
                <w:bCs/>
              </w:rPr>
              <w:t>autre chose que 1, 2 ou 3.</w:t>
            </w:r>
          </w:p>
        </w:tc>
        <w:tc>
          <w:tcPr>
            <w:tcW w:w="3673" w:type="dxa"/>
            <w:vAlign w:val="center"/>
          </w:tcPr>
          <w:p w14:paraId="375431C9"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Valeur invalide ! Entrez une valeur entre 1 et 3. » </w:t>
            </w:r>
          </w:p>
        </w:tc>
      </w:tr>
      <w:tr w:rsidR="00C8456D" w14:paraId="107359DC"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0B0D3D1" w14:textId="77777777" w:rsidR="00C8456D" w:rsidRPr="00FB3A0B" w:rsidRDefault="00C8456D" w:rsidP="00DB7F04">
            <w:pPr>
              <w:rPr>
                <w:b w:val="0"/>
              </w:rPr>
            </w:pPr>
            <w:r>
              <w:rPr>
                <w:b w:val="0"/>
              </w:rPr>
              <w:t>On tape 2.</w:t>
            </w:r>
          </w:p>
        </w:tc>
        <w:tc>
          <w:tcPr>
            <w:tcW w:w="2369" w:type="dxa"/>
            <w:vAlign w:val="center"/>
          </w:tcPr>
          <w:p w14:paraId="1ABAA9EE"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0615E15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Grille 2 bien choisie. » </w:t>
            </w:r>
          </w:p>
        </w:tc>
      </w:tr>
    </w:tbl>
    <w:p w14:paraId="344AF712" w14:textId="77777777" w:rsidR="00C8456D" w:rsidRPr="00FC6357" w:rsidRDefault="00C8456D" w:rsidP="00C8456D"/>
    <w:p w14:paraId="3AF53AD4" w14:textId="77777777" w:rsidR="00C8456D" w:rsidRDefault="00C8456D" w:rsidP="00C8456D">
      <w:pPr>
        <w:pStyle w:val="Titre4"/>
      </w:pPr>
      <w:bookmarkStart w:id="18" w:name="_Toc1588697"/>
      <w:r>
        <w:t>Placer les bateaux (joueur)</w:t>
      </w:r>
      <w:bookmarkEnd w:id="18"/>
    </w:p>
    <w:tbl>
      <w:tblPr>
        <w:tblStyle w:val="Grilledutableau"/>
        <w:tblW w:w="0" w:type="auto"/>
        <w:tblLook w:val="04A0" w:firstRow="1" w:lastRow="0" w:firstColumn="1" w:lastColumn="0" w:noHBand="0" w:noVBand="1"/>
      </w:tblPr>
      <w:tblGrid>
        <w:gridCol w:w="1980"/>
        <w:gridCol w:w="7080"/>
      </w:tblGrid>
      <w:tr w:rsidR="00C8456D" w14:paraId="15415E9F" w14:textId="77777777" w:rsidTr="00DB7F04">
        <w:trPr>
          <w:trHeight w:val="510"/>
        </w:trPr>
        <w:tc>
          <w:tcPr>
            <w:tcW w:w="1980" w:type="dxa"/>
            <w:shd w:val="clear" w:color="auto" w:fill="8EAADB" w:themeFill="accent1" w:themeFillTint="99"/>
            <w:vAlign w:val="center"/>
          </w:tcPr>
          <w:p w14:paraId="6CDEAB92" w14:textId="77777777" w:rsidR="00C8456D" w:rsidRDefault="00C8456D" w:rsidP="00DB7F04">
            <w:r>
              <w:t>Identifiant + Titre</w:t>
            </w:r>
          </w:p>
        </w:tc>
        <w:tc>
          <w:tcPr>
            <w:tcW w:w="7082" w:type="dxa"/>
            <w:shd w:val="clear" w:color="auto" w:fill="D9E2F3" w:themeFill="accent1" w:themeFillTint="33"/>
            <w:vAlign w:val="center"/>
          </w:tcPr>
          <w:p w14:paraId="3568EC63" w14:textId="77777777" w:rsidR="00C8456D" w:rsidRDefault="00C8456D" w:rsidP="00DB7F04">
            <w:r>
              <w:t>2.3 Placer les bateaux (joueur)</w:t>
            </w:r>
          </w:p>
        </w:tc>
      </w:tr>
      <w:tr w:rsidR="00C8456D" w14:paraId="1B0022F0" w14:textId="77777777" w:rsidTr="00DB7F04">
        <w:trPr>
          <w:trHeight w:val="510"/>
        </w:trPr>
        <w:tc>
          <w:tcPr>
            <w:tcW w:w="1980" w:type="dxa"/>
            <w:shd w:val="clear" w:color="auto" w:fill="8EAADB" w:themeFill="accent1" w:themeFillTint="99"/>
            <w:vAlign w:val="center"/>
          </w:tcPr>
          <w:p w14:paraId="07D7A646" w14:textId="77777777" w:rsidR="00C8456D" w:rsidRDefault="00C8456D" w:rsidP="00DB7F04">
            <w:r>
              <w:t>En tant que</w:t>
            </w:r>
          </w:p>
        </w:tc>
        <w:tc>
          <w:tcPr>
            <w:tcW w:w="7082" w:type="dxa"/>
            <w:shd w:val="clear" w:color="auto" w:fill="D9E2F3" w:themeFill="accent1" w:themeFillTint="33"/>
            <w:vAlign w:val="center"/>
          </w:tcPr>
          <w:p w14:paraId="77127ADB" w14:textId="77777777" w:rsidR="00C8456D" w:rsidRDefault="00C8456D" w:rsidP="00DB7F04">
            <w:r>
              <w:t>Utilisateur</w:t>
            </w:r>
          </w:p>
        </w:tc>
      </w:tr>
      <w:tr w:rsidR="00C8456D" w14:paraId="728FD453" w14:textId="77777777" w:rsidTr="00DB7F04">
        <w:trPr>
          <w:trHeight w:val="510"/>
        </w:trPr>
        <w:tc>
          <w:tcPr>
            <w:tcW w:w="1980" w:type="dxa"/>
            <w:shd w:val="clear" w:color="auto" w:fill="8EAADB" w:themeFill="accent1" w:themeFillTint="99"/>
            <w:vAlign w:val="center"/>
          </w:tcPr>
          <w:p w14:paraId="6F4922EF" w14:textId="77777777" w:rsidR="00C8456D" w:rsidRDefault="00C8456D" w:rsidP="00DB7F04">
            <w:r>
              <w:lastRenderedPageBreak/>
              <w:t>Je veux</w:t>
            </w:r>
          </w:p>
        </w:tc>
        <w:tc>
          <w:tcPr>
            <w:tcW w:w="7082" w:type="dxa"/>
            <w:shd w:val="clear" w:color="auto" w:fill="D9E2F3" w:themeFill="accent1" w:themeFillTint="33"/>
            <w:vAlign w:val="center"/>
          </w:tcPr>
          <w:p w14:paraId="63CE0B2E" w14:textId="77777777" w:rsidR="00C8456D" w:rsidRDefault="00C8456D" w:rsidP="00DB7F04">
            <w:r>
              <w:t>Placer les bateaux manuellement</w:t>
            </w:r>
          </w:p>
        </w:tc>
      </w:tr>
      <w:tr w:rsidR="00C8456D" w14:paraId="20EE14BD" w14:textId="77777777" w:rsidTr="00DB7F04">
        <w:trPr>
          <w:trHeight w:val="510"/>
        </w:trPr>
        <w:tc>
          <w:tcPr>
            <w:tcW w:w="1980" w:type="dxa"/>
            <w:shd w:val="clear" w:color="auto" w:fill="8EAADB" w:themeFill="accent1" w:themeFillTint="99"/>
            <w:vAlign w:val="center"/>
          </w:tcPr>
          <w:p w14:paraId="12D17495" w14:textId="77777777" w:rsidR="00C8456D" w:rsidRDefault="00C8456D" w:rsidP="00DB7F04">
            <w:r>
              <w:t>Pour</w:t>
            </w:r>
          </w:p>
        </w:tc>
        <w:tc>
          <w:tcPr>
            <w:tcW w:w="7082" w:type="dxa"/>
            <w:shd w:val="clear" w:color="auto" w:fill="D9E2F3" w:themeFill="accent1" w:themeFillTint="33"/>
            <w:vAlign w:val="center"/>
          </w:tcPr>
          <w:p w14:paraId="0872387F" w14:textId="5C326E28" w:rsidR="00C8456D" w:rsidRDefault="00691899" w:rsidP="00DB7F04">
            <w:r>
              <w:t>Être libre de choisir où je mets mes bateaux</w:t>
            </w:r>
          </w:p>
        </w:tc>
      </w:tr>
      <w:tr w:rsidR="00C8456D" w14:paraId="3205F8B6" w14:textId="77777777" w:rsidTr="00DB7F04">
        <w:trPr>
          <w:trHeight w:val="510"/>
        </w:trPr>
        <w:tc>
          <w:tcPr>
            <w:tcW w:w="1980" w:type="dxa"/>
            <w:shd w:val="clear" w:color="auto" w:fill="8EAADB" w:themeFill="accent1" w:themeFillTint="99"/>
            <w:vAlign w:val="center"/>
          </w:tcPr>
          <w:p w14:paraId="689E5DC4" w14:textId="77777777" w:rsidR="00C8456D" w:rsidRDefault="00C8456D" w:rsidP="00DB7F04">
            <w:r>
              <w:t>Priorité</w:t>
            </w:r>
          </w:p>
        </w:tc>
        <w:tc>
          <w:tcPr>
            <w:tcW w:w="7082" w:type="dxa"/>
            <w:shd w:val="clear" w:color="auto" w:fill="D9E2F3" w:themeFill="accent1" w:themeFillTint="33"/>
            <w:vAlign w:val="center"/>
          </w:tcPr>
          <w:p w14:paraId="1E801081" w14:textId="7226B87E" w:rsidR="00C8456D" w:rsidRDefault="00C8456D" w:rsidP="00DB7F04">
            <w:r>
              <w:t>C</w:t>
            </w:r>
          </w:p>
        </w:tc>
      </w:tr>
    </w:tbl>
    <w:p w14:paraId="2A231B69" w14:textId="77777777" w:rsidR="00C8456D" w:rsidRDefault="00C8456D" w:rsidP="00C8456D"/>
    <w:tbl>
      <w:tblPr>
        <w:tblStyle w:val="TableauGrille1Clair"/>
        <w:tblW w:w="0" w:type="auto"/>
        <w:tblLook w:val="04A0" w:firstRow="1" w:lastRow="0" w:firstColumn="1" w:lastColumn="0" w:noHBand="0" w:noVBand="1"/>
      </w:tblPr>
      <w:tblGrid>
        <w:gridCol w:w="3019"/>
        <w:gridCol w:w="2369"/>
        <w:gridCol w:w="3672"/>
      </w:tblGrid>
      <w:tr w:rsidR="00C8456D" w14:paraId="46580921"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0" w:type="dxa"/>
            <w:shd w:val="clear" w:color="auto" w:fill="B4C6E7" w:themeFill="accent1" w:themeFillTint="66"/>
            <w:vAlign w:val="center"/>
          </w:tcPr>
          <w:p w14:paraId="1FDF54F4" w14:textId="77777777" w:rsidR="00C8456D" w:rsidRDefault="00C8456D" w:rsidP="00DB7F04">
            <w:r>
              <w:t>Action</w:t>
            </w:r>
          </w:p>
        </w:tc>
        <w:tc>
          <w:tcPr>
            <w:tcW w:w="2369" w:type="dxa"/>
            <w:shd w:val="clear" w:color="auto" w:fill="B4C6E7" w:themeFill="accent1" w:themeFillTint="66"/>
            <w:vAlign w:val="center"/>
          </w:tcPr>
          <w:p w14:paraId="55CAC4E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673" w:type="dxa"/>
            <w:shd w:val="clear" w:color="auto" w:fill="B4C6E7" w:themeFill="accent1" w:themeFillTint="66"/>
            <w:vAlign w:val="center"/>
          </w:tcPr>
          <w:p w14:paraId="5EF05E21"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0252AC8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A631B78" w14:textId="77777777" w:rsidR="00C8456D" w:rsidRPr="00FB3A0B" w:rsidRDefault="00C8456D" w:rsidP="00DB7F04">
            <w:pPr>
              <w:rPr>
                <w:b w:val="0"/>
              </w:rPr>
            </w:pPr>
          </w:p>
        </w:tc>
        <w:tc>
          <w:tcPr>
            <w:tcW w:w="2369" w:type="dxa"/>
            <w:vAlign w:val="center"/>
          </w:tcPr>
          <w:p w14:paraId="07219454"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Etre déjà passé par l’aide.</w:t>
            </w:r>
          </w:p>
        </w:tc>
        <w:tc>
          <w:tcPr>
            <w:tcW w:w="3673" w:type="dxa"/>
            <w:vAlign w:val="center"/>
          </w:tcPr>
          <w:p w14:paraId="2E4403C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Affiche la grille vide. + « Combien de bateaux voulez-vous avoir ? »</w:t>
            </w:r>
          </w:p>
        </w:tc>
      </w:tr>
      <w:tr w:rsidR="00C8456D" w14:paraId="3A665E2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38B1CE2D" w14:textId="77777777" w:rsidR="00C8456D" w:rsidRPr="00FB3A0B" w:rsidRDefault="00C8456D" w:rsidP="00DB7F04">
            <w:pPr>
              <w:rPr>
                <w:b w:val="0"/>
              </w:rPr>
            </w:pPr>
            <w:r>
              <w:rPr>
                <w:b w:val="0"/>
              </w:rPr>
              <w:t>On entre 2.</w:t>
            </w:r>
          </w:p>
        </w:tc>
        <w:tc>
          <w:tcPr>
            <w:tcW w:w="2369" w:type="dxa"/>
            <w:vAlign w:val="center"/>
          </w:tcPr>
          <w:p w14:paraId="183F55FD"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50D299E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Combien de cases pour le bateau 1 ? »</w:t>
            </w:r>
          </w:p>
        </w:tc>
      </w:tr>
      <w:tr w:rsidR="00C8456D" w14:paraId="19EF9553"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437AD7B" w14:textId="77777777" w:rsidR="00C8456D" w:rsidRPr="00FB3A0B" w:rsidRDefault="00C8456D" w:rsidP="00DB7F04">
            <w:pPr>
              <w:rPr>
                <w:b w:val="0"/>
              </w:rPr>
            </w:pPr>
            <w:r>
              <w:rPr>
                <w:b w:val="0"/>
              </w:rPr>
              <w:t>On entre 2</w:t>
            </w:r>
          </w:p>
        </w:tc>
        <w:tc>
          <w:tcPr>
            <w:tcW w:w="2369" w:type="dxa"/>
            <w:vAlign w:val="center"/>
          </w:tcPr>
          <w:p w14:paraId="670705F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673" w:type="dxa"/>
            <w:vAlign w:val="center"/>
          </w:tcPr>
          <w:p w14:paraId="137C12F2"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Coordonnées de la case : »</w:t>
            </w:r>
          </w:p>
        </w:tc>
      </w:tr>
      <w:tr w:rsidR="00C8456D" w14:paraId="4B8BF57E"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1740489A" w14:textId="77777777" w:rsidR="00C8456D" w:rsidRPr="00273192" w:rsidRDefault="00C8456D" w:rsidP="00DB7F04">
            <w:pPr>
              <w:rPr>
                <w:b w:val="0"/>
              </w:rPr>
            </w:pPr>
            <w:r w:rsidRPr="00273192">
              <w:rPr>
                <w:b w:val="0"/>
              </w:rPr>
              <w:t>On entre A6</w:t>
            </w:r>
          </w:p>
        </w:tc>
        <w:tc>
          <w:tcPr>
            <w:tcW w:w="2369" w:type="dxa"/>
            <w:vAlign w:val="center"/>
          </w:tcPr>
          <w:p w14:paraId="182DFF4F"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37A8387D"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Suivante n. 2: » </w:t>
            </w:r>
          </w:p>
        </w:tc>
      </w:tr>
      <w:tr w:rsidR="00C8456D" w14:paraId="3B224A8A"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355B3B2" w14:textId="77777777" w:rsidR="00C8456D" w:rsidRPr="00273192" w:rsidRDefault="00C8456D" w:rsidP="00DB7F04">
            <w:pPr>
              <w:rPr>
                <w:b w:val="0"/>
              </w:rPr>
            </w:pPr>
            <w:r w:rsidRPr="00273192">
              <w:rPr>
                <w:b w:val="0"/>
              </w:rPr>
              <w:t>On entre A3</w:t>
            </w:r>
          </w:p>
        </w:tc>
        <w:tc>
          <w:tcPr>
            <w:tcW w:w="2369" w:type="dxa"/>
            <w:vAlign w:val="center"/>
          </w:tcPr>
          <w:p w14:paraId="19DB9419"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17CD5428"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STOP, ces cases ne se touchent pas. Recommencez…» </w:t>
            </w:r>
          </w:p>
        </w:tc>
      </w:tr>
      <w:tr w:rsidR="00C8456D" w14:paraId="3463B770"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2D9258F7" w14:textId="77777777" w:rsidR="00C8456D" w:rsidRPr="00273192" w:rsidRDefault="00C8456D" w:rsidP="00DB7F04">
            <w:pPr>
              <w:rPr>
                <w:b w:val="0"/>
              </w:rPr>
            </w:pPr>
            <w:r w:rsidRPr="00273192">
              <w:rPr>
                <w:b w:val="0"/>
              </w:rPr>
              <w:t>On entre A5</w:t>
            </w:r>
          </w:p>
        </w:tc>
        <w:tc>
          <w:tcPr>
            <w:tcW w:w="2369" w:type="dxa"/>
            <w:vAlign w:val="center"/>
          </w:tcPr>
          <w:p w14:paraId="626BC47C"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5B5DB132"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sidRPr="00273192">
              <w:rPr>
                <w:bCs/>
              </w:rPr>
              <w:t>« OK, combien de cases pour le bateau 2 ? »</w:t>
            </w:r>
          </w:p>
        </w:tc>
      </w:tr>
      <w:tr w:rsidR="00C8456D" w14:paraId="214B98C4" w14:textId="77777777" w:rsidTr="00DB7F04">
        <w:trPr>
          <w:trHeight w:val="327"/>
        </w:trPr>
        <w:tc>
          <w:tcPr>
            <w:cnfStyle w:val="001000000000" w:firstRow="0" w:lastRow="0" w:firstColumn="1" w:lastColumn="0" w:oddVBand="0" w:evenVBand="0" w:oddHBand="0" w:evenHBand="0" w:firstRowFirstColumn="0" w:firstRowLastColumn="0" w:lastRowFirstColumn="0" w:lastRowLastColumn="0"/>
            <w:tcW w:w="9062" w:type="dxa"/>
            <w:gridSpan w:val="3"/>
            <w:vAlign w:val="center"/>
          </w:tcPr>
          <w:p w14:paraId="70810938" w14:textId="77777777" w:rsidR="00C8456D" w:rsidRPr="00273192" w:rsidRDefault="00C8456D" w:rsidP="00DB7F04">
            <w:pPr>
              <w:rPr>
                <w:b w:val="0"/>
              </w:rPr>
            </w:pPr>
            <w:r w:rsidRPr="00273192">
              <w:rPr>
                <w:b w:val="0"/>
              </w:rPr>
              <w:t>…</w:t>
            </w:r>
          </w:p>
        </w:tc>
      </w:tr>
      <w:tr w:rsidR="00C8456D" w14:paraId="0E66AB4A" w14:textId="77777777" w:rsidTr="00DB7F04">
        <w:trPr>
          <w:trHeight w:val="515"/>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6C304E93" w14:textId="77777777" w:rsidR="00C8456D" w:rsidRPr="00273192" w:rsidRDefault="00C8456D" w:rsidP="00DB7F04">
            <w:pPr>
              <w:rPr>
                <w:b w:val="0"/>
              </w:rPr>
            </w:pPr>
          </w:p>
        </w:tc>
        <w:tc>
          <w:tcPr>
            <w:tcW w:w="2369" w:type="dxa"/>
            <w:vAlign w:val="center"/>
          </w:tcPr>
          <w:p w14:paraId="14434029"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p>
        </w:tc>
        <w:tc>
          <w:tcPr>
            <w:tcW w:w="3673" w:type="dxa"/>
            <w:vAlign w:val="center"/>
          </w:tcPr>
          <w:p w14:paraId="730127F4" w14:textId="77777777" w:rsidR="00C8456D" w:rsidRPr="00273192" w:rsidRDefault="00C8456D" w:rsidP="00DB7F04">
            <w:pPr>
              <w:cnfStyle w:val="000000000000" w:firstRow="0" w:lastRow="0" w:firstColumn="0" w:lastColumn="0" w:oddVBand="0" w:evenVBand="0" w:oddHBand="0" w:evenHBand="0" w:firstRowFirstColumn="0" w:firstRowLastColumn="0" w:lastRowFirstColumn="0" w:lastRowLastColumn="0"/>
              <w:rPr>
                <w:bCs/>
              </w:rPr>
            </w:pPr>
            <w:r>
              <w:rPr>
                <w:bCs/>
              </w:rPr>
              <w:t>« Parfait les bateaux sont bien placés en A6, A5, […]. (04)</w:t>
            </w:r>
          </w:p>
        </w:tc>
      </w:tr>
    </w:tbl>
    <w:p w14:paraId="13C5DBE0" w14:textId="77777777" w:rsidR="007378BE" w:rsidRDefault="007378BE" w:rsidP="007378BE">
      <w:pPr>
        <w:pStyle w:val="Titre3"/>
        <w:numPr>
          <w:ilvl w:val="0"/>
          <w:numId w:val="0"/>
        </w:numPr>
        <w:ind w:left="720" w:hanging="720"/>
      </w:pPr>
      <w:bookmarkStart w:id="19" w:name="_Toc1588698"/>
    </w:p>
    <w:p w14:paraId="2890D760" w14:textId="77777777" w:rsidR="00C8456D" w:rsidRDefault="00C8456D" w:rsidP="00C8456D">
      <w:pPr>
        <w:pStyle w:val="Titre3"/>
      </w:pPr>
      <w:bookmarkStart w:id="20" w:name="_Toc5469190"/>
      <w:r>
        <w:t>Jouer contre l’ordinateur</w:t>
      </w:r>
      <w:bookmarkEnd w:id="19"/>
      <w:bookmarkEnd w:id="20"/>
    </w:p>
    <w:p w14:paraId="57A33DCA" w14:textId="77777777" w:rsidR="00C8456D" w:rsidRDefault="00C8456D" w:rsidP="00C8456D">
      <w:pPr>
        <w:pStyle w:val="Titre4"/>
      </w:pPr>
      <w:bookmarkStart w:id="21" w:name="_Toc1588699"/>
      <w:r>
        <w:t>Partie complète.</w:t>
      </w:r>
      <w:bookmarkEnd w:id="21"/>
    </w:p>
    <w:tbl>
      <w:tblPr>
        <w:tblStyle w:val="Grilledutableau"/>
        <w:tblW w:w="0" w:type="auto"/>
        <w:tblLook w:val="04A0" w:firstRow="1" w:lastRow="0" w:firstColumn="1" w:lastColumn="0" w:noHBand="0" w:noVBand="1"/>
      </w:tblPr>
      <w:tblGrid>
        <w:gridCol w:w="1980"/>
        <w:gridCol w:w="7080"/>
      </w:tblGrid>
      <w:tr w:rsidR="00C8456D" w14:paraId="13958405" w14:textId="77777777" w:rsidTr="00DB7F04">
        <w:trPr>
          <w:trHeight w:val="510"/>
        </w:trPr>
        <w:tc>
          <w:tcPr>
            <w:tcW w:w="1980" w:type="dxa"/>
            <w:shd w:val="clear" w:color="auto" w:fill="8EAADB" w:themeFill="accent1" w:themeFillTint="99"/>
            <w:vAlign w:val="center"/>
          </w:tcPr>
          <w:p w14:paraId="2C8645E7" w14:textId="77777777" w:rsidR="00C8456D" w:rsidRDefault="00C8456D" w:rsidP="00DB7F04">
            <w:r>
              <w:t>Identifiant + Titre</w:t>
            </w:r>
          </w:p>
        </w:tc>
        <w:tc>
          <w:tcPr>
            <w:tcW w:w="7082" w:type="dxa"/>
            <w:shd w:val="clear" w:color="auto" w:fill="D9E2F3" w:themeFill="accent1" w:themeFillTint="33"/>
            <w:vAlign w:val="center"/>
          </w:tcPr>
          <w:p w14:paraId="36346864" w14:textId="77777777" w:rsidR="00C8456D" w:rsidRDefault="00C8456D" w:rsidP="00DB7F04">
            <w:r>
              <w:t>3.1 Jouer une partie</w:t>
            </w:r>
          </w:p>
        </w:tc>
      </w:tr>
      <w:tr w:rsidR="00C8456D" w14:paraId="7E1293AC" w14:textId="77777777" w:rsidTr="00DB7F04">
        <w:trPr>
          <w:trHeight w:val="510"/>
        </w:trPr>
        <w:tc>
          <w:tcPr>
            <w:tcW w:w="1980" w:type="dxa"/>
            <w:shd w:val="clear" w:color="auto" w:fill="8EAADB" w:themeFill="accent1" w:themeFillTint="99"/>
            <w:vAlign w:val="center"/>
          </w:tcPr>
          <w:p w14:paraId="69F6766D" w14:textId="77777777" w:rsidR="00C8456D" w:rsidRDefault="00C8456D" w:rsidP="00DB7F04">
            <w:r>
              <w:t>En tant que</w:t>
            </w:r>
          </w:p>
        </w:tc>
        <w:tc>
          <w:tcPr>
            <w:tcW w:w="7082" w:type="dxa"/>
            <w:shd w:val="clear" w:color="auto" w:fill="D9E2F3" w:themeFill="accent1" w:themeFillTint="33"/>
            <w:vAlign w:val="center"/>
          </w:tcPr>
          <w:p w14:paraId="2F2A1FCC" w14:textId="77777777" w:rsidR="00C8456D" w:rsidRDefault="00C8456D" w:rsidP="00DB7F04">
            <w:r>
              <w:t>Utilisateur</w:t>
            </w:r>
          </w:p>
        </w:tc>
      </w:tr>
      <w:tr w:rsidR="00C8456D" w14:paraId="4B053448" w14:textId="77777777" w:rsidTr="00DB7F04">
        <w:trPr>
          <w:trHeight w:val="510"/>
        </w:trPr>
        <w:tc>
          <w:tcPr>
            <w:tcW w:w="1980" w:type="dxa"/>
            <w:shd w:val="clear" w:color="auto" w:fill="8EAADB" w:themeFill="accent1" w:themeFillTint="99"/>
            <w:vAlign w:val="center"/>
          </w:tcPr>
          <w:p w14:paraId="29B82107" w14:textId="77777777" w:rsidR="00C8456D" w:rsidRDefault="00C8456D" w:rsidP="00DB7F04">
            <w:r>
              <w:t>Je veux</w:t>
            </w:r>
          </w:p>
        </w:tc>
        <w:tc>
          <w:tcPr>
            <w:tcW w:w="7082" w:type="dxa"/>
            <w:shd w:val="clear" w:color="auto" w:fill="D9E2F3" w:themeFill="accent1" w:themeFillTint="33"/>
            <w:vAlign w:val="center"/>
          </w:tcPr>
          <w:p w14:paraId="17D7C09E" w14:textId="77777777" w:rsidR="00C8456D" w:rsidRDefault="00C8456D" w:rsidP="00DB7F04">
            <w:r>
              <w:t>Jouer contre l’ordinateur</w:t>
            </w:r>
          </w:p>
        </w:tc>
      </w:tr>
      <w:tr w:rsidR="00C8456D" w14:paraId="3DCB047E" w14:textId="77777777" w:rsidTr="00DB7F04">
        <w:trPr>
          <w:trHeight w:val="510"/>
        </w:trPr>
        <w:tc>
          <w:tcPr>
            <w:tcW w:w="1980" w:type="dxa"/>
            <w:shd w:val="clear" w:color="auto" w:fill="8EAADB" w:themeFill="accent1" w:themeFillTint="99"/>
            <w:vAlign w:val="center"/>
          </w:tcPr>
          <w:p w14:paraId="21B3818E" w14:textId="77777777" w:rsidR="00C8456D" w:rsidRDefault="00C8456D" w:rsidP="00DB7F04">
            <w:r>
              <w:t>Pour</w:t>
            </w:r>
          </w:p>
        </w:tc>
        <w:tc>
          <w:tcPr>
            <w:tcW w:w="7082" w:type="dxa"/>
            <w:shd w:val="clear" w:color="auto" w:fill="D9E2F3" w:themeFill="accent1" w:themeFillTint="33"/>
            <w:vAlign w:val="center"/>
          </w:tcPr>
          <w:p w14:paraId="7E7DDE6D" w14:textId="77777777" w:rsidR="00C8456D" w:rsidRDefault="00C8456D" w:rsidP="00DB7F04">
            <w:r>
              <w:t>Jouer une partie</w:t>
            </w:r>
          </w:p>
        </w:tc>
      </w:tr>
      <w:tr w:rsidR="00C8456D" w14:paraId="32AE1004" w14:textId="77777777" w:rsidTr="00DB7F04">
        <w:trPr>
          <w:trHeight w:val="510"/>
        </w:trPr>
        <w:tc>
          <w:tcPr>
            <w:tcW w:w="1980" w:type="dxa"/>
            <w:shd w:val="clear" w:color="auto" w:fill="8EAADB" w:themeFill="accent1" w:themeFillTint="99"/>
            <w:vAlign w:val="center"/>
          </w:tcPr>
          <w:p w14:paraId="30782A38" w14:textId="77777777" w:rsidR="00C8456D" w:rsidRDefault="00C8456D" w:rsidP="00DB7F04">
            <w:r>
              <w:t>Priorité</w:t>
            </w:r>
          </w:p>
        </w:tc>
        <w:tc>
          <w:tcPr>
            <w:tcW w:w="7082" w:type="dxa"/>
            <w:shd w:val="clear" w:color="auto" w:fill="D9E2F3" w:themeFill="accent1" w:themeFillTint="33"/>
            <w:vAlign w:val="center"/>
          </w:tcPr>
          <w:p w14:paraId="0CF87506" w14:textId="77777777" w:rsidR="00C8456D" w:rsidRDefault="00C8456D" w:rsidP="00DB7F04">
            <w:r>
              <w:t>M</w:t>
            </w:r>
          </w:p>
        </w:tc>
      </w:tr>
    </w:tbl>
    <w:p w14:paraId="5AA94311" w14:textId="77777777" w:rsidR="00C8456D" w:rsidRPr="004E5E79" w:rsidRDefault="00C8456D" w:rsidP="00C8456D"/>
    <w:tbl>
      <w:tblPr>
        <w:tblStyle w:val="TableauGrille1Clair"/>
        <w:tblW w:w="0" w:type="auto"/>
        <w:tblLook w:val="04A0" w:firstRow="1" w:lastRow="0" w:firstColumn="1" w:lastColumn="0" w:noHBand="0" w:noVBand="1"/>
      </w:tblPr>
      <w:tblGrid>
        <w:gridCol w:w="3019"/>
        <w:gridCol w:w="2221"/>
        <w:gridCol w:w="3820"/>
      </w:tblGrid>
      <w:tr w:rsidR="00C8456D" w14:paraId="4194E5D2" w14:textId="77777777" w:rsidTr="00DB7F04">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19" w:type="dxa"/>
            <w:shd w:val="clear" w:color="auto" w:fill="B4C6E7" w:themeFill="accent1" w:themeFillTint="66"/>
            <w:vAlign w:val="center"/>
          </w:tcPr>
          <w:p w14:paraId="2A7EC64F" w14:textId="77777777" w:rsidR="00C8456D" w:rsidRDefault="00C8456D" w:rsidP="00DB7F04">
            <w:r>
              <w:t>Action</w:t>
            </w:r>
          </w:p>
        </w:tc>
        <w:tc>
          <w:tcPr>
            <w:tcW w:w="2221" w:type="dxa"/>
            <w:shd w:val="clear" w:color="auto" w:fill="B4C6E7" w:themeFill="accent1" w:themeFillTint="66"/>
            <w:vAlign w:val="center"/>
          </w:tcPr>
          <w:p w14:paraId="5C8A8416"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Condition particulière</w:t>
            </w:r>
          </w:p>
        </w:tc>
        <w:tc>
          <w:tcPr>
            <w:tcW w:w="3820" w:type="dxa"/>
            <w:shd w:val="clear" w:color="auto" w:fill="B4C6E7" w:themeFill="accent1" w:themeFillTint="66"/>
            <w:vAlign w:val="center"/>
          </w:tcPr>
          <w:p w14:paraId="48FA3375" w14:textId="77777777" w:rsidR="00C8456D" w:rsidRDefault="00C8456D" w:rsidP="00DB7F04">
            <w:pPr>
              <w:cnfStyle w:val="100000000000" w:firstRow="1" w:lastRow="0" w:firstColumn="0" w:lastColumn="0" w:oddVBand="0" w:evenVBand="0" w:oddHBand="0" w:evenHBand="0" w:firstRowFirstColumn="0" w:firstRowLastColumn="0" w:lastRowFirstColumn="0" w:lastRowLastColumn="0"/>
            </w:pPr>
            <w:r>
              <w:t>Réaction</w:t>
            </w:r>
          </w:p>
        </w:tc>
      </w:tr>
      <w:tr w:rsidR="00C8456D" w14:paraId="7441AD32"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8418CB9" w14:textId="77777777" w:rsidR="00C8456D" w:rsidRPr="00FB3A0B" w:rsidRDefault="00C8456D" w:rsidP="00DB7F04"/>
        </w:tc>
        <w:tc>
          <w:tcPr>
            <w:tcW w:w="2221" w:type="dxa"/>
            <w:vAlign w:val="center"/>
          </w:tcPr>
          <w:p w14:paraId="55C04A1B"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Les bateaux sont placés.</w:t>
            </w:r>
          </w:p>
        </w:tc>
        <w:tc>
          <w:tcPr>
            <w:tcW w:w="3820" w:type="dxa"/>
            <w:vAlign w:val="center"/>
          </w:tcPr>
          <w:p w14:paraId="4CE7D0C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Tapez une touche dès que vous êtes prêt à jouer !» </w:t>
            </w:r>
          </w:p>
        </w:tc>
      </w:tr>
      <w:tr w:rsidR="00C8456D" w14:paraId="2D1A4A8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69E52E0" w14:textId="77777777" w:rsidR="00C8456D" w:rsidRPr="006D1743" w:rsidRDefault="00C8456D" w:rsidP="00DB7F04">
            <w:pPr>
              <w:rPr>
                <w:b w:val="0"/>
              </w:rPr>
            </w:pPr>
            <w:r>
              <w:rPr>
                <w:b w:val="0"/>
              </w:rPr>
              <w:t>On entre une touche puis enter.</w:t>
            </w:r>
          </w:p>
        </w:tc>
        <w:tc>
          <w:tcPr>
            <w:tcW w:w="2221" w:type="dxa"/>
            <w:vAlign w:val="center"/>
          </w:tcPr>
          <w:p w14:paraId="52DE0AA7"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B4B9A1C" w14:textId="169CAF8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841F3A" w:rsidRPr="00841F3A">
              <w:t>Bataille Navale – Partie en cours</w:t>
            </w:r>
            <w:r w:rsidR="00841F3A">
              <w:t xml:space="preserve"> </w:t>
            </w:r>
            <w:r w:rsidR="005F19AE">
              <w:t>» + Affiche la grille.</w:t>
            </w:r>
          </w:p>
          <w:p w14:paraId="0E63FE2A"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 Entrez une case : »</w:t>
            </w:r>
          </w:p>
        </w:tc>
      </w:tr>
      <w:tr w:rsidR="00C8456D" w14:paraId="184ED799" w14:textId="77777777" w:rsidTr="00DB7F04">
        <w:trPr>
          <w:trHeight w:val="27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4A90802" w14:textId="77777777" w:rsidR="00C8456D" w:rsidRPr="00FB3A0B" w:rsidRDefault="00C8456D" w:rsidP="00DB7F04">
            <w:pPr>
              <w:rPr>
                <w:b w:val="0"/>
              </w:rPr>
            </w:pPr>
            <w:r w:rsidRPr="00FB3A0B">
              <w:rPr>
                <w:b w:val="0"/>
              </w:rPr>
              <w:t>On entre B4</w:t>
            </w:r>
          </w:p>
        </w:tc>
        <w:tc>
          <w:tcPr>
            <w:tcW w:w="2221" w:type="dxa"/>
            <w:vAlign w:val="center"/>
          </w:tcPr>
          <w:p w14:paraId="43A52A10"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324B92E3" w14:textId="6998449E"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402A4D">
              <w:t xml:space="preserve">Pour B4 : </w:t>
            </w:r>
            <w:r>
              <w:t>A l’eau</w:t>
            </w:r>
            <w:r w:rsidR="00402A4D">
              <w:t xml:space="preserve"> …</w:t>
            </w:r>
            <w:r>
              <w:t xml:space="preserve"> » + Afficher une croix</w:t>
            </w:r>
            <w:r w:rsidR="006618CA">
              <w:t xml:space="preserve"> </w:t>
            </w:r>
            <w:r w:rsidR="002A3313">
              <w:t xml:space="preserve">dans la case </w:t>
            </w:r>
            <w:r w:rsidR="006618CA">
              <w:t>+</w:t>
            </w:r>
            <w:r w:rsidR="000C4937">
              <w:t xml:space="preserve"> « Entrez une case : »</w:t>
            </w:r>
            <w:r w:rsidR="006618CA">
              <w:t xml:space="preserve"> </w:t>
            </w:r>
          </w:p>
        </w:tc>
      </w:tr>
      <w:tr w:rsidR="00C8456D" w14:paraId="72DBBD2A"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23B1C6D9" w14:textId="4B08A09F" w:rsidR="00C8456D" w:rsidRPr="00FB3A0B" w:rsidRDefault="00C03606" w:rsidP="00DB7F04">
            <w:pPr>
              <w:rPr>
                <w:b w:val="0"/>
              </w:rPr>
            </w:pPr>
            <w:r>
              <w:rPr>
                <w:b w:val="0"/>
              </w:rPr>
              <w:lastRenderedPageBreak/>
              <w:t>On entre D2</w:t>
            </w:r>
          </w:p>
        </w:tc>
        <w:tc>
          <w:tcPr>
            <w:tcW w:w="2221" w:type="dxa"/>
            <w:vAlign w:val="center"/>
          </w:tcPr>
          <w:p w14:paraId="76264A7F" w14:textId="1D517C4E"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3604D7E8" w14:textId="7DC4B450"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 xml:space="preserve">Pour D2 </w:t>
            </w:r>
            <w:r w:rsidR="00B27A16">
              <w:t xml:space="preserve">: </w:t>
            </w:r>
            <w:r>
              <w:t>Touché » + Afficher un « O » dans la case.</w:t>
            </w:r>
          </w:p>
        </w:tc>
      </w:tr>
      <w:tr w:rsidR="00C8456D" w14:paraId="4E8237C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2F4E4F2" w14:textId="68C5332C" w:rsidR="00C8456D" w:rsidRPr="00FB3A0B" w:rsidRDefault="00DD7F0C" w:rsidP="00DB7F04">
            <w:pPr>
              <w:rPr>
                <w:b w:val="0"/>
              </w:rPr>
            </w:pPr>
            <w:r>
              <w:rPr>
                <w:b w:val="0"/>
              </w:rPr>
              <w:t>On entre D3</w:t>
            </w:r>
          </w:p>
        </w:tc>
        <w:tc>
          <w:tcPr>
            <w:tcW w:w="2221" w:type="dxa"/>
            <w:vAlign w:val="center"/>
          </w:tcPr>
          <w:p w14:paraId="38001F4F" w14:textId="502DC368" w:rsidR="00C8456D" w:rsidRDefault="00075765" w:rsidP="00DB7F04">
            <w:pPr>
              <w:cnfStyle w:val="000000000000" w:firstRow="0" w:lastRow="0" w:firstColumn="0" w:lastColumn="0" w:oddVBand="0" w:evenVBand="0" w:oddHBand="0" w:evenHBand="0" w:firstRowFirstColumn="0" w:firstRowLastColumn="0" w:lastRowFirstColumn="0" w:lastRowLastColumn="0"/>
            </w:pPr>
            <w:r>
              <w:t>Il y a un bateau</w:t>
            </w:r>
          </w:p>
        </w:tc>
        <w:tc>
          <w:tcPr>
            <w:tcW w:w="3820" w:type="dxa"/>
            <w:vAlign w:val="center"/>
          </w:tcPr>
          <w:p w14:paraId="77BDFC3A" w14:textId="7D9F6419"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D3</w:t>
            </w:r>
            <w:r w:rsidR="004D66AD">
              <w:t xml:space="preserve"> : </w:t>
            </w:r>
            <w:r>
              <w:t>Touché » + Afficher un « O » dans la case.</w:t>
            </w:r>
            <w:r w:rsidR="000C4937">
              <w:t xml:space="preserve"> + « Entrez une case : »</w:t>
            </w:r>
          </w:p>
        </w:tc>
      </w:tr>
      <w:tr w:rsidR="00C8456D" w14:paraId="1DD0750F"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4A3A1B0" w14:textId="2F74D393" w:rsidR="00C8456D" w:rsidRPr="00FB3A0B" w:rsidRDefault="00C03606" w:rsidP="00DB7F04">
            <w:pPr>
              <w:rPr>
                <w:b w:val="0"/>
              </w:rPr>
            </w:pPr>
            <w:r>
              <w:rPr>
                <w:b w:val="0"/>
              </w:rPr>
              <w:t>On entre D4</w:t>
            </w:r>
          </w:p>
        </w:tc>
        <w:tc>
          <w:tcPr>
            <w:tcW w:w="2221" w:type="dxa"/>
            <w:vAlign w:val="center"/>
          </w:tcPr>
          <w:p w14:paraId="447EE48F"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r>
              <w:t>Le bateau est long de 3 cases.</w:t>
            </w:r>
          </w:p>
        </w:tc>
        <w:tc>
          <w:tcPr>
            <w:tcW w:w="3820" w:type="dxa"/>
            <w:vAlign w:val="center"/>
          </w:tcPr>
          <w:p w14:paraId="53131319" w14:textId="6164244B"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03606">
              <w:t>Pour D4</w:t>
            </w:r>
            <w:r w:rsidR="00DD600C">
              <w:t xml:space="preserve"> : </w:t>
            </w:r>
            <w:r>
              <w:t xml:space="preserve">Touché et </w:t>
            </w:r>
            <w:r w:rsidR="002248DC">
              <w:t>coulé !» + Sur le plateau, les cases du bateau</w:t>
            </w:r>
            <w:r>
              <w:t xml:space="preserve"> se changent en block blanc.</w:t>
            </w:r>
            <w:r w:rsidR="00DE4914">
              <w:t xml:space="preserve"> + « Entrez une case : »</w:t>
            </w:r>
          </w:p>
        </w:tc>
      </w:tr>
      <w:tr w:rsidR="00C8456D" w14:paraId="2D6AB5DE" w14:textId="77777777" w:rsidTr="00DB7F04">
        <w:trPr>
          <w:trHeight w:val="362"/>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1278528" w14:textId="07CB4D32" w:rsidR="00C8456D" w:rsidRPr="00FB3A0B" w:rsidRDefault="00BD1663" w:rsidP="00DB7F04">
            <w:pPr>
              <w:rPr>
                <w:b w:val="0"/>
              </w:rPr>
            </w:pPr>
            <w:r>
              <w:rPr>
                <w:b w:val="0"/>
              </w:rPr>
              <w:t>On entre F8</w:t>
            </w:r>
          </w:p>
        </w:tc>
        <w:tc>
          <w:tcPr>
            <w:tcW w:w="2221" w:type="dxa"/>
            <w:vAlign w:val="center"/>
          </w:tcPr>
          <w:p w14:paraId="442C3F06" w14:textId="77777777" w:rsidR="00C8456D" w:rsidRDefault="00C8456D"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707AADCE" w14:textId="79359EC6" w:rsidR="00C8456D" w:rsidRDefault="00C8456D" w:rsidP="00DB7F04">
            <w:pPr>
              <w:cnfStyle w:val="000000000000" w:firstRow="0" w:lastRow="0" w:firstColumn="0" w:lastColumn="0" w:oddVBand="0" w:evenVBand="0" w:oddHBand="0" w:evenHBand="0" w:firstRowFirstColumn="0" w:firstRowLastColumn="0" w:lastRowFirstColumn="0" w:lastRowLastColumn="0"/>
            </w:pPr>
            <w:r>
              <w:t>« </w:t>
            </w:r>
            <w:r w:rsidR="00CB2BF2">
              <w:t>Pour F8</w:t>
            </w:r>
            <w:r w:rsidR="00DE4914">
              <w:t xml:space="preserve"> : </w:t>
            </w:r>
            <w:r>
              <w:t>A l’eau » + Afficher une croix</w:t>
            </w:r>
            <w:r w:rsidR="00DE4914">
              <w:t>. + « Entrez une case : »</w:t>
            </w:r>
          </w:p>
        </w:tc>
      </w:tr>
      <w:tr w:rsidR="00C8456D" w14:paraId="61268F4E"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1CFCD34" w14:textId="77777777" w:rsidR="00C8456D" w:rsidRPr="00DB7F04" w:rsidRDefault="00C8456D" w:rsidP="00DB7F04">
            <w:pPr>
              <w:rPr>
                <w:b w:val="0"/>
              </w:rPr>
            </w:pPr>
            <w:r w:rsidRPr="00DB7F04">
              <w:rPr>
                <w:b w:val="0"/>
              </w:rPr>
              <w:t>On entre R9</w:t>
            </w:r>
          </w:p>
        </w:tc>
        <w:tc>
          <w:tcPr>
            <w:tcW w:w="2221" w:type="dxa"/>
            <w:vAlign w:val="center"/>
          </w:tcPr>
          <w:p w14:paraId="4C002FA3" w14:textId="77777777"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La valeur n’est pas une coordonnée d’une case du plateau.</w:t>
            </w:r>
          </w:p>
        </w:tc>
        <w:tc>
          <w:tcPr>
            <w:tcW w:w="3820" w:type="dxa"/>
            <w:vAlign w:val="center"/>
          </w:tcPr>
          <w:p w14:paraId="3E3061D9" w14:textId="69674CF8" w:rsidR="00C8456D" w:rsidRPr="00DB7F04" w:rsidRDefault="00C8456D" w:rsidP="00DB7F04">
            <w:pPr>
              <w:cnfStyle w:val="000000000000" w:firstRow="0" w:lastRow="0" w:firstColumn="0" w:lastColumn="0" w:oddVBand="0" w:evenVBand="0" w:oddHBand="0" w:evenHBand="0" w:firstRowFirstColumn="0" w:firstRowLastColumn="0" w:lastRowFirstColumn="0" w:lastRowLastColumn="0"/>
            </w:pPr>
            <w:r w:rsidRPr="00DB7F04">
              <w:t>« Cette valeur ne correspo</w:t>
            </w:r>
            <w:r w:rsidR="009D0A12" w:rsidRPr="00DB7F04">
              <w:t>nd pas à une case ! Recommencez</w:t>
            </w:r>
            <w:r w:rsidR="00CC7B7A" w:rsidRPr="00DB7F04">
              <w:t> : »</w:t>
            </w:r>
          </w:p>
        </w:tc>
      </w:tr>
      <w:tr w:rsidR="00A72865" w14:paraId="70562901"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070A5BBA" w14:textId="5C369D85" w:rsidR="00A72865" w:rsidRPr="00DB7F04" w:rsidRDefault="00A72865" w:rsidP="00DB7F04">
            <w:pPr>
              <w:rPr>
                <w:b w:val="0"/>
              </w:rPr>
            </w:pPr>
            <w:r w:rsidRPr="00DB7F04">
              <w:rPr>
                <w:b w:val="0"/>
              </w:rPr>
              <w:t xml:space="preserve">On entre bla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r w:rsidRPr="00DB7F04">
              <w:rPr>
                <w:b w:val="0"/>
              </w:rPr>
              <w:t xml:space="preserve"> </w:t>
            </w:r>
            <w:proofErr w:type="spellStart"/>
            <w:r w:rsidRPr="00DB7F04">
              <w:rPr>
                <w:b w:val="0"/>
              </w:rPr>
              <w:t>bla</w:t>
            </w:r>
            <w:proofErr w:type="spellEnd"/>
          </w:p>
        </w:tc>
        <w:tc>
          <w:tcPr>
            <w:tcW w:w="2221" w:type="dxa"/>
            <w:vAlign w:val="center"/>
          </w:tcPr>
          <w:p w14:paraId="336D911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0D64D543" w14:textId="159B07E6"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Cette valeur ne correspond pas à une case ! Recommencez : »</w:t>
            </w:r>
          </w:p>
        </w:tc>
      </w:tr>
      <w:tr w:rsidR="00A72865" w14:paraId="1F50CA3D" w14:textId="77777777" w:rsidTr="00DB7F04">
        <w:trPr>
          <w:trHeight w:val="510"/>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1F549C7F" w14:textId="1321EC06" w:rsidR="00A72865" w:rsidRPr="00DB7F04" w:rsidRDefault="00A72865" w:rsidP="00DB7F04">
            <w:pPr>
              <w:rPr>
                <w:b w:val="0"/>
              </w:rPr>
            </w:pPr>
            <w:r w:rsidRPr="00DB7F04">
              <w:rPr>
                <w:b w:val="0"/>
              </w:rPr>
              <w:t>On entre G8</w:t>
            </w:r>
          </w:p>
        </w:tc>
        <w:tc>
          <w:tcPr>
            <w:tcW w:w="2221" w:type="dxa"/>
            <w:vAlign w:val="center"/>
          </w:tcPr>
          <w:p w14:paraId="0C0482F7"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p>
        </w:tc>
        <w:tc>
          <w:tcPr>
            <w:tcW w:w="3820" w:type="dxa"/>
            <w:vAlign w:val="center"/>
          </w:tcPr>
          <w:p w14:paraId="2420F481" w14:textId="76490CAF"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G8 : Touché » + Afficher un « O » dans la case. + « Entrez une case : »</w:t>
            </w:r>
          </w:p>
        </w:tc>
      </w:tr>
      <w:tr w:rsidR="00A72865" w14:paraId="5997AEF4" w14:textId="77777777" w:rsidTr="00DB7F04">
        <w:trPr>
          <w:trHeight w:val="558"/>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796B43AC" w14:textId="36FD8A19" w:rsidR="00A72865" w:rsidRPr="00DB7F04" w:rsidRDefault="00A72865" w:rsidP="00DB7F04">
            <w:pPr>
              <w:rPr>
                <w:b w:val="0"/>
              </w:rPr>
            </w:pPr>
            <w:r w:rsidRPr="00DB7F04">
              <w:rPr>
                <w:b w:val="0"/>
              </w:rPr>
              <w:t>On entre F8</w:t>
            </w:r>
          </w:p>
        </w:tc>
        <w:tc>
          <w:tcPr>
            <w:tcW w:w="2221" w:type="dxa"/>
            <w:vAlign w:val="center"/>
          </w:tcPr>
          <w:p w14:paraId="2310228F"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On a déjà tiré sur cette case.</w:t>
            </w:r>
          </w:p>
        </w:tc>
        <w:tc>
          <w:tcPr>
            <w:tcW w:w="3820" w:type="dxa"/>
            <w:vAlign w:val="center"/>
          </w:tcPr>
          <w:p w14:paraId="3D0A9234" w14:textId="0F6F65FD"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Pour F8 : Déjà tiré ici ! Refaites votre choix… » + « Entrez une case : »</w:t>
            </w:r>
            <w:r w:rsidR="00A9496A" w:rsidRPr="00DB7F04">
              <w:t xml:space="preserve"> </w:t>
            </w:r>
            <w:r w:rsidR="00EF0898" w:rsidRPr="00DB7F04">
              <w:t>Maquette_</w:t>
            </w:r>
            <w:r w:rsidR="00A9496A" w:rsidRPr="00DB7F04">
              <w:t>1.3</w:t>
            </w:r>
          </w:p>
        </w:tc>
      </w:tr>
      <w:tr w:rsidR="00A72865" w14:paraId="79450A5E" w14:textId="77777777" w:rsidTr="00DB7F04">
        <w:trPr>
          <w:trHeight w:val="250"/>
        </w:trPr>
        <w:tc>
          <w:tcPr>
            <w:cnfStyle w:val="001000000000" w:firstRow="0" w:lastRow="0" w:firstColumn="1" w:lastColumn="0" w:oddVBand="0" w:evenVBand="0" w:oddHBand="0" w:evenHBand="0" w:firstRowFirstColumn="0" w:firstRowLastColumn="0" w:lastRowFirstColumn="0" w:lastRowLastColumn="0"/>
            <w:tcW w:w="9060" w:type="dxa"/>
            <w:gridSpan w:val="3"/>
            <w:vAlign w:val="center"/>
          </w:tcPr>
          <w:p w14:paraId="2B1FAD38" w14:textId="77777777" w:rsidR="00A72865" w:rsidRPr="00DB7F04" w:rsidRDefault="00A72865" w:rsidP="00DB7F04">
            <w:pPr>
              <w:rPr>
                <w:b w:val="0"/>
              </w:rPr>
            </w:pPr>
            <w:r w:rsidRPr="00DB7F04">
              <w:rPr>
                <w:b w:val="0"/>
              </w:rPr>
              <w:t>…</w:t>
            </w:r>
          </w:p>
        </w:tc>
      </w:tr>
      <w:tr w:rsidR="00A72865" w14:paraId="5446B2DC" w14:textId="77777777" w:rsidTr="00DB7F04">
        <w:trPr>
          <w:trHeight w:val="865"/>
        </w:trPr>
        <w:tc>
          <w:tcPr>
            <w:cnfStyle w:val="001000000000" w:firstRow="0" w:lastRow="0" w:firstColumn="1" w:lastColumn="0" w:oddVBand="0" w:evenVBand="0" w:oddHBand="0" w:evenHBand="0" w:firstRowFirstColumn="0" w:firstRowLastColumn="0" w:lastRowFirstColumn="0" w:lastRowLastColumn="0"/>
            <w:tcW w:w="3019" w:type="dxa"/>
            <w:vAlign w:val="center"/>
          </w:tcPr>
          <w:p w14:paraId="68ABADDC" w14:textId="77777777" w:rsidR="00A72865" w:rsidRPr="00DB7F04" w:rsidRDefault="00A72865" w:rsidP="00DB7F04">
            <w:pPr>
              <w:rPr>
                <w:b w:val="0"/>
              </w:rPr>
            </w:pPr>
          </w:p>
        </w:tc>
        <w:tc>
          <w:tcPr>
            <w:tcW w:w="2221" w:type="dxa"/>
            <w:vAlign w:val="center"/>
          </w:tcPr>
          <w:p w14:paraId="1D39B88D" w14:textId="77777777" w:rsidR="00A72865"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Tous les bateaux sont touchés.</w:t>
            </w:r>
          </w:p>
        </w:tc>
        <w:tc>
          <w:tcPr>
            <w:tcW w:w="3820" w:type="dxa"/>
            <w:vAlign w:val="center"/>
          </w:tcPr>
          <w:p w14:paraId="4A69B4B7" w14:textId="3491544E" w:rsidR="00EF0898" w:rsidRPr="00DB7F04" w:rsidRDefault="00A72865" w:rsidP="00DB7F04">
            <w:pPr>
              <w:cnfStyle w:val="000000000000" w:firstRow="0" w:lastRow="0" w:firstColumn="0" w:lastColumn="0" w:oddVBand="0" w:evenVBand="0" w:oddHBand="0" w:evenHBand="0" w:firstRowFirstColumn="0" w:firstRowLastColumn="0" w:lastRowFirstColumn="0" w:lastRowLastColumn="0"/>
            </w:pPr>
            <w:r w:rsidRPr="00DB7F04">
              <w:t xml:space="preserve">« Bravo vous avez gagné en </w:t>
            </w:r>
            <w:r w:rsidR="00B9483D" w:rsidRPr="00DB7F04">
              <w:t>9</w:t>
            </w:r>
            <w:r w:rsidRPr="00DB7F04">
              <w:t xml:space="preserve"> coups !  Essayez une autre grille ! Pour cela relancez le programme ! Tapez une touche pour quitter le jeu ... »</w:t>
            </w:r>
            <w:r w:rsidR="00EF0898" w:rsidRPr="00DB7F04">
              <w:t xml:space="preserve"> Maquette_1.4</w:t>
            </w:r>
          </w:p>
        </w:tc>
      </w:tr>
    </w:tbl>
    <w:p w14:paraId="37488EB8" w14:textId="77777777" w:rsidR="00C8456D" w:rsidRPr="000F0CC0" w:rsidRDefault="00C8456D" w:rsidP="00C8456D"/>
    <w:p w14:paraId="7597F8CA" w14:textId="77777777" w:rsidR="00CF39A8" w:rsidRDefault="00AA0785" w:rsidP="00AA0785">
      <w:pPr>
        <w:pStyle w:val="Titre2"/>
        <w:rPr>
          <w:i w:val="0"/>
          <w:iCs/>
        </w:rPr>
      </w:pPr>
      <w:bookmarkStart w:id="22" w:name="_Toc5469191"/>
      <w:r w:rsidRPr="00791020">
        <w:rPr>
          <w:i w:val="0"/>
          <w:iCs/>
        </w:rPr>
        <w:t>Stratégie de test</w:t>
      </w:r>
      <w:bookmarkEnd w:id="9"/>
      <w:bookmarkEnd w:id="22"/>
    </w:p>
    <w:p w14:paraId="62305651" w14:textId="20F9F0AB" w:rsidR="004D2CCD" w:rsidRDefault="004D2CCD" w:rsidP="004D2CCD">
      <w:bookmarkStart w:id="23" w:name="_Toc25553309"/>
      <w:bookmarkStart w:id="24" w:name="_Toc71691014"/>
      <w:r>
        <w:t>A chaque nouvelle version du projet publiée (Release), je ferai des tests fonctionnels</w:t>
      </w:r>
      <w:r w:rsidR="00BC69C4">
        <w:t xml:space="preserve"> des nouvelles fonctionnalités</w:t>
      </w:r>
      <w:r w:rsidR="007754F5">
        <w:t xml:space="preserve"> à la maison ou à l’école</w:t>
      </w:r>
      <w:r w:rsidR="00BC69C4">
        <w:t>.</w:t>
      </w:r>
    </w:p>
    <w:p w14:paraId="4AB39064" w14:textId="77777777" w:rsidR="0012417D" w:rsidRDefault="0012417D" w:rsidP="004D2CCD"/>
    <w:p w14:paraId="736C41DB" w14:textId="1F838A9A" w:rsidR="004D2CCD" w:rsidRDefault="004D2CCD" w:rsidP="004D2CCD">
      <w:r>
        <w:t>Je préparerai</w:t>
      </w:r>
      <w:r w:rsidR="0012417D">
        <w:t xml:space="preserve"> pour les tests finaux</w:t>
      </w:r>
      <w:r>
        <w:t> :</w:t>
      </w:r>
    </w:p>
    <w:p w14:paraId="1B2765FF" w14:textId="77777777" w:rsidR="004D2CCD" w:rsidRDefault="004D2CCD" w:rsidP="004D2CCD">
      <w:pPr>
        <w:pStyle w:val="Paragraphedeliste"/>
        <w:numPr>
          <w:ilvl w:val="0"/>
          <w:numId w:val="30"/>
        </w:numPr>
      </w:pPr>
      <w:r>
        <w:t>3 grilles de jeu définissant la position des bateaux sur le plateau.</w:t>
      </w:r>
    </w:p>
    <w:p w14:paraId="5180AFCB" w14:textId="03628FB8" w:rsidR="004D2CCD" w:rsidRDefault="004D2CCD" w:rsidP="004D2CCD">
      <w:r>
        <w:t>Pour les tests finaux de la bataill</w:t>
      </w:r>
      <w:r w:rsidR="00063B1E">
        <w:t xml:space="preserve">e navale, je testerai seul sur 1 ordinateur </w:t>
      </w:r>
      <w:r>
        <w:t>Windows 10, à la maison. Aucuns tests ne sont prévus pour les autres OS.</w:t>
      </w:r>
      <w:r w:rsidRPr="003D3C46">
        <w:t xml:space="preserve"> </w:t>
      </w:r>
      <w:r>
        <w:t xml:space="preserve">Tous les tests se feront avec le fichier </w:t>
      </w:r>
      <w:r w:rsidRPr="00A75603">
        <w:t>Codetotal_BN_SRD</w:t>
      </w:r>
      <w:r>
        <w:t>.exe dans l’Invite de commandes sur Windows 10 sur le pc de développement.</w:t>
      </w:r>
    </w:p>
    <w:p w14:paraId="4CD4E652" w14:textId="0349D348" w:rsidR="00316F10" w:rsidRPr="00316F10" w:rsidRDefault="004D2CCD" w:rsidP="00316F10">
      <w:r>
        <w:t>Je ferai des tests unitaires, des tests système, de type fonctionnels et de robustesse. Je ne ferai pas de test de performances car l’exécutable est très léger et très rapide. Il n’y aura pas non plus de tests d’intégration puisqu’il n’y a pas d’envoi particulier de données.</w:t>
      </w:r>
    </w:p>
    <w:p w14:paraId="2A0C6322" w14:textId="77777777" w:rsidR="00AA0785" w:rsidRPr="0049659A" w:rsidRDefault="00F028FF" w:rsidP="00684B3D">
      <w:pPr>
        <w:pStyle w:val="Titre1"/>
        <w:tabs>
          <w:tab w:val="num" w:pos="360"/>
        </w:tabs>
      </w:pPr>
      <w:bookmarkStart w:id="25" w:name="_Toc5469192"/>
      <w:bookmarkEnd w:id="23"/>
      <w:bookmarkEnd w:id="24"/>
      <w:r>
        <w:lastRenderedPageBreak/>
        <w:t>Implémentation</w:t>
      </w:r>
      <w:bookmarkEnd w:id="25"/>
    </w:p>
    <w:p w14:paraId="71D5FE61" w14:textId="77777777" w:rsidR="004E24EF" w:rsidRDefault="00E42F56" w:rsidP="004E24EF">
      <w:pPr>
        <w:pStyle w:val="Titre2"/>
        <w:rPr>
          <w:i w:val="0"/>
          <w:iCs/>
        </w:rPr>
      </w:pPr>
      <w:bookmarkStart w:id="26" w:name="_Toc25553317"/>
      <w:bookmarkStart w:id="27" w:name="_Toc71691022"/>
      <w:bookmarkStart w:id="28" w:name="_Ref254352701"/>
      <w:bookmarkStart w:id="29" w:name="_Toc5469193"/>
      <w:r>
        <w:rPr>
          <w:i w:val="0"/>
          <w:iCs/>
        </w:rPr>
        <w:t>Modèle Logique de données</w:t>
      </w:r>
      <w:bookmarkEnd w:id="29"/>
    </w:p>
    <w:p w14:paraId="718F6638" w14:textId="25ED8BD5" w:rsidR="007C19E9" w:rsidRDefault="007C19E9" w:rsidP="004E24EF">
      <w:r>
        <w:t>On a un</w:t>
      </w:r>
      <w:r w:rsidR="005032C3">
        <w:t xml:space="preserve"> tableau à deux dimensions </w:t>
      </w:r>
      <w:r>
        <w:t>de 8 * 8 cases. C’est notre modèle.</w:t>
      </w:r>
    </w:p>
    <w:p w14:paraId="398CD2D0" w14:textId="718F1783" w:rsidR="004E24EF" w:rsidRPr="004E24EF" w:rsidRDefault="004E24EF" w:rsidP="004E24EF">
      <w:r>
        <w:t>Modèle de la grille</w:t>
      </w:r>
      <w:r w:rsidR="00FF643E">
        <w:t> </w:t>
      </w:r>
      <w:r w:rsidR="0032480F">
        <w:t>(données dans ce tableau) :</w:t>
      </w:r>
    </w:p>
    <w:tbl>
      <w:tblPr>
        <w:tblStyle w:val="Grilledutableau"/>
        <w:tblW w:w="0" w:type="auto"/>
        <w:tblLook w:val="04A0" w:firstRow="1" w:lastRow="0" w:firstColumn="1" w:lastColumn="0" w:noHBand="0" w:noVBand="1"/>
      </w:tblPr>
      <w:tblGrid>
        <w:gridCol w:w="1563"/>
        <w:gridCol w:w="4953"/>
        <w:gridCol w:w="2544"/>
      </w:tblGrid>
      <w:tr w:rsidR="002C071F" w:rsidRPr="004E24EF" w14:paraId="2CA5FC8F" w14:textId="77777777" w:rsidTr="00DB7F04">
        <w:tc>
          <w:tcPr>
            <w:tcW w:w="1563" w:type="dxa"/>
            <w:vAlign w:val="center"/>
          </w:tcPr>
          <w:p w14:paraId="6A804DE7" w14:textId="3B37CBA9" w:rsidR="002C071F" w:rsidRPr="00DB7F04" w:rsidRDefault="002C071F" w:rsidP="00DB7F04">
            <w:pPr>
              <w:rPr>
                <w:b/>
              </w:rPr>
            </w:pPr>
            <w:r w:rsidRPr="00DB7F04">
              <w:rPr>
                <w:b/>
              </w:rPr>
              <w:t>Donnée en dur dans l</w:t>
            </w:r>
            <w:r w:rsidR="000B5898" w:rsidRPr="00DB7F04">
              <w:rPr>
                <w:b/>
              </w:rPr>
              <w:t>e tableau</w:t>
            </w:r>
          </w:p>
        </w:tc>
        <w:tc>
          <w:tcPr>
            <w:tcW w:w="4953" w:type="dxa"/>
            <w:vAlign w:val="center"/>
          </w:tcPr>
          <w:p w14:paraId="573976AD" w14:textId="77777777" w:rsidR="002C071F" w:rsidRPr="00DB7F04" w:rsidRDefault="002C071F" w:rsidP="00DB7F04">
            <w:pPr>
              <w:rPr>
                <w:b/>
              </w:rPr>
            </w:pPr>
            <w:r w:rsidRPr="00DB7F04">
              <w:rPr>
                <w:b/>
              </w:rPr>
              <w:t>Signification</w:t>
            </w:r>
          </w:p>
        </w:tc>
        <w:tc>
          <w:tcPr>
            <w:tcW w:w="2544" w:type="dxa"/>
            <w:vAlign w:val="center"/>
          </w:tcPr>
          <w:p w14:paraId="528AA9EE" w14:textId="3F0692F9" w:rsidR="002C071F" w:rsidRPr="00DB7F04" w:rsidRDefault="00A926BF" w:rsidP="00DB7F04">
            <w:pPr>
              <w:rPr>
                <w:b/>
              </w:rPr>
            </w:pPr>
            <w:r w:rsidRPr="00DB7F04">
              <w:rPr>
                <w:b/>
              </w:rPr>
              <w:t>Vue (</w:t>
            </w:r>
            <w:r w:rsidR="002C071F" w:rsidRPr="00DB7F04">
              <w:rPr>
                <w:b/>
              </w:rPr>
              <w:t>ce qui sera affiché dans la case)</w:t>
            </w:r>
          </w:p>
        </w:tc>
      </w:tr>
      <w:tr w:rsidR="007600BE" w:rsidRPr="004E24EF" w14:paraId="20762AE7" w14:textId="77777777" w:rsidTr="00DB7F04">
        <w:tc>
          <w:tcPr>
            <w:tcW w:w="1563" w:type="dxa"/>
            <w:vAlign w:val="center"/>
          </w:tcPr>
          <w:p w14:paraId="294AE68C" w14:textId="10FE9CA9" w:rsidR="007600BE" w:rsidRDefault="007600BE" w:rsidP="00DB7F04">
            <w:r>
              <w:t>-1</w:t>
            </w:r>
          </w:p>
        </w:tc>
        <w:tc>
          <w:tcPr>
            <w:tcW w:w="4953" w:type="dxa"/>
            <w:vAlign w:val="center"/>
          </w:tcPr>
          <w:p w14:paraId="397B6057" w14:textId="47656C14" w:rsidR="007600BE" w:rsidRDefault="0011224C" w:rsidP="00DB7F04">
            <w:r>
              <w:t>On a tiré dans l’eau ici</w:t>
            </w:r>
          </w:p>
        </w:tc>
        <w:tc>
          <w:tcPr>
            <w:tcW w:w="2544" w:type="dxa"/>
            <w:vAlign w:val="center"/>
          </w:tcPr>
          <w:p w14:paraId="4D2BB2C6" w14:textId="00C9D995" w:rsidR="007600BE" w:rsidRDefault="007600BE" w:rsidP="00DB7F04">
            <w:r>
              <w:t>X</w:t>
            </w:r>
          </w:p>
        </w:tc>
      </w:tr>
      <w:tr w:rsidR="002C071F" w:rsidRPr="004E24EF" w14:paraId="0443B723" w14:textId="77777777" w:rsidTr="00DB7F04">
        <w:tc>
          <w:tcPr>
            <w:tcW w:w="1563" w:type="dxa"/>
            <w:vAlign w:val="center"/>
          </w:tcPr>
          <w:p w14:paraId="76D6BF68" w14:textId="77777777" w:rsidR="002C071F" w:rsidRPr="004E24EF" w:rsidRDefault="002C071F" w:rsidP="00DB7F04">
            <w:r>
              <w:t>0</w:t>
            </w:r>
          </w:p>
        </w:tc>
        <w:tc>
          <w:tcPr>
            <w:tcW w:w="4953" w:type="dxa"/>
            <w:vAlign w:val="center"/>
          </w:tcPr>
          <w:p w14:paraId="2779E13C" w14:textId="0DD1D6DF" w:rsidR="002C071F" w:rsidRPr="004E24EF" w:rsidRDefault="007600BE" w:rsidP="00DB7F04">
            <w:r>
              <w:t>C’est de l’eau</w:t>
            </w:r>
          </w:p>
        </w:tc>
        <w:tc>
          <w:tcPr>
            <w:tcW w:w="2544" w:type="dxa"/>
            <w:vAlign w:val="center"/>
          </w:tcPr>
          <w:p w14:paraId="09C2765E" w14:textId="5AACD4F6" w:rsidR="002C071F" w:rsidRDefault="007600BE" w:rsidP="00DB7F04">
            <w:r>
              <w:t xml:space="preserve"> </w:t>
            </w:r>
          </w:p>
        </w:tc>
      </w:tr>
      <w:tr w:rsidR="002C071F" w:rsidRPr="004E24EF" w14:paraId="740FADC7" w14:textId="77777777" w:rsidTr="00DB7F04">
        <w:tc>
          <w:tcPr>
            <w:tcW w:w="1563" w:type="dxa"/>
            <w:vAlign w:val="center"/>
          </w:tcPr>
          <w:p w14:paraId="34D57C07" w14:textId="77777777" w:rsidR="002C071F" w:rsidRPr="004E24EF" w:rsidRDefault="002C071F" w:rsidP="00DB7F04">
            <w:r>
              <w:t>1</w:t>
            </w:r>
          </w:p>
        </w:tc>
        <w:tc>
          <w:tcPr>
            <w:tcW w:w="4953" w:type="dxa"/>
            <w:vAlign w:val="center"/>
          </w:tcPr>
          <w:p w14:paraId="7D03E8DD" w14:textId="293FF8EB" w:rsidR="002C071F" w:rsidRPr="004E24EF" w:rsidRDefault="007600BE" w:rsidP="00DB7F04">
            <w:r>
              <w:t>Il y a un bateau de 1 case</w:t>
            </w:r>
            <w:r w:rsidR="002F5B36">
              <w:t xml:space="preserve"> non touché</w:t>
            </w:r>
          </w:p>
        </w:tc>
        <w:tc>
          <w:tcPr>
            <w:tcW w:w="2544" w:type="dxa"/>
            <w:vAlign w:val="center"/>
          </w:tcPr>
          <w:p w14:paraId="1A095BB3" w14:textId="3556CC66" w:rsidR="002C071F" w:rsidRDefault="00046F1A" w:rsidP="00DB7F04">
            <w:r>
              <w:t xml:space="preserve"> </w:t>
            </w:r>
          </w:p>
        </w:tc>
      </w:tr>
      <w:tr w:rsidR="002C071F" w:rsidRPr="004E24EF" w14:paraId="6EF1AB59" w14:textId="77777777" w:rsidTr="00DB7F04">
        <w:tc>
          <w:tcPr>
            <w:tcW w:w="1563" w:type="dxa"/>
            <w:vAlign w:val="center"/>
          </w:tcPr>
          <w:p w14:paraId="188A9DA3" w14:textId="77777777" w:rsidR="002C071F" w:rsidRPr="004E24EF" w:rsidRDefault="002C071F" w:rsidP="00DB7F04">
            <w:r>
              <w:t>2</w:t>
            </w:r>
          </w:p>
        </w:tc>
        <w:tc>
          <w:tcPr>
            <w:tcW w:w="4953" w:type="dxa"/>
            <w:vAlign w:val="center"/>
          </w:tcPr>
          <w:p w14:paraId="18CE30E3" w14:textId="47031A1F" w:rsidR="002C071F" w:rsidRPr="004E24EF" w:rsidRDefault="007600BE" w:rsidP="00DB7F04">
            <w:r>
              <w:t>Il y a un bateau de 2 cases</w:t>
            </w:r>
            <w:r w:rsidR="002F5B36">
              <w:t xml:space="preserve"> non touché</w:t>
            </w:r>
          </w:p>
        </w:tc>
        <w:tc>
          <w:tcPr>
            <w:tcW w:w="2544" w:type="dxa"/>
            <w:vAlign w:val="center"/>
          </w:tcPr>
          <w:p w14:paraId="3936308F" w14:textId="04FB3CC4" w:rsidR="002C071F" w:rsidRDefault="00046F1A" w:rsidP="00DB7F04">
            <w:r>
              <w:t xml:space="preserve"> </w:t>
            </w:r>
          </w:p>
        </w:tc>
      </w:tr>
      <w:tr w:rsidR="002C071F" w:rsidRPr="004E24EF" w14:paraId="7691F981" w14:textId="77777777" w:rsidTr="00DB7F04">
        <w:tc>
          <w:tcPr>
            <w:tcW w:w="1563" w:type="dxa"/>
            <w:vAlign w:val="center"/>
          </w:tcPr>
          <w:p w14:paraId="48476786" w14:textId="77777777" w:rsidR="002C071F" w:rsidRPr="004E24EF" w:rsidRDefault="002C071F" w:rsidP="00DB7F04">
            <w:r>
              <w:t>3</w:t>
            </w:r>
          </w:p>
        </w:tc>
        <w:tc>
          <w:tcPr>
            <w:tcW w:w="4953" w:type="dxa"/>
            <w:vAlign w:val="center"/>
          </w:tcPr>
          <w:p w14:paraId="765B529F" w14:textId="7D00CBEE" w:rsidR="002C071F" w:rsidRPr="004E24EF" w:rsidRDefault="007600BE" w:rsidP="00DB7F04">
            <w:r>
              <w:t>Il y a un bateau de 3 cases</w:t>
            </w:r>
            <w:r w:rsidR="002F5B36">
              <w:t xml:space="preserve"> non touché</w:t>
            </w:r>
          </w:p>
        </w:tc>
        <w:tc>
          <w:tcPr>
            <w:tcW w:w="2544" w:type="dxa"/>
            <w:vAlign w:val="center"/>
          </w:tcPr>
          <w:p w14:paraId="287DA0E3" w14:textId="3763A69A" w:rsidR="002C071F" w:rsidRDefault="00046F1A" w:rsidP="00DB7F04">
            <w:r>
              <w:t xml:space="preserve"> </w:t>
            </w:r>
          </w:p>
        </w:tc>
      </w:tr>
      <w:tr w:rsidR="002C071F" w:rsidRPr="004E24EF" w14:paraId="1FED4A8C" w14:textId="77777777" w:rsidTr="00DB7F04">
        <w:tc>
          <w:tcPr>
            <w:tcW w:w="1563" w:type="dxa"/>
            <w:vAlign w:val="center"/>
          </w:tcPr>
          <w:p w14:paraId="591DD049" w14:textId="68437F05" w:rsidR="002C071F" w:rsidRDefault="00116294" w:rsidP="00DB7F04">
            <w:r>
              <w:t>11, 12 ou</w:t>
            </w:r>
            <w:r w:rsidR="00804DDE">
              <w:t xml:space="preserve"> 13</w:t>
            </w:r>
          </w:p>
        </w:tc>
        <w:tc>
          <w:tcPr>
            <w:tcW w:w="4953" w:type="dxa"/>
            <w:vAlign w:val="center"/>
          </w:tcPr>
          <w:p w14:paraId="67CC5543" w14:textId="2AB8FB24" w:rsidR="002C071F" w:rsidRDefault="00804DDE" w:rsidP="00DB7F04">
            <w:r>
              <w:t xml:space="preserve">Il y a un bateau de 1, </w:t>
            </w:r>
            <w:r w:rsidR="00975750">
              <w:t xml:space="preserve">2, ou </w:t>
            </w:r>
            <w:r>
              <w:t xml:space="preserve">3 cases </w:t>
            </w:r>
            <w:r w:rsidR="00E46AC1">
              <w:t xml:space="preserve">et cette case est </w:t>
            </w:r>
            <w:r>
              <w:t>touché</w:t>
            </w:r>
            <w:r w:rsidR="00E46AC1">
              <w:t>e.</w:t>
            </w:r>
          </w:p>
        </w:tc>
        <w:tc>
          <w:tcPr>
            <w:tcW w:w="2544" w:type="dxa"/>
            <w:vAlign w:val="center"/>
          </w:tcPr>
          <w:p w14:paraId="24EFD5E4" w14:textId="00361F83" w:rsidR="002C071F" w:rsidRDefault="00046F1A" w:rsidP="00DB7F04">
            <w:r>
              <w:t>O</w:t>
            </w:r>
          </w:p>
        </w:tc>
      </w:tr>
      <w:tr w:rsidR="00804DDE" w:rsidRPr="004E24EF" w14:paraId="02426387" w14:textId="77777777" w:rsidTr="00DB7F04">
        <w:tc>
          <w:tcPr>
            <w:tcW w:w="1563" w:type="dxa"/>
            <w:vAlign w:val="center"/>
          </w:tcPr>
          <w:p w14:paraId="4AC60F9E" w14:textId="290D660A" w:rsidR="00804DDE" w:rsidRDefault="00116294" w:rsidP="00DB7F04">
            <w:r>
              <w:t xml:space="preserve">21, 22 ou </w:t>
            </w:r>
            <w:r w:rsidR="00046F1A">
              <w:t>23</w:t>
            </w:r>
          </w:p>
        </w:tc>
        <w:tc>
          <w:tcPr>
            <w:tcW w:w="4953" w:type="dxa"/>
            <w:vAlign w:val="center"/>
          </w:tcPr>
          <w:p w14:paraId="2B5202A2" w14:textId="22647025" w:rsidR="00804DDE" w:rsidRDefault="00804DDE" w:rsidP="00DB7F04">
            <w:r>
              <w:t xml:space="preserve">Il y a un bateau de 1, </w:t>
            </w:r>
            <w:r w:rsidR="00975750">
              <w:t xml:space="preserve">2, ou </w:t>
            </w:r>
            <w:r>
              <w:t>3 cases coulé</w:t>
            </w:r>
            <w:r w:rsidR="00CE4287">
              <w:t xml:space="preserve"> (toutes les cases sont donc </w:t>
            </w:r>
            <w:r w:rsidR="001D19C6">
              <w:t>touchées</w:t>
            </w:r>
            <w:r w:rsidR="00CE4287">
              <w:t>)</w:t>
            </w:r>
          </w:p>
        </w:tc>
        <w:tc>
          <w:tcPr>
            <w:tcW w:w="2544" w:type="dxa"/>
            <w:vAlign w:val="center"/>
          </w:tcPr>
          <w:p w14:paraId="043BB95A" w14:textId="3C937682" w:rsidR="00804DDE" w:rsidRDefault="00046F1A" w:rsidP="00DB7F04">
            <w:r>
              <w:t>Carré blanc</w:t>
            </w:r>
          </w:p>
        </w:tc>
      </w:tr>
    </w:tbl>
    <w:p w14:paraId="6D51919B" w14:textId="77777777" w:rsidR="004E24EF" w:rsidRPr="004E24EF" w:rsidRDefault="004E24EF" w:rsidP="004E24EF"/>
    <w:p w14:paraId="6D4BE2B7" w14:textId="77777777" w:rsidR="00E42F56" w:rsidRDefault="005B43CB" w:rsidP="00E42F56">
      <w:pPr>
        <w:pStyle w:val="Titre2"/>
        <w:rPr>
          <w:i w:val="0"/>
          <w:iCs/>
        </w:rPr>
      </w:pPr>
      <w:bookmarkStart w:id="30" w:name="_Toc5469194"/>
      <w:r>
        <w:rPr>
          <w:i w:val="0"/>
          <w:iCs/>
        </w:rPr>
        <w:t>Points techniques spécifiques</w:t>
      </w:r>
      <w:bookmarkEnd w:id="30"/>
    </w:p>
    <w:p w14:paraId="1345669E" w14:textId="77777777"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14:paraId="687E70AC" w14:textId="77777777" w:rsidR="005B43CB" w:rsidRDefault="005B43CB" w:rsidP="005B43CB">
      <w:pPr>
        <w:pStyle w:val="Help"/>
      </w:pPr>
      <w:r>
        <w:t>Il peut s’agir de :</w:t>
      </w:r>
    </w:p>
    <w:p w14:paraId="55B555F1" w14:textId="77777777" w:rsidR="005B43CB" w:rsidRPr="005B43CB" w:rsidRDefault="00F028FF" w:rsidP="00373E0A">
      <w:pPr>
        <w:pStyle w:val="Help"/>
        <w:numPr>
          <w:ilvl w:val="0"/>
          <w:numId w:val="18"/>
        </w:numPr>
        <w:rPr>
          <w:i w:val="0"/>
        </w:rPr>
      </w:pPr>
      <w:r>
        <w:t>D</w:t>
      </w:r>
      <w:r w:rsidRPr="00791020">
        <w:t>écoupage modulaire</w:t>
      </w:r>
    </w:p>
    <w:p w14:paraId="28AEE820" w14:textId="77777777" w:rsidR="005B43CB" w:rsidRPr="005B43CB" w:rsidRDefault="005B43CB" w:rsidP="00373E0A">
      <w:pPr>
        <w:pStyle w:val="Help"/>
        <w:numPr>
          <w:ilvl w:val="0"/>
          <w:numId w:val="18"/>
        </w:numPr>
        <w:rPr>
          <w:i w:val="0"/>
        </w:rPr>
      </w:pPr>
      <w:r>
        <w:t>E</w:t>
      </w:r>
      <w:r w:rsidR="00F028FF" w:rsidRPr="00791020">
        <w:t>ntrées-sorties</w:t>
      </w:r>
    </w:p>
    <w:p w14:paraId="590BEAD7" w14:textId="77777777" w:rsidR="00F028FF" w:rsidRPr="00F028FF" w:rsidRDefault="005B43CB" w:rsidP="00373E0A">
      <w:pPr>
        <w:pStyle w:val="Help"/>
        <w:numPr>
          <w:ilvl w:val="0"/>
          <w:numId w:val="18"/>
        </w:numPr>
        <w:rPr>
          <w:i w:val="0"/>
        </w:rPr>
      </w:pPr>
      <w:r>
        <w:t>P</w:t>
      </w:r>
      <w:r w:rsidR="00F028FF" w:rsidRPr="00791020">
        <w:t>seudo-code</w:t>
      </w:r>
      <w:r w:rsidR="00F028FF">
        <w:t xml:space="preserve"> ou organigramme</w:t>
      </w:r>
      <w:r>
        <w:t xml:space="preserve"> </w:t>
      </w:r>
      <w:r w:rsidR="009319BC">
        <w:t>(d’application ou de scripts)</w:t>
      </w:r>
      <w:r w:rsidR="00F028FF">
        <w:t>.</w:t>
      </w:r>
    </w:p>
    <w:p w14:paraId="393D246E" w14:textId="77777777" w:rsidR="00F028FF" w:rsidRPr="005B43CB" w:rsidRDefault="005B43CB" w:rsidP="00373E0A">
      <w:pPr>
        <w:pStyle w:val="Help"/>
        <w:numPr>
          <w:ilvl w:val="0"/>
          <w:numId w:val="18"/>
        </w:numPr>
        <w:rPr>
          <w:i w:val="0"/>
        </w:rPr>
      </w:pPr>
      <w:r>
        <w:t>D</w:t>
      </w:r>
      <w:r w:rsidR="00F028FF">
        <w:t>iagramme de navigation des pages</w:t>
      </w:r>
      <w:r>
        <w:t xml:space="preserve"> (site web)</w:t>
      </w:r>
    </w:p>
    <w:p w14:paraId="79AB6022" w14:textId="77777777" w:rsidR="005B43CB" w:rsidRPr="009319BC" w:rsidRDefault="005B43CB" w:rsidP="00373E0A">
      <w:pPr>
        <w:pStyle w:val="Help"/>
        <w:numPr>
          <w:ilvl w:val="0"/>
          <w:numId w:val="18"/>
        </w:numPr>
        <w:rPr>
          <w:i w:val="0"/>
        </w:rPr>
      </w:pPr>
      <w:r>
        <w:t>Diagramme de séquence</w:t>
      </w:r>
    </w:p>
    <w:p w14:paraId="3E93DFD4" w14:textId="77777777" w:rsidR="009319BC" w:rsidRPr="009319BC" w:rsidRDefault="009319BC" w:rsidP="00373E0A">
      <w:pPr>
        <w:pStyle w:val="Help"/>
        <w:numPr>
          <w:ilvl w:val="0"/>
          <w:numId w:val="18"/>
        </w:numPr>
        <w:rPr>
          <w:i w:val="0"/>
        </w:rPr>
      </w:pPr>
      <w:r>
        <w:t>Diagramme d’état</w:t>
      </w:r>
    </w:p>
    <w:p w14:paraId="49FE9C03" w14:textId="77777777"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14:paraId="47B3EA51" w14:textId="34CB2C42" w:rsidR="009319BC" w:rsidRPr="004E1687" w:rsidRDefault="0039228A" w:rsidP="009319BC">
      <w:pPr>
        <w:pStyle w:val="Titre3"/>
      </w:pPr>
      <w:bookmarkStart w:id="31" w:name="_Toc5469195"/>
      <w:r w:rsidRPr="004E1687">
        <w:t>Détection des bateaux coulés :</w:t>
      </w:r>
      <w:bookmarkEnd w:id="31"/>
    </w:p>
    <w:p w14:paraId="020ABB14" w14:textId="313AF265" w:rsidR="00BA1F68" w:rsidRDefault="0039228A" w:rsidP="0026700B">
      <w:r>
        <w:t>Q</w:t>
      </w:r>
      <w:r w:rsidR="0026700B">
        <w:t>uand un bateau est touché</w:t>
      </w:r>
      <w:r w:rsidR="008F02ED">
        <w:t xml:space="preserve">, </w:t>
      </w:r>
      <w:r w:rsidR="00CF1524">
        <w:t xml:space="preserve">le </w:t>
      </w:r>
      <w:r w:rsidR="00655765">
        <w:t>compteur tableau « batotouches » va s’incrémenter dans la case au numéro du type de bateau (bateau de 1, 2 ou 3 cases=case 1, 2 ou 3 du compteur = typebato)</w:t>
      </w:r>
      <w:r w:rsidR="00655765">
        <w:t xml:space="preserve"> et </w:t>
      </w:r>
      <w:r w:rsidR="008F02ED">
        <w:t xml:space="preserve">la </w:t>
      </w:r>
      <w:r w:rsidR="003D0D33">
        <w:t>valeur</w:t>
      </w:r>
      <w:r w:rsidR="008F02ED">
        <w:t xml:space="preserve"> dans le modèle augmente de 10</w:t>
      </w:r>
      <w:r w:rsidR="00655765">
        <w:t>.</w:t>
      </w:r>
    </w:p>
    <w:p w14:paraId="54C82723" w14:textId="754C65FE" w:rsidR="0026700B" w:rsidRDefault="00BA1F68" w:rsidP="0026700B">
      <w:r>
        <w:t>Chaque fois qu’une case du compteur atteint</w:t>
      </w:r>
      <w:r w:rsidR="00302956">
        <w:t xml:space="preserve"> </w:t>
      </w:r>
      <w:r w:rsidR="00746D22">
        <w:t xml:space="preserve">la valeur du </w:t>
      </w:r>
      <w:r w:rsidR="00F2622E">
        <w:t>numéro</w:t>
      </w:r>
      <w:r w:rsidR="00746D22">
        <w:t xml:space="preserve"> de sa case (</w:t>
      </w:r>
      <w:r w:rsidR="00E66CBA">
        <w:t>signifie</w:t>
      </w:r>
      <w:r w:rsidR="00746D22">
        <w:t xml:space="preserve"> que le bateau est coulé), le compt_batotouches s’incrémente</w:t>
      </w:r>
      <w:r w:rsidR="00DB174B">
        <w:t>.</w:t>
      </w:r>
      <w:r w:rsidR="00746D22">
        <w:t xml:space="preserve"> </w:t>
      </w:r>
      <w:r w:rsidR="00DB174B">
        <w:t>E</w:t>
      </w:r>
      <w:r w:rsidR="00746D22">
        <w:t xml:space="preserve">t les valeurs dans le modèle </w:t>
      </w:r>
      <w:r w:rsidR="003E5166">
        <w:t>augmentent</w:t>
      </w:r>
      <w:r w:rsidR="00746D22">
        <w:t xml:space="preserve"> de 10, donc elles passent à 21, 22 ou 23. Dès que compt_batotouches =3, </w:t>
      </w:r>
      <w:r w:rsidR="00302956">
        <w:t>alors c’est que tous les bateaux ont été coulés.</w:t>
      </w:r>
    </w:p>
    <w:p w14:paraId="54F20D14" w14:textId="361CA73C" w:rsidR="00827BF6" w:rsidRDefault="00827BF6" w:rsidP="0026700B">
      <w:r>
        <w:t xml:space="preserve">Comme il faut aussi faire +10 pour les autres cases du bateau, on va scanner </w:t>
      </w:r>
      <w:r w:rsidR="003E5166">
        <w:t>tout le tableau</w:t>
      </w:r>
      <w:r>
        <w:t xml:space="preserve"> et quand on trouve des </w:t>
      </w:r>
      <w:r w:rsidR="00B12201">
        <w:t>10+typebato</w:t>
      </w:r>
      <w:r w:rsidR="002B3FFA">
        <w:t xml:space="preserve"> (donc 11, 12 ou 13)</w:t>
      </w:r>
      <w:r w:rsidR="003E5166">
        <w:t>, on leur ajoute 10.</w:t>
      </w:r>
    </w:p>
    <w:p w14:paraId="044870CF" w14:textId="77777777" w:rsidR="000E73E7" w:rsidRDefault="000E73E7" w:rsidP="0026700B"/>
    <w:p w14:paraId="58D8B155" w14:textId="79FF63DA" w:rsidR="00ED11DA" w:rsidRDefault="00A463B3" w:rsidP="0026700B">
      <w:r>
        <w:t xml:space="preserve">Ex : si on a touché un bateau de </w:t>
      </w:r>
      <w:r w:rsidR="00BA4D04">
        <w:t>2 cases, on trouve donc 2 comme valeur</w:t>
      </w:r>
      <w:r w:rsidR="00075736">
        <w:t xml:space="preserve"> dans le modèle</w:t>
      </w:r>
      <w:r w:rsidR="00BA4D04">
        <w:t>,</w:t>
      </w:r>
      <w:r w:rsidR="00ED11DA">
        <w:t xml:space="preserve"> puis </w:t>
      </w:r>
      <w:r w:rsidR="00ED11DA">
        <w:t>on va regarder dans la case 2 de batotouches. Dans ce cas, la valeur vaut aussi 2.</w:t>
      </w:r>
      <w:r w:rsidR="00BA4D04">
        <w:t xml:space="preserve"> </w:t>
      </w:r>
      <w:r w:rsidR="00ED11DA">
        <w:t>Le bateau est donc coulé.</w:t>
      </w:r>
    </w:p>
    <w:p w14:paraId="36FCA177" w14:textId="0270002D" w:rsidR="00A463B3" w:rsidRDefault="00ED11DA" w:rsidP="0026700B">
      <w:r>
        <w:lastRenderedPageBreak/>
        <w:t>Ensuite</w:t>
      </w:r>
      <w:r w:rsidR="00BA4D04">
        <w:t xml:space="preserve"> on lui ajoute 10</w:t>
      </w:r>
      <w:r w:rsidR="004367D5">
        <w:t xml:space="preserve"> </w:t>
      </w:r>
      <w:r w:rsidR="0072189D">
        <w:t>dans le modèle</w:t>
      </w:r>
      <w:r w:rsidR="00BA4D04">
        <w:t>, on a donc 12</w:t>
      </w:r>
      <w:r w:rsidR="00655765">
        <w:t>.</w:t>
      </w:r>
      <w:r w:rsidR="00626EBC">
        <w:t xml:space="preserve"> Puis au scan des cases du modèle, dès qu’on trouve des cases valant 12, on leur ajoute 10. Donc tous les 12 changent en 22.</w:t>
      </w:r>
    </w:p>
    <w:p w14:paraId="6A6C036E" w14:textId="77777777" w:rsidR="00123468" w:rsidRPr="0026700B" w:rsidRDefault="00123468" w:rsidP="0026700B"/>
    <w:p w14:paraId="5C310D5A" w14:textId="3AB3A824" w:rsidR="009319BC" w:rsidRPr="004E1687" w:rsidRDefault="0039228A" w:rsidP="009319BC">
      <w:pPr>
        <w:pStyle w:val="Titre3"/>
      </w:pPr>
      <w:bookmarkStart w:id="32" w:name="_Toc5469196"/>
      <w:r w:rsidRPr="004E1687">
        <w:t>Tirer une case </w:t>
      </w:r>
      <w:bookmarkEnd w:id="32"/>
      <w:r w:rsidR="003C16AB">
        <w:t xml:space="preserve">et afficher le résultat : </w:t>
      </w:r>
    </w:p>
    <w:p w14:paraId="493312BE" w14:textId="49E3D107" w:rsidR="00BF1B92" w:rsidRDefault="0045566A" w:rsidP="00123468">
      <w:r>
        <w:t xml:space="preserve">Pour tirer une case on entre la lettre (de A à H) en majuscule puis le numéro (de 1 à 8) de la ligne, </w:t>
      </w:r>
      <w:r w:rsidR="00101223">
        <w:t>ce qui est une coordonnée.</w:t>
      </w:r>
      <w:r w:rsidR="00BF422A">
        <w:t xml:space="preserve"> </w:t>
      </w:r>
      <w:r w:rsidR="00EF6FB9">
        <w:t xml:space="preserve">On </w:t>
      </w:r>
      <w:r w:rsidR="003939C6">
        <w:t>vérifie</w:t>
      </w:r>
      <w:r w:rsidR="00EF6FB9">
        <w:t xml:space="preserve"> que hits[0] soit entre A et H (avec leur numéro ASCII). On fait de même </w:t>
      </w:r>
      <w:r w:rsidR="00EF6FB9">
        <w:t>hits[</w:t>
      </w:r>
      <w:r w:rsidR="00EF6FB9">
        <w:t>1</w:t>
      </w:r>
      <w:r w:rsidR="00EF6FB9">
        <w:t>]</w:t>
      </w:r>
      <w:r w:rsidR="00EF6FB9">
        <w:t xml:space="preserve"> (entre 1 et 8). Sinon on redemande la case. </w:t>
      </w:r>
      <w:r w:rsidR="00BF1B92">
        <w:t xml:space="preserve">On soustrait 65 à </w:t>
      </w:r>
      <w:r w:rsidR="00BF1B92">
        <w:t>hits[0]</w:t>
      </w:r>
      <w:r w:rsidR="00BF1B92">
        <w:t xml:space="preserve"> et 49 à </w:t>
      </w:r>
      <w:r w:rsidR="00BF1B92">
        <w:t>hits[</w:t>
      </w:r>
      <w:r w:rsidR="00BF1B92">
        <w:t>1</w:t>
      </w:r>
      <w:r w:rsidR="00BF1B92">
        <w:t>]</w:t>
      </w:r>
      <w:r w:rsidR="00BF1B92">
        <w:t xml:space="preserve"> pour avoir les coordonnées de type tableau (ici de 0 à 7).</w:t>
      </w:r>
      <w:r w:rsidR="002E6FE1">
        <w:t xml:space="preserve"> Donc si on tape A5, on a finalement 0 et 4.</w:t>
      </w:r>
      <w:r w:rsidR="00FE12D0">
        <w:t xml:space="preserve"> </w:t>
      </w:r>
      <w:r w:rsidR="00193F30">
        <w:t>Le tir</w:t>
      </w:r>
      <w:r w:rsidR="00FE12D0">
        <w:t xml:space="preserve"> est ensuite traité</w:t>
      </w:r>
      <w:r w:rsidR="0071282C">
        <w:t>.</w:t>
      </w:r>
      <w:bookmarkStart w:id="33" w:name="_GoBack"/>
      <w:bookmarkEnd w:id="33"/>
    </w:p>
    <w:p w14:paraId="5681EE26" w14:textId="77777777" w:rsidR="002D39C9" w:rsidRDefault="002D39C9" w:rsidP="00123468"/>
    <w:p w14:paraId="60DA0D0F" w14:textId="4C5DF96A" w:rsidR="009319BC" w:rsidRPr="004E1687" w:rsidRDefault="004E1687" w:rsidP="009319BC">
      <w:pPr>
        <w:pStyle w:val="Titre3"/>
      </w:pPr>
      <w:bookmarkStart w:id="34" w:name="_Toc5469197"/>
      <w:r w:rsidRPr="004E1687">
        <w:t>Jouer une partie complète :</w:t>
      </w:r>
      <w:bookmarkEnd w:id="34"/>
    </w:p>
    <w:p w14:paraId="22EFA084" w14:textId="50971288" w:rsidR="00987645" w:rsidRPr="00987645" w:rsidRDefault="00987645" w:rsidP="00987645">
      <w:r>
        <w:t xml:space="preserve">La partie ne s’arrête </w:t>
      </w:r>
      <w:r w:rsidR="007A18DC">
        <w:t>que quand tous les bateaux sont touchés. (</w:t>
      </w:r>
      <w:r w:rsidR="00AB1BE2">
        <w:t>On</w:t>
      </w:r>
      <w:r w:rsidR="007A18DC">
        <w:t xml:space="preserve"> le sait grâce au compteur_batotouches qui est alors égale à 3)</w:t>
      </w:r>
      <w:r w:rsidR="001B0A7A">
        <w:t xml:space="preserve">. Au tout début de la partie, on affiche la grille qui est </w:t>
      </w:r>
      <w:r w:rsidR="00AB1BE2">
        <w:t>forcément</w:t>
      </w:r>
      <w:r w:rsidR="001B0A7A">
        <w:t xml:space="preserve"> vide, puis chaque tir se déroule ainsi : </w:t>
      </w:r>
      <w:r w:rsidR="00AB1BE2">
        <w:t>on tire une case (</w:t>
      </w:r>
      <w:r w:rsidR="002F10B2">
        <w:t xml:space="preserve">et </w:t>
      </w:r>
      <w:r w:rsidR="00AB1BE2">
        <w:t>on traite le tir), on affiche la grille mise à jour, puis on</w:t>
      </w:r>
      <w:r w:rsidR="00B36501">
        <w:t xml:space="preserve"> affiche le résultat du tir (Pour H4 : Touché !)</w:t>
      </w:r>
      <w:r w:rsidR="001D1CE9">
        <w:t>. Puis la boucle reprend.</w:t>
      </w:r>
    </w:p>
    <w:bookmarkEnd w:id="26"/>
    <w:bookmarkEnd w:id="27"/>
    <w:bookmarkEnd w:id="28"/>
    <w:p w14:paraId="2833F0B6" w14:textId="77777777" w:rsidR="00D23E24" w:rsidRDefault="00D23E24" w:rsidP="00D23E24">
      <w:pPr>
        <w:pStyle w:val="Help"/>
        <w:rPr>
          <w:b/>
          <w:u w:val="single"/>
        </w:rPr>
      </w:pPr>
    </w:p>
    <w:p w14:paraId="6BA63E0C" w14:textId="77777777"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14:paraId="63A73A95" w14:textId="77777777" w:rsidR="00CF39A8" w:rsidRDefault="00D23E24" w:rsidP="00AA0785">
      <w:pPr>
        <w:pStyle w:val="Titre2"/>
        <w:rPr>
          <w:i w:val="0"/>
          <w:iCs/>
        </w:rPr>
      </w:pPr>
      <w:bookmarkStart w:id="35" w:name="_Toc5469198"/>
      <w:r>
        <w:rPr>
          <w:i w:val="0"/>
          <w:iCs/>
        </w:rPr>
        <w:t>Livraisons</w:t>
      </w:r>
      <w:bookmarkEnd w:id="35"/>
    </w:p>
    <w:p w14:paraId="217F5972" w14:textId="77777777" w:rsidR="00E040FB" w:rsidRDefault="00E040FB" w:rsidP="00E040FB">
      <w:r>
        <w:t>Les Releases se trouvent sur Github sous l’onglet Code&gt;Release</w:t>
      </w:r>
      <w:r w:rsidR="00181C5C">
        <w:t>s</w:t>
      </w:r>
      <w:r>
        <w:t xml:space="preserve"> ou à </w:t>
      </w:r>
      <w:hyperlink r:id="rId13" w:history="1">
        <w:r w:rsidRPr="001E197F">
          <w:rPr>
            <w:rStyle w:val="Lienhypertexte"/>
          </w:rPr>
          <w:t>https://github.com/samuelroland/BN-SRD-Bataille-Navale/releases</w:t>
        </w:r>
      </w:hyperlink>
    </w:p>
    <w:p w14:paraId="2D9732CC" w14:textId="77777777" w:rsidR="00E040FB" w:rsidRDefault="00E040FB" w:rsidP="00E040FB"/>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7"/>
        <w:gridCol w:w="3433"/>
        <w:gridCol w:w="4053"/>
      </w:tblGrid>
      <w:tr w:rsidR="009168B4" w14:paraId="6D8529C9" w14:textId="77777777" w:rsidTr="00DB7F04">
        <w:trPr>
          <w:trHeight w:val="346"/>
          <w:jc w:val="center"/>
        </w:trPr>
        <w:tc>
          <w:tcPr>
            <w:tcW w:w="1547" w:type="dxa"/>
            <w:vAlign w:val="center"/>
          </w:tcPr>
          <w:p w14:paraId="1C84816C" w14:textId="77777777" w:rsidR="009168B4" w:rsidRPr="005F2769" w:rsidRDefault="009168B4" w:rsidP="00DB7F04">
            <w:pPr>
              <w:rPr>
                <w:b/>
              </w:rPr>
            </w:pPr>
            <w:bookmarkStart w:id="36" w:name="_Toc25553321"/>
            <w:bookmarkStart w:id="37" w:name="_Toc71691025"/>
            <w:r w:rsidRPr="005F2769">
              <w:rPr>
                <w:b/>
              </w:rPr>
              <w:t>Date</w:t>
            </w:r>
          </w:p>
        </w:tc>
        <w:tc>
          <w:tcPr>
            <w:tcW w:w="3433" w:type="dxa"/>
            <w:vAlign w:val="center"/>
          </w:tcPr>
          <w:p w14:paraId="2265C063" w14:textId="77777777" w:rsidR="009168B4" w:rsidRPr="005F2769" w:rsidRDefault="009168B4" w:rsidP="00DB7F04">
            <w:pPr>
              <w:rPr>
                <w:b/>
              </w:rPr>
            </w:pPr>
            <w:r>
              <w:rPr>
                <w:b/>
              </w:rPr>
              <w:t xml:space="preserve">Nom publication </w:t>
            </w:r>
          </w:p>
        </w:tc>
        <w:tc>
          <w:tcPr>
            <w:tcW w:w="4053" w:type="dxa"/>
            <w:vAlign w:val="center"/>
          </w:tcPr>
          <w:p w14:paraId="349259A0" w14:textId="77777777" w:rsidR="009168B4" w:rsidRDefault="009168B4" w:rsidP="00DB7F04">
            <w:pPr>
              <w:rPr>
                <w:b/>
              </w:rPr>
            </w:pPr>
            <w:r>
              <w:rPr>
                <w:b/>
              </w:rPr>
              <w:t>Description</w:t>
            </w:r>
          </w:p>
        </w:tc>
      </w:tr>
      <w:tr w:rsidR="009168B4" w14:paraId="1715CC4D" w14:textId="77777777" w:rsidTr="00DB7F04">
        <w:trPr>
          <w:trHeight w:val="600"/>
          <w:jc w:val="center"/>
        </w:trPr>
        <w:tc>
          <w:tcPr>
            <w:tcW w:w="1547" w:type="dxa"/>
            <w:vAlign w:val="center"/>
          </w:tcPr>
          <w:p w14:paraId="28A0FBFB" w14:textId="77777777" w:rsidR="009168B4" w:rsidRDefault="00E81914" w:rsidP="00DB7F04">
            <w:r>
              <w:t>08.03.2019</w:t>
            </w:r>
          </w:p>
        </w:tc>
        <w:tc>
          <w:tcPr>
            <w:tcW w:w="3433" w:type="dxa"/>
            <w:vAlign w:val="center"/>
          </w:tcPr>
          <w:p w14:paraId="42EF9EAE" w14:textId="77777777" w:rsidR="009168B4" w:rsidRPr="00E807FB" w:rsidRDefault="009168B4" w:rsidP="00DB7F04">
            <w:r>
              <w:t>Version 1.0</w:t>
            </w:r>
          </w:p>
        </w:tc>
        <w:tc>
          <w:tcPr>
            <w:tcW w:w="4053" w:type="dxa"/>
            <w:vAlign w:val="center"/>
          </w:tcPr>
          <w:p w14:paraId="7DA75286" w14:textId="77777777" w:rsidR="009168B4" w:rsidRPr="00E807FB" w:rsidRDefault="00E81914" w:rsidP="00DB7F04">
            <w:r>
              <w:t>Apprendre à jouer</w:t>
            </w:r>
          </w:p>
        </w:tc>
      </w:tr>
      <w:tr w:rsidR="009168B4" w14:paraId="5A97DFF9" w14:textId="77777777" w:rsidTr="00DB7F04">
        <w:trPr>
          <w:trHeight w:val="600"/>
          <w:jc w:val="center"/>
        </w:trPr>
        <w:tc>
          <w:tcPr>
            <w:tcW w:w="1547" w:type="dxa"/>
            <w:vAlign w:val="center"/>
          </w:tcPr>
          <w:p w14:paraId="3A4B75EC" w14:textId="77777777" w:rsidR="009168B4" w:rsidRDefault="009168B4" w:rsidP="00DB7F04">
            <w:r>
              <w:t>20.03.2019</w:t>
            </w:r>
          </w:p>
        </w:tc>
        <w:tc>
          <w:tcPr>
            <w:tcW w:w="3433" w:type="dxa"/>
            <w:vAlign w:val="center"/>
          </w:tcPr>
          <w:p w14:paraId="7BF7B14D" w14:textId="77777777" w:rsidR="009168B4" w:rsidRPr="00E807FB" w:rsidRDefault="009168B4" w:rsidP="00DB7F04">
            <w:r>
              <w:t>Version 1.1</w:t>
            </w:r>
          </w:p>
        </w:tc>
        <w:tc>
          <w:tcPr>
            <w:tcW w:w="4053" w:type="dxa"/>
            <w:vAlign w:val="center"/>
          </w:tcPr>
          <w:p w14:paraId="6859DD9E" w14:textId="77777777" w:rsidR="009168B4" w:rsidRDefault="00E81914" w:rsidP="00DB7F04">
            <w:r>
              <w:t>Afficher la grille vide</w:t>
            </w:r>
          </w:p>
        </w:tc>
      </w:tr>
      <w:tr w:rsidR="009168B4" w14:paraId="791E86FC" w14:textId="77777777" w:rsidTr="00DB7F04">
        <w:trPr>
          <w:trHeight w:val="600"/>
          <w:jc w:val="center"/>
        </w:trPr>
        <w:tc>
          <w:tcPr>
            <w:tcW w:w="1547" w:type="dxa"/>
            <w:vAlign w:val="center"/>
          </w:tcPr>
          <w:p w14:paraId="0F782AAD" w14:textId="284BE97F" w:rsidR="009168B4" w:rsidRDefault="00EA2C77" w:rsidP="00DB7F04">
            <w:r>
              <w:t>31.03.2019</w:t>
            </w:r>
          </w:p>
        </w:tc>
        <w:tc>
          <w:tcPr>
            <w:tcW w:w="3433" w:type="dxa"/>
            <w:vAlign w:val="center"/>
          </w:tcPr>
          <w:p w14:paraId="1009F2D0" w14:textId="7472A5EA" w:rsidR="009168B4" w:rsidRPr="00E807FB" w:rsidRDefault="00EA2C77" w:rsidP="00DB7F04">
            <w:r>
              <w:t>Version 1.2</w:t>
            </w:r>
          </w:p>
        </w:tc>
        <w:tc>
          <w:tcPr>
            <w:tcW w:w="4053" w:type="dxa"/>
            <w:vAlign w:val="center"/>
          </w:tcPr>
          <w:p w14:paraId="68B4BF5F" w14:textId="3E42F2C9" w:rsidR="009168B4" w:rsidRPr="00E807FB" w:rsidRDefault="00EA2C77" w:rsidP="00DB7F04">
            <w:r>
              <w:t>Afficher la grille avec modèle.</w:t>
            </w:r>
          </w:p>
        </w:tc>
      </w:tr>
    </w:tbl>
    <w:p w14:paraId="208E8EA4" w14:textId="13CDCDDF" w:rsidR="004D2F9B" w:rsidRDefault="004D2F9B" w:rsidP="004D2F9B">
      <w:pPr>
        <w:pStyle w:val="Titre1"/>
      </w:pPr>
      <w:bookmarkStart w:id="38" w:name="_Toc5469199"/>
      <w:r>
        <w:t>Tests</w:t>
      </w:r>
      <w:bookmarkEnd w:id="38"/>
    </w:p>
    <w:p w14:paraId="1802EF44" w14:textId="77777777" w:rsidR="00CF39A8" w:rsidRDefault="004D2F9B" w:rsidP="0049659A">
      <w:pPr>
        <w:pStyle w:val="Titre2"/>
        <w:rPr>
          <w:i w:val="0"/>
          <w:iCs/>
        </w:rPr>
      </w:pPr>
      <w:bookmarkStart w:id="39" w:name="_Toc5469200"/>
      <w:r>
        <w:rPr>
          <w:i w:val="0"/>
          <w:iCs/>
        </w:rPr>
        <w:t>T</w:t>
      </w:r>
      <w:r w:rsidR="0049659A" w:rsidRPr="00791020">
        <w:rPr>
          <w:i w:val="0"/>
          <w:iCs/>
        </w:rPr>
        <w:t>est</w:t>
      </w:r>
      <w:bookmarkEnd w:id="36"/>
      <w:r w:rsidR="0049659A" w:rsidRPr="00791020">
        <w:rPr>
          <w:i w:val="0"/>
          <w:iCs/>
        </w:rPr>
        <w:t>s effectués</w:t>
      </w:r>
      <w:bookmarkEnd w:id="37"/>
      <w:bookmarkEnd w:id="39"/>
    </w:p>
    <w:tbl>
      <w:tblPr>
        <w:tblStyle w:val="Grilledutableau"/>
        <w:tblW w:w="0" w:type="auto"/>
        <w:tblLook w:val="04A0" w:firstRow="1" w:lastRow="0" w:firstColumn="1" w:lastColumn="0" w:noHBand="0" w:noVBand="1"/>
      </w:tblPr>
      <w:tblGrid>
        <w:gridCol w:w="2689"/>
        <w:gridCol w:w="1841"/>
        <w:gridCol w:w="2265"/>
        <w:gridCol w:w="2265"/>
      </w:tblGrid>
      <w:tr w:rsidR="004D2CCD" w14:paraId="0C81AC0A" w14:textId="77777777" w:rsidTr="00DB7F04">
        <w:tc>
          <w:tcPr>
            <w:tcW w:w="2689" w:type="dxa"/>
            <w:vAlign w:val="center"/>
          </w:tcPr>
          <w:p w14:paraId="43A1B455" w14:textId="77777777" w:rsidR="004D2CCD" w:rsidRPr="00DB7F04" w:rsidRDefault="004D2CCD" w:rsidP="00DB7F04">
            <w:pPr>
              <w:rPr>
                <w:b/>
              </w:rPr>
            </w:pPr>
            <w:bookmarkStart w:id="40" w:name="_Toc25553322"/>
            <w:bookmarkStart w:id="41" w:name="_Toc71691026"/>
            <w:r w:rsidRPr="00DB7F04">
              <w:rPr>
                <w:b/>
              </w:rPr>
              <w:t>Scénario</w:t>
            </w:r>
          </w:p>
        </w:tc>
        <w:tc>
          <w:tcPr>
            <w:tcW w:w="1841" w:type="dxa"/>
            <w:vAlign w:val="center"/>
          </w:tcPr>
          <w:p w14:paraId="2D8FF64C" w14:textId="77777777" w:rsidR="004D2CCD" w:rsidRPr="001819DB" w:rsidRDefault="00AD0ADD" w:rsidP="00DB7F04">
            <w:pPr>
              <w:rPr>
                <w:color w:val="000000" w:themeColor="text1"/>
              </w:rPr>
            </w:pPr>
            <w:r w:rsidRPr="001819DB">
              <w:rPr>
                <w:color w:val="000000" w:themeColor="text1"/>
              </w:rPr>
              <w:t>28.03.2019</w:t>
            </w:r>
          </w:p>
          <w:p w14:paraId="06E89E26" w14:textId="77777777" w:rsidR="004D2CCD" w:rsidRPr="001819DB" w:rsidRDefault="00AD0ADD" w:rsidP="00DB7F04">
            <w:pPr>
              <w:rPr>
                <w:color w:val="000000" w:themeColor="text1"/>
              </w:rPr>
            </w:pPr>
            <w:r w:rsidRPr="001819DB">
              <w:rPr>
                <w:color w:val="000000" w:themeColor="text1"/>
              </w:rPr>
              <w:t>Samuel Roland</w:t>
            </w:r>
          </w:p>
          <w:p w14:paraId="2507D7CC" w14:textId="77777777" w:rsidR="004D2CCD" w:rsidRPr="001819DB" w:rsidRDefault="00AD0ADD" w:rsidP="00DB7F04">
            <w:pPr>
              <w:rPr>
                <w:color w:val="000000" w:themeColor="text1"/>
              </w:rPr>
            </w:pPr>
            <w:r w:rsidRPr="001819DB">
              <w:rPr>
                <w:color w:val="000000" w:themeColor="text1"/>
              </w:rPr>
              <w:t>Pc Windows 10 école</w:t>
            </w:r>
          </w:p>
          <w:p w14:paraId="38EE653B" w14:textId="77777777" w:rsidR="004D2CCD" w:rsidRPr="001819DB" w:rsidRDefault="00AD0ADD" w:rsidP="00DB7F04">
            <w:pPr>
              <w:rPr>
                <w:color w:val="000000" w:themeColor="text1"/>
              </w:rPr>
            </w:pPr>
            <w:r w:rsidRPr="001819DB">
              <w:rPr>
                <w:color w:val="000000" w:themeColor="text1"/>
              </w:rPr>
              <w:t>Pas de données.</w:t>
            </w:r>
          </w:p>
          <w:p w14:paraId="2CAE6426" w14:textId="77777777" w:rsidR="004D2CCD" w:rsidRPr="00CC37E9" w:rsidRDefault="004D2CCD" w:rsidP="00DB7F04">
            <w:pPr>
              <w:rPr>
                <w:color w:val="5B9BD5" w:themeColor="accent5"/>
              </w:rPr>
            </w:pPr>
          </w:p>
        </w:tc>
        <w:tc>
          <w:tcPr>
            <w:tcW w:w="2265" w:type="dxa"/>
            <w:vAlign w:val="center"/>
          </w:tcPr>
          <w:p w14:paraId="4CDFC85D" w14:textId="77777777" w:rsidR="004D2CCD" w:rsidRDefault="00316F10" w:rsidP="00DB7F04">
            <w:r>
              <w:t>05.04.2019</w:t>
            </w:r>
          </w:p>
          <w:p w14:paraId="2E15E5F3" w14:textId="77777777" w:rsidR="00316F10" w:rsidRDefault="00316F10" w:rsidP="00DB7F04">
            <w:r>
              <w:t>Samuel Roland</w:t>
            </w:r>
          </w:p>
          <w:p w14:paraId="57B57920" w14:textId="77777777" w:rsidR="00316F10" w:rsidRDefault="00316F10" w:rsidP="00DB7F04">
            <w:r>
              <w:t>PC Windows école</w:t>
            </w:r>
          </w:p>
          <w:p w14:paraId="3944C5DE" w14:textId="23921A48" w:rsidR="00316F10" w:rsidRDefault="00316F10" w:rsidP="00DB7F04">
            <w:r>
              <w:t>Pas de données</w:t>
            </w:r>
          </w:p>
        </w:tc>
        <w:tc>
          <w:tcPr>
            <w:tcW w:w="2265" w:type="dxa"/>
            <w:vAlign w:val="center"/>
          </w:tcPr>
          <w:p w14:paraId="1E67BB1B" w14:textId="77777777" w:rsidR="004D2CCD" w:rsidRDefault="004D2CCD" w:rsidP="00DB7F04"/>
        </w:tc>
      </w:tr>
      <w:tr w:rsidR="004D2CCD" w14:paraId="300FD323" w14:textId="77777777" w:rsidTr="00FE5D81">
        <w:tc>
          <w:tcPr>
            <w:tcW w:w="2689" w:type="dxa"/>
            <w:vAlign w:val="center"/>
          </w:tcPr>
          <w:p w14:paraId="65B1BC12" w14:textId="77777777" w:rsidR="004D2CCD" w:rsidRDefault="00237745" w:rsidP="00DB7F04">
            <w:r>
              <w:t>1.1 Démarrer et</w:t>
            </w:r>
            <w:r w:rsidR="004D2CCD">
              <w:t xml:space="preserve"> lire règles</w:t>
            </w:r>
          </w:p>
        </w:tc>
        <w:tc>
          <w:tcPr>
            <w:tcW w:w="1841" w:type="dxa"/>
            <w:shd w:val="clear" w:color="auto" w:fill="C00000"/>
            <w:vAlign w:val="center"/>
          </w:tcPr>
          <w:p w14:paraId="5404D72B" w14:textId="1192BF5B" w:rsidR="00FE5D81" w:rsidRDefault="00BF7AFD" w:rsidP="00DB7F04">
            <w:r>
              <w:t>KO</w:t>
            </w:r>
          </w:p>
          <w:p w14:paraId="6E88E078" w14:textId="6BB7FD1C" w:rsidR="004D2CCD" w:rsidRDefault="00BF7AFD" w:rsidP="00DB7F04">
            <w:r>
              <w:t>« </w:t>
            </w:r>
            <w:proofErr w:type="gramStart"/>
            <w:r>
              <w:t>bla</w:t>
            </w:r>
            <w:proofErr w:type="gramEnd"/>
            <w:r>
              <w:t xml:space="preserve"> </w:t>
            </w:r>
            <w:proofErr w:type="spellStart"/>
            <w:r>
              <w:t>bla</w:t>
            </w:r>
            <w:proofErr w:type="spellEnd"/>
            <w:r>
              <w:t> »</w:t>
            </w:r>
            <w:r w:rsidR="00FE5D81">
              <w:t xml:space="preserve"> = </w:t>
            </w:r>
            <w:r w:rsidR="006F4B20">
              <w:t>crash.</w:t>
            </w:r>
          </w:p>
        </w:tc>
        <w:tc>
          <w:tcPr>
            <w:tcW w:w="2265" w:type="dxa"/>
            <w:shd w:val="clear" w:color="auto" w:fill="92D050"/>
            <w:vAlign w:val="center"/>
          </w:tcPr>
          <w:p w14:paraId="141844F2" w14:textId="179EE03D" w:rsidR="004D2CCD" w:rsidRDefault="002A3313" w:rsidP="00DB7F04">
            <w:r>
              <w:t>OK</w:t>
            </w:r>
          </w:p>
        </w:tc>
        <w:tc>
          <w:tcPr>
            <w:tcW w:w="2265" w:type="dxa"/>
            <w:vAlign w:val="center"/>
          </w:tcPr>
          <w:p w14:paraId="0219BA61" w14:textId="77777777" w:rsidR="004D2CCD" w:rsidRDefault="004D2CCD" w:rsidP="00DB7F04"/>
        </w:tc>
      </w:tr>
      <w:tr w:rsidR="004D2CCD" w14:paraId="134A11E5" w14:textId="77777777" w:rsidTr="00DB7F04">
        <w:tc>
          <w:tcPr>
            <w:tcW w:w="2689" w:type="dxa"/>
            <w:vAlign w:val="center"/>
          </w:tcPr>
          <w:p w14:paraId="6A23AC86" w14:textId="77777777" w:rsidR="004D2CCD" w:rsidRDefault="004D2CCD" w:rsidP="00DB7F04">
            <w:r>
              <w:lastRenderedPageBreak/>
              <w:t>1.2 Démarrer sans lire les règles</w:t>
            </w:r>
          </w:p>
        </w:tc>
        <w:tc>
          <w:tcPr>
            <w:tcW w:w="1841" w:type="dxa"/>
            <w:shd w:val="clear" w:color="auto" w:fill="92D050"/>
            <w:vAlign w:val="center"/>
          </w:tcPr>
          <w:p w14:paraId="759E741B" w14:textId="77777777" w:rsidR="004D2CCD" w:rsidRDefault="00BF7AFD" w:rsidP="00DB7F04">
            <w:r>
              <w:t>OK</w:t>
            </w:r>
          </w:p>
        </w:tc>
        <w:tc>
          <w:tcPr>
            <w:tcW w:w="2265" w:type="dxa"/>
            <w:shd w:val="clear" w:color="auto" w:fill="92D050"/>
            <w:vAlign w:val="center"/>
          </w:tcPr>
          <w:p w14:paraId="5AD9316F" w14:textId="1CB800BF" w:rsidR="004D2CCD" w:rsidRDefault="002A3313" w:rsidP="00DB7F04">
            <w:r>
              <w:t>OK</w:t>
            </w:r>
          </w:p>
        </w:tc>
        <w:tc>
          <w:tcPr>
            <w:tcW w:w="2265" w:type="dxa"/>
            <w:vAlign w:val="center"/>
          </w:tcPr>
          <w:p w14:paraId="594A5274" w14:textId="77777777" w:rsidR="004D2CCD" w:rsidRDefault="004D2CCD" w:rsidP="00DB7F04"/>
        </w:tc>
      </w:tr>
      <w:tr w:rsidR="004D2CCD" w14:paraId="5868405F" w14:textId="77777777" w:rsidTr="00DB7F04">
        <w:tc>
          <w:tcPr>
            <w:tcW w:w="2689" w:type="dxa"/>
            <w:vAlign w:val="center"/>
          </w:tcPr>
          <w:p w14:paraId="1B9D4B4C" w14:textId="77777777" w:rsidR="004D2CCD" w:rsidRDefault="004D2CCD" w:rsidP="00DB7F04">
            <w:r>
              <w:t>2.1 Grille fixe</w:t>
            </w:r>
          </w:p>
        </w:tc>
        <w:tc>
          <w:tcPr>
            <w:tcW w:w="1841" w:type="dxa"/>
            <w:vAlign w:val="center"/>
          </w:tcPr>
          <w:p w14:paraId="7C5E528F" w14:textId="77777777" w:rsidR="004D2CCD" w:rsidRDefault="004D2CCD" w:rsidP="00DB7F04"/>
        </w:tc>
        <w:tc>
          <w:tcPr>
            <w:tcW w:w="2265" w:type="dxa"/>
            <w:vAlign w:val="center"/>
          </w:tcPr>
          <w:p w14:paraId="499241BE" w14:textId="77777777" w:rsidR="004D2CCD" w:rsidRDefault="004D2CCD" w:rsidP="00DB7F04"/>
        </w:tc>
        <w:tc>
          <w:tcPr>
            <w:tcW w:w="2265" w:type="dxa"/>
            <w:vAlign w:val="center"/>
          </w:tcPr>
          <w:p w14:paraId="0AF0F15D" w14:textId="77777777" w:rsidR="004D2CCD" w:rsidRDefault="004D2CCD" w:rsidP="00DB7F04"/>
        </w:tc>
      </w:tr>
      <w:tr w:rsidR="004D2CCD" w14:paraId="57AE07EA" w14:textId="77777777" w:rsidTr="00DB7F04">
        <w:tc>
          <w:tcPr>
            <w:tcW w:w="2689" w:type="dxa"/>
            <w:vAlign w:val="center"/>
          </w:tcPr>
          <w:p w14:paraId="327A5035" w14:textId="77777777" w:rsidR="004D2CCD" w:rsidRDefault="004D2CCD" w:rsidP="00DB7F04">
            <w:r>
              <w:t>2.2 Choisir une grille</w:t>
            </w:r>
          </w:p>
        </w:tc>
        <w:tc>
          <w:tcPr>
            <w:tcW w:w="1841" w:type="dxa"/>
            <w:vAlign w:val="center"/>
          </w:tcPr>
          <w:p w14:paraId="1963D6F9" w14:textId="77777777" w:rsidR="004D2CCD" w:rsidRDefault="004D2CCD" w:rsidP="00DB7F04"/>
        </w:tc>
        <w:tc>
          <w:tcPr>
            <w:tcW w:w="2265" w:type="dxa"/>
            <w:vAlign w:val="center"/>
          </w:tcPr>
          <w:p w14:paraId="263AE081" w14:textId="77777777" w:rsidR="004D2CCD" w:rsidRDefault="004D2CCD" w:rsidP="00DB7F04"/>
        </w:tc>
        <w:tc>
          <w:tcPr>
            <w:tcW w:w="2265" w:type="dxa"/>
            <w:vAlign w:val="center"/>
          </w:tcPr>
          <w:p w14:paraId="3BC38ABB" w14:textId="77777777" w:rsidR="004D2CCD" w:rsidRDefault="004D2CCD" w:rsidP="00DB7F04"/>
        </w:tc>
      </w:tr>
      <w:tr w:rsidR="004D2CCD" w14:paraId="7E166FA2" w14:textId="77777777" w:rsidTr="00DB7F04">
        <w:tc>
          <w:tcPr>
            <w:tcW w:w="2689" w:type="dxa"/>
            <w:vAlign w:val="center"/>
          </w:tcPr>
          <w:p w14:paraId="4A728FFF" w14:textId="77777777" w:rsidR="004D2CCD" w:rsidRDefault="004D2CCD" w:rsidP="00DB7F04">
            <w:r>
              <w:t>2.3 Placer les bateaux</w:t>
            </w:r>
          </w:p>
        </w:tc>
        <w:tc>
          <w:tcPr>
            <w:tcW w:w="1841" w:type="dxa"/>
            <w:vAlign w:val="center"/>
          </w:tcPr>
          <w:p w14:paraId="280B0A5F" w14:textId="77777777" w:rsidR="004D2CCD" w:rsidRDefault="004D2CCD" w:rsidP="00DB7F04"/>
        </w:tc>
        <w:tc>
          <w:tcPr>
            <w:tcW w:w="2265" w:type="dxa"/>
            <w:vAlign w:val="center"/>
          </w:tcPr>
          <w:p w14:paraId="4A99A518" w14:textId="77777777" w:rsidR="004D2CCD" w:rsidRDefault="004D2CCD" w:rsidP="00DB7F04"/>
        </w:tc>
        <w:tc>
          <w:tcPr>
            <w:tcW w:w="2265" w:type="dxa"/>
            <w:vAlign w:val="center"/>
          </w:tcPr>
          <w:p w14:paraId="035F679C" w14:textId="77777777" w:rsidR="004D2CCD" w:rsidRDefault="004D2CCD" w:rsidP="00DB7F04"/>
        </w:tc>
      </w:tr>
      <w:tr w:rsidR="004D2CCD" w14:paraId="27FFC9C1" w14:textId="77777777" w:rsidTr="00DB7F04">
        <w:tc>
          <w:tcPr>
            <w:tcW w:w="2689" w:type="dxa"/>
            <w:vAlign w:val="center"/>
          </w:tcPr>
          <w:p w14:paraId="3DC5A13F" w14:textId="77777777" w:rsidR="004D2CCD" w:rsidRDefault="004D2CCD" w:rsidP="00DB7F04">
            <w:r>
              <w:t>3.1 Partie complète</w:t>
            </w:r>
          </w:p>
        </w:tc>
        <w:tc>
          <w:tcPr>
            <w:tcW w:w="1841" w:type="dxa"/>
            <w:vAlign w:val="center"/>
          </w:tcPr>
          <w:p w14:paraId="61C7D06A" w14:textId="77777777" w:rsidR="004D2CCD" w:rsidRDefault="004D2CCD" w:rsidP="00DB7F04"/>
        </w:tc>
        <w:tc>
          <w:tcPr>
            <w:tcW w:w="2265" w:type="dxa"/>
            <w:shd w:val="clear" w:color="auto" w:fill="92D050"/>
            <w:vAlign w:val="center"/>
          </w:tcPr>
          <w:p w14:paraId="49936D3D" w14:textId="628077F5" w:rsidR="004D2CCD" w:rsidRDefault="007C2962" w:rsidP="00DB7F04">
            <w:r>
              <w:t>OK</w:t>
            </w:r>
          </w:p>
        </w:tc>
        <w:tc>
          <w:tcPr>
            <w:tcW w:w="2265" w:type="dxa"/>
            <w:vAlign w:val="center"/>
          </w:tcPr>
          <w:p w14:paraId="37D2AB3B" w14:textId="77777777" w:rsidR="004D2CCD" w:rsidRDefault="004D2CCD" w:rsidP="00DB7F04"/>
        </w:tc>
      </w:tr>
    </w:tbl>
    <w:p w14:paraId="1AEBCA5B" w14:textId="77777777" w:rsidR="00CF39A8" w:rsidRDefault="0049659A" w:rsidP="0049659A">
      <w:pPr>
        <w:pStyle w:val="Titre2"/>
        <w:rPr>
          <w:i w:val="0"/>
          <w:iCs/>
        </w:rPr>
      </w:pPr>
      <w:bookmarkStart w:id="42" w:name="_Toc5469201"/>
      <w:r w:rsidRPr="00791020">
        <w:rPr>
          <w:i w:val="0"/>
          <w:iCs/>
        </w:rPr>
        <w:t xml:space="preserve">Erreurs </w:t>
      </w:r>
      <w:bookmarkEnd w:id="40"/>
      <w:r w:rsidRPr="00791020">
        <w:rPr>
          <w:i w:val="0"/>
          <w:iCs/>
        </w:rPr>
        <w:t>restantes</w:t>
      </w:r>
      <w:bookmarkEnd w:id="41"/>
      <w:bookmarkEnd w:id="42"/>
      <w:r w:rsidRPr="00791020">
        <w:rPr>
          <w:i w:val="0"/>
          <w:iCs/>
        </w:rPr>
        <w:t xml:space="preserve">  </w:t>
      </w:r>
    </w:p>
    <w:p w14:paraId="62BEC558" w14:textId="77777777" w:rsidR="00CF39A8" w:rsidRDefault="0049659A" w:rsidP="00297836">
      <w:pPr>
        <w:pStyle w:val="Help"/>
      </w:pPr>
      <w:bookmarkStart w:id="43" w:name="_Toc25553323"/>
      <w:r w:rsidRPr="00791020">
        <w:t xml:space="preserve">S'il reste encore des erreurs: </w:t>
      </w:r>
    </w:p>
    <w:p w14:paraId="4BA5BB54" w14:textId="77777777" w:rsidR="0049659A" w:rsidRPr="00791020" w:rsidRDefault="0049659A" w:rsidP="00297836">
      <w:pPr>
        <w:pStyle w:val="Help"/>
        <w:numPr>
          <w:ilvl w:val="0"/>
          <w:numId w:val="21"/>
        </w:numPr>
      </w:pPr>
      <w:r w:rsidRPr="00791020">
        <w:t>Description détaillée</w:t>
      </w:r>
    </w:p>
    <w:p w14:paraId="301050BF" w14:textId="77777777" w:rsidR="0049659A" w:rsidRPr="00791020" w:rsidRDefault="0049659A" w:rsidP="00297836">
      <w:pPr>
        <w:pStyle w:val="Help"/>
        <w:numPr>
          <w:ilvl w:val="0"/>
          <w:numId w:val="21"/>
        </w:numPr>
      </w:pPr>
      <w:r w:rsidRPr="00791020">
        <w:t>Conséquences sur l'utilisation du produit</w:t>
      </w:r>
      <w:bookmarkEnd w:id="43"/>
    </w:p>
    <w:p w14:paraId="7CF670F2" w14:textId="77777777" w:rsidR="00CF39A8" w:rsidRDefault="0049659A" w:rsidP="00297836">
      <w:pPr>
        <w:pStyle w:val="Help"/>
        <w:numPr>
          <w:ilvl w:val="0"/>
          <w:numId w:val="21"/>
        </w:numPr>
      </w:pPr>
      <w:r w:rsidRPr="00791020">
        <w:t>Actions envisagées ou possibles</w:t>
      </w:r>
    </w:p>
    <w:p w14:paraId="1557F1A6" w14:textId="77777777" w:rsidR="00CF39A8" w:rsidRDefault="00AA0785" w:rsidP="00684B3D">
      <w:pPr>
        <w:pStyle w:val="Titre1"/>
        <w:tabs>
          <w:tab w:val="num" w:pos="360"/>
        </w:tabs>
      </w:pPr>
      <w:bookmarkStart w:id="44" w:name="_Toc25553328"/>
      <w:bookmarkStart w:id="45" w:name="_Toc71703263"/>
      <w:bookmarkStart w:id="46" w:name="_Toc5469202"/>
      <w:r w:rsidRPr="0049659A">
        <w:t>C</w:t>
      </w:r>
      <w:bookmarkEnd w:id="44"/>
      <w:bookmarkEnd w:id="45"/>
      <w:r w:rsidR="00684B3D">
        <w:t>onclusions</w:t>
      </w:r>
      <w:bookmarkEnd w:id="46"/>
    </w:p>
    <w:p w14:paraId="69DE18FC" w14:textId="77777777" w:rsidR="00CF39A8" w:rsidRDefault="00AA0785" w:rsidP="002A1DB5">
      <w:pPr>
        <w:pStyle w:val="Help"/>
      </w:pPr>
      <w:r w:rsidRPr="00791020">
        <w:t>Développez en tous cas les points suivants:</w:t>
      </w:r>
    </w:p>
    <w:p w14:paraId="087177C8" w14:textId="77777777" w:rsidR="00AA0785" w:rsidRDefault="00AA0785" w:rsidP="002A1DB5">
      <w:pPr>
        <w:pStyle w:val="Help"/>
        <w:numPr>
          <w:ilvl w:val="0"/>
          <w:numId w:val="25"/>
        </w:numPr>
      </w:pPr>
      <w:r w:rsidRPr="00791020">
        <w:t>Objectifs atteints / non-atteints</w:t>
      </w:r>
    </w:p>
    <w:p w14:paraId="040CED48" w14:textId="77777777" w:rsidR="00716E7F" w:rsidRPr="00791020" w:rsidRDefault="00716E7F" w:rsidP="002A1DB5">
      <w:pPr>
        <w:pStyle w:val="Help"/>
        <w:numPr>
          <w:ilvl w:val="0"/>
          <w:numId w:val="25"/>
        </w:numPr>
      </w:pPr>
      <w:r>
        <w:t>Comparaison entre ce qui avait prévu et ce qui s’est passé, en termes de planning et (éventuellement) de budget</w:t>
      </w:r>
    </w:p>
    <w:p w14:paraId="7EF78A6A" w14:textId="77777777" w:rsidR="00AA0785" w:rsidRPr="00791020" w:rsidRDefault="00AA0785" w:rsidP="002A1DB5">
      <w:pPr>
        <w:pStyle w:val="Help"/>
        <w:numPr>
          <w:ilvl w:val="0"/>
          <w:numId w:val="25"/>
        </w:numPr>
      </w:pPr>
      <w:r w:rsidRPr="00791020">
        <w:t>Points positifs / négatifs</w:t>
      </w:r>
    </w:p>
    <w:p w14:paraId="79860B9A" w14:textId="77777777" w:rsidR="00AA0785" w:rsidRPr="00791020" w:rsidRDefault="00AA0785" w:rsidP="002A1DB5">
      <w:pPr>
        <w:pStyle w:val="Help"/>
        <w:numPr>
          <w:ilvl w:val="0"/>
          <w:numId w:val="25"/>
        </w:numPr>
      </w:pPr>
      <w:r w:rsidRPr="00791020">
        <w:t>Difficultés particulières</w:t>
      </w:r>
    </w:p>
    <w:p w14:paraId="2677FFF8" w14:textId="77777777" w:rsidR="00CF39A8" w:rsidRDefault="00AA0785" w:rsidP="002A1DB5">
      <w:pPr>
        <w:pStyle w:val="Help"/>
        <w:numPr>
          <w:ilvl w:val="0"/>
          <w:numId w:val="25"/>
        </w:numPr>
      </w:pPr>
      <w:r w:rsidRPr="00791020">
        <w:t>Suites possibles pour le projet (évolutions &amp; améliorations)</w:t>
      </w:r>
    </w:p>
    <w:p w14:paraId="64A38BA8" w14:textId="77777777" w:rsidR="00CF39A8" w:rsidRDefault="00AA0785" w:rsidP="00684B3D">
      <w:pPr>
        <w:pStyle w:val="Titre1"/>
        <w:tabs>
          <w:tab w:val="num" w:pos="360"/>
        </w:tabs>
      </w:pPr>
      <w:bookmarkStart w:id="47" w:name="_Toc71703264"/>
      <w:bookmarkStart w:id="48" w:name="_Toc5469203"/>
      <w:r w:rsidRPr="0049659A">
        <w:t>A</w:t>
      </w:r>
      <w:bookmarkEnd w:id="47"/>
      <w:r w:rsidR="00684B3D">
        <w:t>nnexes</w:t>
      </w:r>
      <w:bookmarkEnd w:id="48"/>
    </w:p>
    <w:p w14:paraId="71319F91" w14:textId="60DDA2B2" w:rsidR="00CF39A8" w:rsidRDefault="00AA0785" w:rsidP="00AA0785">
      <w:pPr>
        <w:pStyle w:val="Titre2"/>
        <w:rPr>
          <w:i w:val="0"/>
          <w:iCs/>
        </w:rPr>
      </w:pPr>
      <w:bookmarkStart w:id="49" w:name="_Toc71703265"/>
      <w:bookmarkStart w:id="50" w:name="_Toc5469204"/>
      <w:r w:rsidRPr="00791020">
        <w:rPr>
          <w:i w:val="0"/>
          <w:iCs/>
        </w:rPr>
        <w:t>Sources – Bibliographie</w:t>
      </w:r>
      <w:bookmarkEnd w:id="49"/>
      <w:bookmarkEnd w:id="50"/>
    </w:p>
    <w:p w14:paraId="2D4842C0" w14:textId="77777777" w:rsidR="00136DCA" w:rsidRDefault="00482848" w:rsidP="00F912CC">
      <w:r>
        <w:t>ASCII ART pour afficher « Victoire ! »</w:t>
      </w:r>
      <w:r w:rsidR="00136DCA">
        <w:t xml:space="preserve"> créé sur le </w:t>
      </w:r>
      <w:r w:rsidR="006A6D88">
        <w:t>site</w:t>
      </w:r>
      <w:r w:rsidR="00136DCA">
        <w:t> :</w:t>
      </w:r>
    </w:p>
    <w:p w14:paraId="2252A10A" w14:textId="68C6CA35" w:rsidR="00F912CC" w:rsidRDefault="004003FB" w:rsidP="00F912CC">
      <w:hyperlink r:id="rId14" w:anchor="p=display&amp;h=1&amp;f=Big%20Money-ne&amp;t=Victoire%20" w:history="1">
        <w:r w:rsidR="00F912CC" w:rsidRPr="00E375C7">
          <w:rPr>
            <w:rStyle w:val="Lienhypertexte"/>
          </w:rPr>
          <w:t>http://www.patorjk.com/software/taag/#p=display&amp;h=1&amp;f=Big%20Money-ne&amp;t=Victoire%20</w:t>
        </w:r>
      </w:hyperlink>
      <w:r w:rsidR="00F912CC" w:rsidRPr="00F912CC">
        <w:t>!</w:t>
      </w:r>
    </w:p>
    <w:p w14:paraId="08AF44D4" w14:textId="77777777" w:rsidR="00F912CC" w:rsidRDefault="00F912CC" w:rsidP="00F912CC"/>
    <w:p w14:paraId="3B52632C" w14:textId="77777777" w:rsidR="00F912CC" w:rsidRPr="00482848" w:rsidRDefault="00F912CC" w:rsidP="00482848"/>
    <w:p w14:paraId="17C38154" w14:textId="77777777" w:rsidR="00CF39A8" w:rsidRDefault="00AA0785" w:rsidP="002A1DB5">
      <w:pPr>
        <w:pStyle w:val="Help"/>
      </w:pPr>
      <w:r w:rsidRPr="00791020">
        <w:t>Liste des livres utilisé</w:t>
      </w:r>
      <w:r w:rsidR="00ED3A54">
        <w:t>s</w:t>
      </w:r>
      <w:r w:rsidRPr="00791020">
        <w:t xml:space="preserve"> (Titre, auteur, date), des sites Internet (URL) consultés, des articles (Revue, date, titre, auteur)… Et de toutes les aides externes (noms)   </w:t>
      </w:r>
    </w:p>
    <w:p w14:paraId="42452C89" w14:textId="77777777" w:rsidR="00AA0785" w:rsidRPr="00791020" w:rsidRDefault="00AA0785" w:rsidP="00AA0785">
      <w:pPr>
        <w:pStyle w:val="Titre2"/>
        <w:rPr>
          <w:i w:val="0"/>
          <w:iCs/>
        </w:rPr>
      </w:pPr>
      <w:bookmarkStart w:id="51" w:name="_Toc25553330"/>
      <w:bookmarkStart w:id="52" w:name="_Toc71703266"/>
      <w:bookmarkStart w:id="53" w:name="_Toc5469205"/>
      <w:r w:rsidRPr="00791020">
        <w:rPr>
          <w:i w:val="0"/>
          <w:iCs/>
        </w:rPr>
        <w:t xml:space="preserve">Journal de bord </w:t>
      </w:r>
      <w:bookmarkEnd w:id="51"/>
      <w:bookmarkEnd w:id="52"/>
      <w:r w:rsidR="00E109AA">
        <w:rPr>
          <w:i w:val="0"/>
          <w:iCs/>
        </w:rPr>
        <w:t>du projet</w:t>
      </w:r>
      <w:bookmarkEnd w:id="53"/>
    </w:p>
    <w:p w14:paraId="72CA665F" w14:textId="77777777"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4D2CCD" w14:paraId="26BA773E" w14:textId="77777777" w:rsidTr="00DB7F04">
        <w:trPr>
          <w:trHeight w:val="305"/>
        </w:trPr>
        <w:tc>
          <w:tcPr>
            <w:tcW w:w="1134" w:type="dxa"/>
            <w:vAlign w:val="center"/>
          </w:tcPr>
          <w:p w14:paraId="59C64C36" w14:textId="77777777" w:rsidR="004D2CCD" w:rsidRPr="005F2769" w:rsidRDefault="004D2CCD" w:rsidP="00DB7F04">
            <w:pPr>
              <w:rPr>
                <w:b/>
              </w:rPr>
            </w:pPr>
            <w:r w:rsidRPr="005F2769">
              <w:rPr>
                <w:b/>
              </w:rPr>
              <w:t>Date</w:t>
            </w:r>
          </w:p>
        </w:tc>
        <w:tc>
          <w:tcPr>
            <w:tcW w:w="7652" w:type="dxa"/>
            <w:vAlign w:val="center"/>
          </w:tcPr>
          <w:p w14:paraId="27669DA4" w14:textId="77777777" w:rsidR="004D2CCD" w:rsidRPr="005F2769" w:rsidRDefault="004D2CCD" w:rsidP="00DB7F04">
            <w:pPr>
              <w:rPr>
                <w:b/>
              </w:rPr>
            </w:pPr>
            <w:r>
              <w:rPr>
                <w:b/>
              </w:rPr>
              <w:t xml:space="preserve">Evénement </w:t>
            </w:r>
          </w:p>
        </w:tc>
      </w:tr>
      <w:tr w:rsidR="000A1A84" w14:paraId="06CD95ED" w14:textId="77777777" w:rsidTr="00DB7F04">
        <w:trPr>
          <w:trHeight w:val="528"/>
        </w:trPr>
        <w:tc>
          <w:tcPr>
            <w:tcW w:w="1134" w:type="dxa"/>
            <w:vAlign w:val="center"/>
          </w:tcPr>
          <w:p w14:paraId="5A7D571E" w14:textId="77777777" w:rsidR="000A1A84" w:rsidRDefault="000A1A84" w:rsidP="00DB7F04">
            <w:r>
              <w:t>07.03.2019</w:t>
            </w:r>
          </w:p>
        </w:tc>
        <w:tc>
          <w:tcPr>
            <w:tcW w:w="7652" w:type="dxa"/>
            <w:vAlign w:val="center"/>
          </w:tcPr>
          <w:p w14:paraId="158412B0" w14:textId="77777777" w:rsidR="000A1A84" w:rsidRDefault="000A1A84" w:rsidP="00DB7F04">
            <w:r>
              <w:t>Création du projet CLion</w:t>
            </w:r>
          </w:p>
        </w:tc>
      </w:tr>
      <w:tr w:rsidR="008A4A76" w14:paraId="60857B77" w14:textId="77777777" w:rsidTr="00DB7F04">
        <w:trPr>
          <w:trHeight w:val="528"/>
        </w:trPr>
        <w:tc>
          <w:tcPr>
            <w:tcW w:w="1134" w:type="dxa"/>
            <w:vAlign w:val="center"/>
          </w:tcPr>
          <w:p w14:paraId="22BEC81F" w14:textId="22D2B33B" w:rsidR="008A4A76" w:rsidRDefault="008A4A76" w:rsidP="00DB7F04">
            <w:r>
              <w:t>08.03.2019</w:t>
            </w:r>
          </w:p>
        </w:tc>
        <w:tc>
          <w:tcPr>
            <w:tcW w:w="7652" w:type="dxa"/>
            <w:vAlign w:val="center"/>
          </w:tcPr>
          <w:p w14:paraId="0C10186B" w14:textId="530362F8" w:rsidR="008A4A76" w:rsidRDefault="008A4A76" w:rsidP="00DB7F04">
            <w:r>
              <w:t>Fin du sprint 1 et publication Version 1.0</w:t>
            </w:r>
          </w:p>
        </w:tc>
      </w:tr>
      <w:tr w:rsidR="004D2CCD" w14:paraId="07BACA66" w14:textId="77777777" w:rsidTr="00DB7F04">
        <w:trPr>
          <w:trHeight w:val="528"/>
        </w:trPr>
        <w:tc>
          <w:tcPr>
            <w:tcW w:w="1134" w:type="dxa"/>
            <w:vAlign w:val="center"/>
          </w:tcPr>
          <w:p w14:paraId="17FD4A1D" w14:textId="77777777" w:rsidR="004D2CCD" w:rsidRDefault="004D2CCD" w:rsidP="00DB7F04">
            <w:r>
              <w:t>17.03.2019</w:t>
            </w:r>
          </w:p>
        </w:tc>
        <w:tc>
          <w:tcPr>
            <w:tcW w:w="7652" w:type="dxa"/>
            <w:vAlign w:val="center"/>
          </w:tcPr>
          <w:p w14:paraId="6B110A08" w14:textId="19E764A6" w:rsidR="004D2CCD" w:rsidRDefault="004D2CCD" w:rsidP="00DB7F04">
            <w:r>
              <w:t>Publication du document de projet</w:t>
            </w:r>
          </w:p>
        </w:tc>
      </w:tr>
      <w:tr w:rsidR="004D2CCD" w14:paraId="11C47828" w14:textId="77777777" w:rsidTr="00DB7F04">
        <w:trPr>
          <w:trHeight w:val="528"/>
        </w:trPr>
        <w:tc>
          <w:tcPr>
            <w:tcW w:w="1134" w:type="dxa"/>
            <w:vAlign w:val="center"/>
          </w:tcPr>
          <w:p w14:paraId="23F35757" w14:textId="77777777" w:rsidR="004D2CCD" w:rsidRDefault="004D2CCD" w:rsidP="00DB7F04">
            <w:r>
              <w:t>18.03.2019</w:t>
            </w:r>
          </w:p>
        </w:tc>
        <w:tc>
          <w:tcPr>
            <w:tcW w:w="7652" w:type="dxa"/>
            <w:vAlign w:val="center"/>
          </w:tcPr>
          <w:p w14:paraId="496A657E" w14:textId="77777777" w:rsidR="004D2CCD" w:rsidRDefault="004D2CCD" w:rsidP="00DB7F04">
            <w:r w:rsidRPr="00E807FB">
              <w:t>Stratégie de test validée par le chef de projet</w:t>
            </w:r>
          </w:p>
        </w:tc>
      </w:tr>
      <w:tr w:rsidR="0034793C" w14:paraId="012D41E6" w14:textId="77777777" w:rsidTr="00DB7F04">
        <w:trPr>
          <w:trHeight w:val="528"/>
        </w:trPr>
        <w:tc>
          <w:tcPr>
            <w:tcW w:w="1134" w:type="dxa"/>
            <w:vAlign w:val="center"/>
          </w:tcPr>
          <w:p w14:paraId="394240CB" w14:textId="77777777" w:rsidR="0034793C" w:rsidRDefault="0034793C" w:rsidP="00DB7F04">
            <w:r>
              <w:t>20.03.2019</w:t>
            </w:r>
          </w:p>
        </w:tc>
        <w:tc>
          <w:tcPr>
            <w:tcW w:w="7652" w:type="dxa"/>
            <w:vAlign w:val="center"/>
          </w:tcPr>
          <w:p w14:paraId="3DBC704E" w14:textId="70A7B289" w:rsidR="0034793C" w:rsidRPr="00E807FB" w:rsidRDefault="008A4A76" w:rsidP="00DB7F04">
            <w:r>
              <w:t>Fin du sprint 2 et p</w:t>
            </w:r>
            <w:r w:rsidR="0034793C">
              <w:t>ublication Version 1.1</w:t>
            </w:r>
          </w:p>
        </w:tc>
      </w:tr>
      <w:tr w:rsidR="00302426" w14:paraId="4664FFB2" w14:textId="77777777" w:rsidTr="00DB7F04">
        <w:trPr>
          <w:trHeight w:val="528"/>
        </w:trPr>
        <w:tc>
          <w:tcPr>
            <w:tcW w:w="1134" w:type="dxa"/>
            <w:vAlign w:val="center"/>
          </w:tcPr>
          <w:p w14:paraId="2C907FB3" w14:textId="4204448D" w:rsidR="00302426" w:rsidRDefault="00302426" w:rsidP="00DB7F04">
            <w:r>
              <w:t>31.03.2019</w:t>
            </w:r>
          </w:p>
        </w:tc>
        <w:tc>
          <w:tcPr>
            <w:tcW w:w="7652" w:type="dxa"/>
            <w:vAlign w:val="center"/>
          </w:tcPr>
          <w:p w14:paraId="3E7FC2E7" w14:textId="4EF2DF35" w:rsidR="00302426" w:rsidRDefault="008A4A76" w:rsidP="00DB7F04">
            <w:r>
              <w:t>Fin du sprint 3 et p</w:t>
            </w:r>
            <w:r w:rsidR="00302426">
              <w:t>ublication Version 1.2</w:t>
            </w:r>
            <w:r w:rsidR="0032639D">
              <w:t xml:space="preserve"> </w:t>
            </w:r>
          </w:p>
        </w:tc>
      </w:tr>
      <w:tr w:rsidR="00DB647F" w14:paraId="21144C70" w14:textId="77777777" w:rsidTr="00DB7F04">
        <w:trPr>
          <w:trHeight w:val="528"/>
        </w:trPr>
        <w:tc>
          <w:tcPr>
            <w:tcW w:w="1134" w:type="dxa"/>
            <w:vAlign w:val="center"/>
          </w:tcPr>
          <w:p w14:paraId="5CDB1184" w14:textId="529A8ED0" w:rsidR="00DB647F" w:rsidRDefault="00CC7262" w:rsidP="00DB7F04">
            <w:r>
              <w:lastRenderedPageBreak/>
              <w:t>03.04.2019</w:t>
            </w:r>
          </w:p>
        </w:tc>
        <w:tc>
          <w:tcPr>
            <w:tcW w:w="7652" w:type="dxa"/>
            <w:vAlign w:val="center"/>
          </w:tcPr>
          <w:p w14:paraId="5B3BD2D6" w14:textId="304F9D3A" w:rsidR="00DB647F" w:rsidRDefault="00CC7262" w:rsidP="00DB7F04">
            <w:r>
              <w:t xml:space="preserve">La date de rendu </w:t>
            </w:r>
            <w:r w:rsidR="00C42F25">
              <w:t xml:space="preserve">du projet sur Git </w:t>
            </w:r>
            <w:r>
              <w:t xml:space="preserve">a été fixée pour le dimanche </w:t>
            </w:r>
            <w:r w:rsidR="00C42F25">
              <w:t>7 avril 2019 à 23h59</w:t>
            </w:r>
            <w:r w:rsidR="00EC409E">
              <w:t xml:space="preserve"> par le chef de projet.</w:t>
            </w:r>
            <w:r w:rsidR="00C42F25">
              <w:t xml:space="preserve"> (Annoncé par email)</w:t>
            </w:r>
            <w:r w:rsidR="0032639D">
              <w:t>.</w:t>
            </w:r>
          </w:p>
        </w:tc>
      </w:tr>
      <w:tr w:rsidR="00E645A0" w14:paraId="2E8F68B1" w14:textId="77777777" w:rsidTr="00DB7F04">
        <w:trPr>
          <w:trHeight w:val="528"/>
        </w:trPr>
        <w:tc>
          <w:tcPr>
            <w:tcW w:w="1134" w:type="dxa"/>
            <w:vAlign w:val="center"/>
          </w:tcPr>
          <w:p w14:paraId="52A24E40" w14:textId="57B55DF5" w:rsidR="00E645A0" w:rsidRDefault="00E645A0" w:rsidP="00DB7F04">
            <w:r>
              <w:t>04.03.2019</w:t>
            </w:r>
          </w:p>
        </w:tc>
        <w:tc>
          <w:tcPr>
            <w:tcW w:w="7652" w:type="dxa"/>
            <w:vAlign w:val="center"/>
          </w:tcPr>
          <w:p w14:paraId="37A0CAC3" w14:textId="022E97A0" w:rsidR="00E645A0" w:rsidRDefault="00E645A0" w:rsidP="00DB7F04">
            <w:r>
              <w:t>Scénario Partie complète testé et réussi.</w:t>
            </w:r>
          </w:p>
        </w:tc>
      </w:tr>
      <w:tr w:rsidR="00E645A0" w14:paraId="659CB1AD" w14:textId="77777777" w:rsidTr="00DB7F04">
        <w:trPr>
          <w:trHeight w:val="528"/>
        </w:trPr>
        <w:tc>
          <w:tcPr>
            <w:tcW w:w="1134" w:type="dxa"/>
            <w:vAlign w:val="center"/>
          </w:tcPr>
          <w:p w14:paraId="630F96D8" w14:textId="77777777" w:rsidR="00E645A0" w:rsidRDefault="00E645A0" w:rsidP="00DB7F04"/>
        </w:tc>
        <w:tc>
          <w:tcPr>
            <w:tcW w:w="7652" w:type="dxa"/>
            <w:vAlign w:val="center"/>
          </w:tcPr>
          <w:p w14:paraId="681AC24B" w14:textId="77777777" w:rsidR="00E645A0" w:rsidRDefault="00E645A0" w:rsidP="00DB7F04"/>
        </w:tc>
      </w:tr>
    </w:tbl>
    <w:p w14:paraId="4045B4B3" w14:textId="77777777" w:rsidR="00591119" w:rsidRDefault="00591119" w:rsidP="00591119">
      <w:pPr>
        <w:rPr>
          <w:szCs w:val="14"/>
        </w:rPr>
      </w:pPr>
    </w:p>
    <w:sectPr w:rsidR="00591119">
      <w:headerReference w:type="default" r:id="rId15"/>
      <w:footerReference w:type="default" r:id="rId1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7383D" w14:textId="77777777" w:rsidR="00725966" w:rsidRDefault="00725966">
      <w:r>
        <w:separator/>
      </w:r>
    </w:p>
  </w:endnote>
  <w:endnote w:type="continuationSeparator" w:id="0">
    <w:p w14:paraId="390B29D5" w14:textId="77777777" w:rsidR="00725966" w:rsidRDefault="00725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28D1" w14:textId="5700E3A6" w:rsidR="004003FB" w:rsidRDefault="004003FB">
    <w:pPr>
      <w:pStyle w:val="Pieddepage"/>
      <w:pBdr>
        <w:top w:val="single" w:sz="4" w:space="1" w:color="auto"/>
      </w:pBdr>
    </w:pPr>
    <w:r>
      <w:t>Samuel Roland</w:t>
    </w:r>
    <w:r>
      <w:tab/>
    </w:r>
    <w:r>
      <w:rPr>
        <w:rStyle w:val="Numrodepage"/>
      </w:rPr>
      <w:fldChar w:fldCharType="begin"/>
    </w:r>
    <w:r>
      <w:rPr>
        <w:rStyle w:val="Numrodepage"/>
      </w:rPr>
      <w:instrText xml:space="preserve"> PAGE </w:instrText>
    </w:r>
    <w:r>
      <w:rPr>
        <w:rStyle w:val="Numrodepage"/>
      </w:rPr>
      <w:fldChar w:fldCharType="separate"/>
    </w:r>
    <w:r>
      <w:rPr>
        <w:rStyle w:val="Numrodepage"/>
        <w:noProof/>
      </w:rPr>
      <w:t>9</w:t>
    </w:r>
    <w:r>
      <w:rPr>
        <w:rStyle w:val="Numrodepage"/>
      </w:rPr>
      <w:fldChar w:fldCharType="end"/>
    </w:r>
    <w:r>
      <w:tab/>
    </w:r>
    <w:r>
      <w:fldChar w:fldCharType="begin"/>
    </w:r>
    <w:r>
      <w:instrText xml:space="preserve"> TIME \@ "dd/MM/yyyy" </w:instrText>
    </w:r>
    <w:r>
      <w:fldChar w:fldCharType="separate"/>
    </w:r>
    <w:r>
      <w:rPr>
        <w:noProof/>
      </w:rPr>
      <w:t>06/04/2019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A111E" w14:textId="77777777" w:rsidR="00725966" w:rsidRDefault="00725966">
      <w:r>
        <w:separator/>
      </w:r>
    </w:p>
  </w:footnote>
  <w:footnote w:type="continuationSeparator" w:id="0">
    <w:p w14:paraId="0240BBDC" w14:textId="77777777" w:rsidR="00725966" w:rsidRDefault="00725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499F6" w14:textId="77777777" w:rsidR="004003FB" w:rsidRPr="001D41DD" w:rsidRDefault="004003FB" w:rsidP="00DB2183">
    <w:pPr>
      <w:pStyle w:val="En-tte"/>
      <w:pBdr>
        <w:bottom w:val="single" w:sz="4" w:space="1" w:color="auto"/>
      </w:pBdr>
      <w:jc w:val="center"/>
      <w:rPr>
        <w:rFonts w:ascii="Impact" w:hAnsi="Impact"/>
        <w:sz w:val="40"/>
        <w:szCs w:val="40"/>
      </w:rPr>
    </w:pPr>
    <w:r w:rsidRPr="001D41DD">
      <w:rPr>
        <w:noProof/>
        <w:sz w:val="40"/>
        <w:szCs w:val="40"/>
        <w:lang w:val="fr-CH" w:eastAsia="fr-CH"/>
      </w:rPr>
      <w:drawing>
        <wp:anchor distT="0" distB="0" distL="114300" distR="114300" simplePos="0" relativeHeight="251657728" behindDoc="0" locked="0" layoutInCell="0" allowOverlap="1" wp14:anchorId="4860DF96" wp14:editId="476E4D37">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41DD">
      <w:rPr>
        <w:rFonts w:ascii="Impact" w:hAnsi="Impact"/>
        <w:b/>
        <w:bCs/>
        <w:noProof/>
        <w:sz w:val="40"/>
        <w:szCs w:val="40"/>
        <w:u w:val="single"/>
      </w:rPr>
      <w:t>Bataille Navale</w:t>
    </w:r>
  </w:p>
  <w:p w14:paraId="59432FE2" w14:textId="77777777" w:rsidR="004003FB" w:rsidRDefault="004003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1B3D1BAB"/>
    <w:multiLevelType w:val="hybridMultilevel"/>
    <w:tmpl w:val="482C0C82"/>
    <w:lvl w:ilvl="0" w:tplc="A32684C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13C3F75"/>
    <w:multiLevelType w:val="multilevel"/>
    <w:tmpl w:val="B936F84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6"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B193736"/>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7"/>
  </w:num>
  <w:num w:numId="4">
    <w:abstractNumId w:val="25"/>
  </w:num>
  <w:num w:numId="5">
    <w:abstractNumId w:val="19"/>
  </w:num>
  <w:num w:numId="6">
    <w:abstractNumId w:val="10"/>
  </w:num>
  <w:num w:numId="7">
    <w:abstractNumId w:val="21"/>
  </w:num>
  <w:num w:numId="8">
    <w:abstractNumId w:val="29"/>
  </w:num>
  <w:num w:numId="9">
    <w:abstractNumId w:val="4"/>
  </w:num>
  <w:num w:numId="10">
    <w:abstractNumId w:val="14"/>
  </w:num>
  <w:num w:numId="11">
    <w:abstractNumId w:val="18"/>
  </w:num>
  <w:num w:numId="12">
    <w:abstractNumId w:val="15"/>
  </w:num>
  <w:num w:numId="13">
    <w:abstractNumId w:val="24"/>
  </w:num>
  <w:num w:numId="14">
    <w:abstractNumId w:val="0"/>
  </w:num>
  <w:num w:numId="15">
    <w:abstractNumId w:val="2"/>
  </w:num>
  <w:num w:numId="16">
    <w:abstractNumId w:val="13"/>
  </w:num>
  <w:num w:numId="17">
    <w:abstractNumId w:val="5"/>
  </w:num>
  <w:num w:numId="18">
    <w:abstractNumId w:val="28"/>
  </w:num>
  <w:num w:numId="19">
    <w:abstractNumId w:val="23"/>
  </w:num>
  <w:num w:numId="20">
    <w:abstractNumId w:val="30"/>
  </w:num>
  <w:num w:numId="21">
    <w:abstractNumId w:val="20"/>
  </w:num>
  <w:num w:numId="22">
    <w:abstractNumId w:val="26"/>
  </w:num>
  <w:num w:numId="23">
    <w:abstractNumId w:val="12"/>
  </w:num>
  <w:num w:numId="24">
    <w:abstractNumId w:val="17"/>
  </w:num>
  <w:num w:numId="25">
    <w:abstractNumId w:val="3"/>
  </w:num>
  <w:num w:numId="26">
    <w:abstractNumId w:val="16"/>
  </w:num>
  <w:num w:numId="27">
    <w:abstractNumId w:val="11"/>
  </w:num>
  <w:num w:numId="28">
    <w:abstractNumId w:val="22"/>
  </w:num>
  <w:num w:numId="29">
    <w:abstractNumId w:val="6"/>
  </w:num>
  <w:num w:numId="30">
    <w:abstractNumId w:val="8"/>
  </w:num>
  <w:num w:numId="3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6"/>
    <w:rsid w:val="00001BEB"/>
    <w:rsid w:val="00006C2C"/>
    <w:rsid w:val="00046B84"/>
    <w:rsid w:val="00046F1A"/>
    <w:rsid w:val="0005613A"/>
    <w:rsid w:val="00063B1E"/>
    <w:rsid w:val="00075736"/>
    <w:rsid w:val="00075765"/>
    <w:rsid w:val="000A19BC"/>
    <w:rsid w:val="000A1A84"/>
    <w:rsid w:val="000B5898"/>
    <w:rsid w:val="000C0FE2"/>
    <w:rsid w:val="000C4937"/>
    <w:rsid w:val="000C7908"/>
    <w:rsid w:val="000E73E7"/>
    <w:rsid w:val="00101223"/>
    <w:rsid w:val="00106180"/>
    <w:rsid w:val="0011224C"/>
    <w:rsid w:val="00116294"/>
    <w:rsid w:val="00120360"/>
    <w:rsid w:val="00123468"/>
    <w:rsid w:val="0012417D"/>
    <w:rsid w:val="00124E46"/>
    <w:rsid w:val="0013116D"/>
    <w:rsid w:val="00136DCA"/>
    <w:rsid w:val="00172C7C"/>
    <w:rsid w:val="00180232"/>
    <w:rsid w:val="001819DB"/>
    <w:rsid w:val="00181C5C"/>
    <w:rsid w:val="001861B4"/>
    <w:rsid w:val="00193F30"/>
    <w:rsid w:val="001B0A7A"/>
    <w:rsid w:val="001B7271"/>
    <w:rsid w:val="001B7C29"/>
    <w:rsid w:val="001C2B5D"/>
    <w:rsid w:val="001D19C6"/>
    <w:rsid w:val="001D1CE9"/>
    <w:rsid w:val="001D41DD"/>
    <w:rsid w:val="001E5CC5"/>
    <w:rsid w:val="001E76E9"/>
    <w:rsid w:val="001F3FBE"/>
    <w:rsid w:val="001F6623"/>
    <w:rsid w:val="0020118B"/>
    <w:rsid w:val="00205685"/>
    <w:rsid w:val="00212505"/>
    <w:rsid w:val="00213BB2"/>
    <w:rsid w:val="002242C4"/>
    <w:rsid w:val="002248DC"/>
    <w:rsid w:val="002309C0"/>
    <w:rsid w:val="00232E9F"/>
    <w:rsid w:val="00237745"/>
    <w:rsid w:val="0024287C"/>
    <w:rsid w:val="00245601"/>
    <w:rsid w:val="00247494"/>
    <w:rsid w:val="002500AA"/>
    <w:rsid w:val="00254C94"/>
    <w:rsid w:val="00257618"/>
    <w:rsid w:val="0026700B"/>
    <w:rsid w:val="00270FDE"/>
    <w:rsid w:val="00274746"/>
    <w:rsid w:val="00281546"/>
    <w:rsid w:val="00296AB5"/>
    <w:rsid w:val="00297836"/>
    <w:rsid w:val="002A1DB5"/>
    <w:rsid w:val="002A3313"/>
    <w:rsid w:val="002B1F85"/>
    <w:rsid w:val="002B3FFA"/>
    <w:rsid w:val="002B5211"/>
    <w:rsid w:val="002B5DCD"/>
    <w:rsid w:val="002C071F"/>
    <w:rsid w:val="002C4C01"/>
    <w:rsid w:val="002C6F74"/>
    <w:rsid w:val="002D39C9"/>
    <w:rsid w:val="002E43BE"/>
    <w:rsid w:val="002E5622"/>
    <w:rsid w:val="002E6FE1"/>
    <w:rsid w:val="002F10B2"/>
    <w:rsid w:val="002F39FF"/>
    <w:rsid w:val="002F5B36"/>
    <w:rsid w:val="00300590"/>
    <w:rsid w:val="00301AC0"/>
    <w:rsid w:val="00302426"/>
    <w:rsid w:val="00302956"/>
    <w:rsid w:val="003055FA"/>
    <w:rsid w:val="00305DFE"/>
    <w:rsid w:val="00316F10"/>
    <w:rsid w:val="0032480F"/>
    <w:rsid w:val="0032639D"/>
    <w:rsid w:val="0033153A"/>
    <w:rsid w:val="003328AE"/>
    <w:rsid w:val="00337744"/>
    <w:rsid w:val="0034793C"/>
    <w:rsid w:val="00360243"/>
    <w:rsid w:val="00370A2F"/>
    <w:rsid w:val="00371ECE"/>
    <w:rsid w:val="00373754"/>
    <w:rsid w:val="00373E0A"/>
    <w:rsid w:val="00380F11"/>
    <w:rsid w:val="00387E54"/>
    <w:rsid w:val="0039228A"/>
    <w:rsid w:val="003939C6"/>
    <w:rsid w:val="003A0B25"/>
    <w:rsid w:val="003B3EFB"/>
    <w:rsid w:val="003B5DFD"/>
    <w:rsid w:val="003C053D"/>
    <w:rsid w:val="003C0B40"/>
    <w:rsid w:val="003C16AB"/>
    <w:rsid w:val="003D0D33"/>
    <w:rsid w:val="003E5166"/>
    <w:rsid w:val="003E7C3D"/>
    <w:rsid w:val="003F2179"/>
    <w:rsid w:val="004003FB"/>
    <w:rsid w:val="0040128D"/>
    <w:rsid w:val="00402A4D"/>
    <w:rsid w:val="00411A63"/>
    <w:rsid w:val="0041290E"/>
    <w:rsid w:val="00430AEA"/>
    <w:rsid w:val="00432F3D"/>
    <w:rsid w:val="004367D5"/>
    <w:rsid w:val="004502D9"/>
    <w:rsid w:val="0045566A"/>
    <w:rsid w:val="00482848"/>
    <w:rsid w:val="0049659A"/>
    <w:rsid w:val="004A00AC"/>
    <w:rsid w:val="004C1895"/>
    <w:rsid w:val="004C38FB"/>
    <w:rsid w:val="004C64D6"/>
    <w:rsid w:val="004D2CCD"/>
    <w:rsid w:val="004D2F9B"/>
    <w:rsid w:val="004D66AD"/>
    <w:rsid w:val="004E0DC1"/>
    <w:rsid w:val="004E1687"/>
    <w:rsid w:val="004E1E71"/>
    <w:rsid w:val="004E24EF"/>
    <w:rsid w:val="004F3AA9"/>
    <w:rsid w:val="004F521F"/>
    <w:rsid w:val="005032C3"/>
    <w:rsid w:val="005143EF"/>
    <w:rsid w:val="0053399E"/>
    <w:rsid w:val="0055718A"/>
    <w:rsid w:val="00566F91"/>
    <w:rsid w:val="005715D4"/>
    <w:rsid w:val="0057351D"/>
    <w:rsid w:val="00577704"/>
    <w:rsid w:val="00591119"/>
    <w:rsid w:val="00593286"/>
    <w:rsid w:val="005A3661"/>
    <w:rsid w:val="005A38B7"/>
    <w:rsid w:val="005B43CB"/>
    <w:rsid w:val="005D6895"/>
    <w:rsid w:val="005E1E76"/>
    <w:rsid w:val="005E48F8"/>
    <w:rsid w:val="005F19AE"/>
    <w:rsid w:val="005F2769"/>
    <w:rsid w:val="005F4AEC"/>
    <w:rsid w:val="00614976"/>
    <w:rsid w:val="00617A50"/>
    <w:rsid w:val="006226C6"/>
    <w:rsid w:val="00626EBC"/>
    <w:rsid w:val="00641AD2"/>
    <w:rsid w:val="00647782"/>
    <w:rsid w:val="00655765"/>
    <w:rsid w:val="006605E2"/>
    <w:rsid w:val="006618CA"/>
    <w:rsid w:val="006629DD"/>
    <w:rsid w:val="006649B8"/>
    <w:rsid w:val="006679E6"/>
    <w:rsid w:val="006717B8"/>
    <w:rsid w:val="00681100"/>
    <w:rsid w:val="00682F47"/>
    <w:rsid w:val="00684B3D"/>
    <w:rsid w:val="0069124F"/>
    <w:rsid w:val="00691899"/>
    <w:rsid w:val="006A675C"/>
    <w:rsid w:val="006A6D88"/>
    <w:rsid w:val="006B619E"/>
    <w:rsid w:val="006D2B6B"/>
    <w:rsid w:val="006D3729"/>
    <w:rsid w:val="006E2C58"/>
    <w:rsid w:val="006F2F14"/>
    <w:rsid w:val="006F342D"/>
    <w:rsid w:val="006F4B20"/>
    <w:rsid w:val="0071282C"/>
    <w:rsid w:val="00716E7F"/>
    <w:rsid w:val="0072189D"/>
    <w:rsid w:val="00725966"/>
    <w:rsid w:val="00726EB7"/>
    <w:rsid w:val="007352DE"/>
    <w:rsid w:val="007378BE"/>
    <w:rsid w:val="0074630A"/>
    <w:rsid w:val="00746D22"/>
    <w:rsid w:val="0075205B"/>
    <w:rsid w:val="0075474C"/>
    <w:rsid w:val="007600BE"/>
    <w:rsid w:val="0076568A"/>
    <w:rsid w:val="007676A0"/>
    <w:rsid w:val="0077389D"/>
    <w:rsid w:val="007754F5"/>
    <w:rsid w:val="00782186"/>
    <w:rsid w:val="00791020"/>
    <w:rsid w:val="00797537"/>
    <w:rsid w:val="00797663"/>
    <w:rsid w:val="007A18DC"/>
    <w:rsid w:val="007A2CC8"/>
    <w:rsid w:val="007C19E9"/>
    <w:rsid w:val="007C2962"/>
    <w:rsid w:val="007C53D3"/>
    <w:rsid w:val="007D4920"/>
    <w:rsid w:val="007D72FC"/>
    <w:rsid w:val="007E7F9C"/>
    <w:rsid w:val="007F67E9"/>
    <w:rsid w:val="00804DDE"/>
    <w:rsid w:val="00810BC9"/>
    <w:rsid w:val="00811908"/>
    <w:rsid w:val="00812305"/>
    <w:rsid w:val="00827BF6"/>
    <w:rsid w:val="008310A7"/>
    <w:rsid w:val="0083170D"/>
    <w:rsid w:val="00831C89"/>
    <w:rsid w:val="00835173"/>
    <w:rsid w:val="00836DDA"/>
    <w:rsid w:val="00841058"/>
    <w:rsid w:val="00841F3A"/>
    <w:rsid w:val="008503A6"/>
    <w:rsid w:val="008658D9"/>
    <w:rsid w:val="00874321"/>
    <w:rsid w:val="0089271E"/>
    <w:rsid w:val="00895B96"/>
    <w:rsid w:val="008A4A76"/>
    <w:rsid w:val="008B1EAB"/>
    <w:rsid w:val="008D7200"/>
    <w:rsid w:val="008F02ED"/>
    <w:rsid w:val="008F08B4"/>
    <w:rsid w:val="008F3FDC"/>
    <w:rsid w:val="00901C3D"/>
    <w:rsid w:val="009168B4"/>
    <w:rsid w:val="009319BC"/>
    <w:rsid w:val="009340B9"/>
    <w:rsid w:val="0094259E"/>
    <w:rsid w:val="00951A34"/>
    <w:rsid w:val="009666A7"/>
    <w:rsid w:val="00975750"/>
    <w:rsid w:val="00987645"/>
    <w:rsid w:val="00992256"/>
    <w:rsid w:val="009D0A12"/>
    <w:rsid w:val="009D5ED1"/>
    <w:rsid w:val="009F3780"/>
    <w:rsid w:val="009F5270"/>
    <w:rsid w:val="009F64CF"/>
    <w:rsid w:val="00A112CD"/>
    <w:rsid w:val="00A1458D"/>
    <w:rsid w:val="00A14804"/>
    <w:rsid w:val="00A3062E"/>
    <w:rsid w:val="00A31CE6"/>
    <w:rsid w:val="00A45015"/>
    <w:rsid w:val="00A463B3"/>
    <w:rsid w:val="00A6111A"/>
    <w:rsid w:val="00A70F6A"/>
    <w:rsid w:val="00A72865"/>
    <w:rsid w:val="00A877F0"/>
    <w:rsid w:val="00A91487"/>
    <w:rsid w:val="00A92366"/>
    <w:rsid w:val="00A926BF"/>
    <w:rsid w:val="00A9496A"/>
    <w:rsid w:val="00AA0785"/>
    <w:rsid w:val="00AB0836"/>
    <w:rsid w:val="00AB1BE2"/>
    <w:rsid w:val="00AC418B"/>
    <w:rsid w:val="00AD0ADD"/>
    <w:rsid w:val="00AE470C"/>
    <w:rsid w:val="00AF199D"/>
    <w:rsid w:val="00AF40FE"/>
    <w:rsid w:val="00B10EB6"/>
    <w:rsid w:val="00B12201"/>
    <w:rsid w:val="00B263B7"/>
    <w:rsid w:val="00B27A16"/>
    <w:rsid w:val="00B31079"/>
    <w:rsid w:val="00B36501"/>
    <w:rsid w:val="00B36884"/>
    <w:rsid w:val="00B4292C"/>
    <w:rsid w:val="00B557E4"/>
    <w:rsid w:val="00B673BB"/>
    <w:rsid w:val="00B9358C"/>
    <w:rsid w:val="00B9483D"/>
    <w:rsid w:val="00BA0FF8"/>
    <w:rsid w:val="00BA1F68"/>
    <w:rsid w:val="00BA4D04"/>
    <w:rsid w:val="00BB1D9B"/>
    <w:rsid w:val="00BC69C4"/>
    <w:rsid w:val="00BD1663"/>
    <w:rsid w:val="00BD22AA"/>
    <w:rsid w:val="00BF1B92"/>
    <w:rsid w:val="00BF422A"/>
    <w:rsid w:val="00BF7AFD"/>
    <w:rsid w:val="00C0262A"/>
    <w:rsid w:val="00C03606"/>
    <w:rsid w:val="00C13A84"/>
    <w:rsid w:val="00C20539"/>
    <w:rsid w:val="00C247FE"/>
    <w:rsid w:val="00C315ED"/>
    <w:rsid w:val="00C42F25"/>
    <w:rsid w:val="00C505B1"/>
    <w:rsid w:val="00C8456D"/>
    <w:rsid w:val="00C85B1A"/>
    <w:rsid w:val="00C91BD3"/>
    <w:rsid w:val="00C930E9"/>
    <w:rsid w:val="00CA5B67"/>
    <w:rsid w:val="00CB2BF2"/>
    <w:rsid w:val="00CB3227"/>
    <w:rsid w:val="00CC7262"/>
    <w:rsid w:val="00CC7B7A"/>
    <w:rsid w:val="00CD19ED"/>
    <w:rsid w:val="00CD212A"/>
    <w:rsid w:val="00CD2500"/>
    <w:rsid w:val="00CD4E84"/>
    <w:rsid w:val="00CD5D21"/>
    <w:rsid w:val="00CD7C34"/>
    <w:rsid w:val="00CE087F"/>
    <w:rsid w:val="00CE4287"/>
    <w:rsid w:val="00CE55FD"/>
    <w:rsid w:val="00CE635F"/>
    <w:rsid w:val="00CF1524"/>
    <w:rsid w:val="00CF39A8"/>
    <w:rsid w:val="00D069EA"/>
    <w:rsid w:val="00D14A10"/>
    <w:rsid w:val="00D211A2"/>
    <w:rsid w:val="00D23E24"/>
    <w:rsid w:val="00D40EC7"/>
    <w:rsid w:val="00D518B7"/>
    <w:rsid w:val="00D5407B"/>
    <w:rsid w:val="00D562E5"/>
    <w:rsid w:val="00D61A0B"/>
    <w:rsid w:val="00D65ADA"/>
    <w:rsid w:val="00D7168B"/>
    <w:rsid w:val="00D7355D"/>
    <w:rsid w:val="00D83BC8"/>
    <w:rsid w:val="00DA1BCB"/>
    <w:rsid w:val="00DA4CCB"/>
    <w:rsid w:val="00DB174B"/>
    <w:rsid w:val="00DB2183"/>
    <w:rsid w:val="00DB4900"/>
    <w:rsid w:val="00DB647F"/>
    <w:rsid w:val="00DB7F04"/>
    <w:rsid w:val="00DD600C"/>
    <w:rsid w:val="00DD7F0C"/>
    <w:rsid w:val="00DE4914"/>
    <w:rsid w:val="00DF6696"/>
    <w:rsid w:val="00E040FB"/>
    <w:rsid w:val="00E109AA"/>
    <w:rsid w:val="00E30CDF"/>
    <w:rsid w:val="00E34DF5"/>
    <w:rsid w:val="00E40B87"/>
    <w:rsid w:val="00E42E6B"/>
    <w:rsid w:val="00E42F56"/>
    <w:rsid w:val="00E46AC1"/>
    <w:rsid w:val="00E540B1"/>
    <w:rsid w:val="00E55D67"/>
    <w:rsid w:val="00E63311"/>
    <w:rsid w:val="00E63498"/>
    <w:rsid w:val="00E645A0"/>
    <w:rsid w:val="00E66CBA"/>
    <w:rsid w:val="00E67C02"/>
    <w:rsid w:val="00E81914"/>
    <w:rsid w:val="00EA2287"/>
    <w:rsid w:val="00EA2C77"/>
    <w:rsid w:val="00EA5D4A"/>
    <w:rsid w:val="00EC409E"/>
    <w:rsid w:val="00ED11DA"/>
    <w:rsid w:val="00ED3A54"/>
    <w:rsid w:val="00ED50C4"/>
    <w:rsid w:val="00EF0898"/>
    <w:rsid w:val="00EF6A17"/>
    <w:rsid w:val="00EF6FB9"/>
    <w:rsid w:val="00EF78E5"/>
    <w:rsid w:val="00F028FF"/>
    <w:rsid w:val="00F07241"/>
    <w:rsid w:val="00F2622E"/>
    <w:rsid w:val="00F4663F"/>
    <w:rsid w:val="00F53ED8"/>
    <w:rsid w:val="00F87021"/>
    <w:rsid w:val="00F912CC"/>
    <w:rsid w:val="00FA4D74"/>
    <w:rsid w:val="00FB0DBC"/>
    <w:rsid w:val="00FC02AA"/>
    <w:rsid w:val="00FD2D87"/>
    <w:rsid w:val="00FE12D0"/>
    <w:rsid w:val="00FE5D81"/>
    <w:rsid w:val="00FF6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4E4CB8"/>
  <w14:defaultImageDpi w14:val="330"/>
  <w15:chartTrackingRefBased/>
  <w15:docId w15:val="{2F8556CD-85D0-4C3B-9557-2A824BE2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3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31"/>
      </w:numPr>
      <w:spacing w:before="240" w:after="60"/>
      <w:outlineLvl w:val="1"/>
    </w:pPr>
    <w:rPr>
      <w:b/>
      <w:i/>
      <w:u w:val="single"/>
    </w:rPr>
  </w:style>
  <w:style w:type="paragraph" w:styleId="Titre3">
    <w:name w:val="heading 3"/>
    <w:basedOn w:val="Normal"/>
    <w:next w:val="Normal"/>
    <w:uiPriority w:val="9"/>
    <w:qFormat/>
    <w:pPr>
      <w:keepNext/>
      <w:numPr>
        <w:ilvl w:val="2"/>
        <w:numId w:val="31"/>
      </w:numPr>
      <w:outlineLvl w:val="2"/>
    </w:pPr>
    <w:rPr>
      <w:b/>
    </w:rPr>
  </w:style>
  <w:style w:type="paragraph" w:styleId="Titre4">
    <w:name w:val="heading 4"/>
    <w:basedOn w:val="Normal"/>
    <w:next w:val="Normal"/>
    <w:uiPriority w:val="9"/>
    <w:qFormat/>
    <w:rsid w:val="00C8456D"/>
    <w:pPr>
      <w:keepNext/>
      <w:numPr>
        <w:ilvl w:val="3"/>
        <w:numId w:val="31"/>
      </w:numPr>
      <w:outlineLvl w:val="3"/>
    </w:pPr>
    <w:rPr>
      <w:i/>
      <w:kern w:val="28"/>
    </w:rPr>
  </w:style>
  <w:style w:type="paragraph" w:styleId="Titre5">
    <w:name w:val="heading 5"/>
    <w:basedOn w:val="Normal"/>
    <w:next w:val="Normal"/>
    <w:uiPriority w:val="9"/>
    <w:qFormat/>
    <w:pPr>
      <w:keepNext/>
      <w:numPr>
        <w:ilvl w:val="4"/>
        <w:numId w:val="31"/>
      </w:numPr>
      <w:outlineLvl w:val="4"/>
    </w:pPr>
    <w:rPr>
      <w:u w:val="single"/>
    </w:rPr>
  </w:style>
  <w:style w:type="paragraph" w:styleId="Titre6">
    <w:name w:val="heading 6"/>
    <w:basedOn w:val="Normal"/>
    <w:next w:val="Normal"/>
    <w:uiPriority w:val="9"/>
    <w:qFormat/>
    <w:pPr>
      <w:keepNext/>
      <w:numPr>
        <w:ilvl w:val="5"/>
        <w:numId w:val="31"/>
      </w:numPr>
      <w:outlineLvl w:val="5"/>
    </w:pPr>
    <w:rPr>
      <w:i/>
    </w:rPr>
  </w:style>
  <w:style w:type="paragraph" w:styleId="Titre7">
    <w:name w:val="heading 7"/>
    <w:basedOn w:val="Normal"/>
    <w:next w:val="Normal"/>
    <w:uiPriority w:val="9"/>
    <w:qFormat/>
    <w:pPr>
      <w:numPr>
        <w:ilvl w:val="6"/>
        <w:numId w:val="31"/>
      </w:numPr>
      <w:spacing w:before="240" w:after="60"/>
      <w:outlineLvl w:val="6"/>
    </w:pPr>
    <w:rPr>
      <w:sz w:val="20"/>
    </w:rPr>
  </w:style>
  <w:style w:type="paragraph" w:styleId="Titre8">
    <w:name w:val="heading 8"/>
    <w:basedOn w:val="Normal"/>
    <w:next w:val="Normal"/>
    <w:uiPriority w:val="9"/>
    <w:qFormat/>
    <w:pPr>
      <w:numPr>
        <w:ilvl w:val="7"/>
        <w:numId w:val="31"/>
      </w:numPr>
      <w:spacing w:before="240" w:after="60"/>
      <w:outlineLvl w:val="7"/>
    </w:pPr>
    <w:rPr>
      <w:i/>
      <w:sz w:val="20"/>
    </w:rPr>
  </w:style>
  <w:style w:type="paragraph" w:styleId="Titre9">
    <w:name w:val="heading 9"/>
    <w:basedOn w:val="Normal"/>
    <w:next w:val="Normal"/>
    <w:uiPriority w:val="9"/>
    <w:qFormat/>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C8456D"/>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4D2CCD"/>
    <w:pPr>
      <w:spacing w:after="160" w:line="259" w:lineRule="auto"/>
      <w:ind w:left="720"/>
      <w:contextualSpacing/>
    </w:pPr>
    <w:rPr>
      <w:rFonts w:asciiTheme="minorHAnsi" w:eastAsiaTheme="minorHAnsi" w:hAnsiTheme="minorHAnsi" w:cstheme="minorBidi"/>
      <w:sz w:val="22"/>
      <w:szCs w:val="22"/>
      <w:lang w:val="fr-CH" w:eastAsia="en-US"/>
    </w:rPr>
  </w:style>
  <w:style w:type="table" w:styleId="TableauGrille1Clair">
    <w:name w:val="Grid Table 1 Light"/>
    <w:basedOn w:val="TableauNormal"/>
    <w:uiPriority w:val="46"/>
    <w:rsid w:val="00C8456D"/>
    <w:rPr>
      <w:rFonts w:asciiTheme="minorHAnsi" w:eastAsiaTheme="minorHAnsi" w:hAnsiTheme="minorHAnsi" w:cstheme="minorBidi"/>
      <w:sz w:val="22"/>
      <w:szCs w:val="22"/>
      <w:lang w:val="fr-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amuelroland/BN-SRD-Bataille-Navale/rele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atorjk.com/software/taa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1.ROL\AppData\Local\Temp\Dossier%20de%20projet%20CPNV%20v9.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0C62C-13C6-48AB-9E7F-22F97BD05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Dossier de projet CPNV v9.dotx</Template>
  <TotalTime>0</TotalTime>
  <Pages>12</Pages>
  <Words>2242</Words>
  <Characters>12331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14544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ROLAND Samuel</dc:creator>
  <cp:keywords/>
  <cp:lastModifiedBy>Samuel Roland</cp:lastModifiedBy>
  <cp:revision>244</cp:revision>
  <cp:lastPrinted>2004-09-01T12:58:00Z</cp:lastPrinted>
  <dcterms:created xsi:type="dcterms:W3CDTF">2019-03-21T09:02:00Z</dcterms:created>
  <dcterms:modified xsi:type="dcterms:W3CDTF">2019-04-06T17:11:00Z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